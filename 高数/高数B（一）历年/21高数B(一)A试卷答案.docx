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1FC" w:rsidRDefault="00705F1D">
      <w:pPr>
        <w:jc w:val="center"/>
        <w:rPr>
          <w:b/>
          <w:bCs/>
          <w:spacing w:val="120"/>
          <w:sz w:val="36"/>
        </w:rPr>
      </w:pPr>
      <w:r w:rsidRPr="00705F1D">
        <w:rPr>
          <w:noProof/>
          <w:sz w:val="24"/>
        </w:rPr>
        <w:pict>
          <v:group id="_x0000_s1248" style="position:absolute;left:0;text-align:left;margin-left:-111.1pt;margin-top:-11.95pt;width:90.75pt;height:627.65pt;z-index:251661312" coordsize="11525,79710" o:gfxdata="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249" type="#_x0000_t202" style="position:absolute;left:1809;top:42957;width:4572;height:32576" o:gfxdata="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80I2twAAANsAAAAP&#10;AAAAAAAAAAEAIAAAACIAAABkcnMvZG93bnJldi54bWxQSwECFAAUAAAACACHTuJAMy8FnjsAAAA5&#10;AAAAEAAAAAAAAAABACAAAAAGAQAAZHJzL3NoYXBleG1sLnhtbFBLBQYAAAAABgAGAFsBAACwAwAA&#10;AAA=&#10;" filled="f" stroked="f">
              <v:textbox style="layout-flow:vertical-ideographic" inset="0,0,0,0">
                <w:txbxContent>
                  <w:p w:rsidR="005E120E" w:rsidRDefault="005E120E" w:rsidP="00914CB2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订线内不要答题</w:t>
                    </w:r>
                  </w:p>
                </w:txbxContent>
              </v:textbox>
            </v:shape>
            <v:group id="组合 132" o:spid="_x0000_s1250" style="position:absolute;width:11525;height:79710" coordsize="11525,7971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<v:shape id="Text Box 45" o:spid="_x0000_s1251" type="#_x0000_t202" style="position:absolute;left:8953;top:26384;width:2286;height:25009" o:gfxdata="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152rsAAADb&#10;AAAADwAAAAAAAAABACAAAAAiAAAAZHJzL2Rvd25yZXYueG1sUEsBAhQAFAAAAAgAh07iQDMvBZ47&#10;AAAAOQAAABAAAAAAAAAAAQAgAAAACgEAAGRycy9zaGFwZXhtbC54bWxQSwUGAAAAAAYABgBbAQAA&#10;tAMAAAAA&#10;" filled="f" stroked="f">
                <v:textbox style="layout-flow:vertical-ideographic" inset="0,0,0,0">
                  <w:txbxContent>
                    <w:p w:rsidR="005E120E" w:rsidRDefault="005E120E" w:rsidP="00914CB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装订线</w:t>
                      </w:r>
                    </w:p>
                  </w:txbxContent>
                </v:textbox>
              </v:shape>
              <v:group id="组合 134" o:spid="_x0000_s1252" style="position:absolute;width:11525;height:79710" coordsize="11525,7971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<v:group id="Group 39" o:spid="_x0000_s1253" style="position:absolute;left:95;top:11620;width:9144;height:9380" coordorigin="675,1953" coordsize="1440,140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v:group id="Group 18" o:spid="_x0000_s1254" style="position:absolute;left:675;top:1953;width:1440;height:1404" coordorigin="675,1953" coordsize="1440,140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v:shape id="Text Box 4" o:spid="_x0000_s1255" type="#_x0000_t202" style="position:absolute;left:855;top:1953;width:1185;height:624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 filled="f" stroked="f">
                      <v:textbox>
                        <w:txbxContent>
                          <w:p w:rsidR="005E120E" w:rsidRDefault="005E120E" w:rsidP="00914CB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学号</w:t>
                            </w:r>
                          </w:p>
                          <w:p w:rsidR="005E120E" w:rsidRDefault="005E120E" w:rsidP="00914CB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256" style="position:absolute;left:675;top:1953;width:1440;height:1404" o:gfxdata="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su5LvQAA&#10;ANsAAAAPAAAAAAAAAAEAIAAAACIAAABkcnMvZG93bnJldi54bWxQSwECFAAUAAAACACHTuJAMy8F&#10;njsAAAA5AAAAEAAAAAAAAAABACAAAAAMAQAAZHJzL3NoYXBleG1sLnhtbFBLBQYAAAAABgAGAFsB&#10;AAC2AwAAAAA=&#10;" filled="f"/>
                  </v:group>
                  <v:line id="Line 32" o:spid="_x0000_s1257" style="position:absolute" from="675,2577" to="2115,2577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/>
                </v:group>
                <v:group id="Group 36" o:spid="_x0000_s1258" style="position:absolute;top:1333;width:9144;height:9380" coordorigin="675,3669" coordsize="1440,1404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v:group id="Group 19" o:spid="_x0000_s1259" style="position:absolute;left:675;top:3669;width:1440;height:1404" coordorigin="675,1953" coordsize="1440,140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v:shape id="Text Box 20" o:spid="_x0000_s1260" type="#_x0000_t202" style="position:absolute;left:705;top:2054;width:1395;height:439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 filled="f" stroked="f">
                      <v:textbox>
                        <w:txbxContent>
                          <w:p w:rsidR="005E120E" w:rsidRDefault="005E120E" w:rsidP="00914CB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261" style="position:absolute;left:675;top:1953;width:1440;height:1404" o:gfxdata="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z6uvQAA&#10;ANsAAAAPAAAAAAAAAAEAIAAAACIAAABkcnMvZG93bnJldi54bWxQSwECFAAUAAAACACHTuJAMy8F&#10;njsAAAA5AAAAEAAAAAAAAAABACAAAAAMAQAAZHJzL3NoYXBleG1sLnhtbFBLBQYAAAAABgAGAFsB&#10;AAC2AwAAAAA=&#10;" filled="f"/>
                  </v:group>
                  <v:line id="Line 34" o:spid="_x0000_s1262" style="position:absolute" from="675,4293" to="2115,4293" o:gfxdata="UEsDBAoAAAAAAIdO4kAAAAAAAAAAAAAAAAAEAAAAZHJzL1BLAwQUAAAACACHTuJAxF1hwr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1hwr4A&#10;AADbAAAADwAAAAAAAAABACAAAAAiAAAAZHJzL2Rvd25yZXYueG1sUEsBAhQAFAAAAAgAh07iQDMv&#10;BZ47AAAAOQAAABAAAAAAAAAAAQAgAAAADQEAAGRycy9zaGFwZXhtbC54bWxQSwUGAAAAAAYABgBb&#10;AQAAtwMAAAAA&#10;"/>
                </v:group>
                <v:group id="Group 38" o:spid="_x0000_s1263" style="position:absolute;left:95;top:33051;width:9144;height:9380" coordorigin="675,5385" coordsize="1440,140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v:group id="Group 22" o:spid="_x0000_s1264" style="position:absolute;left:675;top:5385;width:1440;height:1404" coordorigin="675,1953" coordsize="1440,140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v:shape id="Text Box 23" o:spid="_x0000_s1265" type="#_x0000_t202" style="position:absolute;left:855;top:1953;width:1080;height:624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 filled="f" stroked="f">
                      <v:textbox>
                        <w:txbxContent>
                          <w:p w:rsidR="005E120E" w:rsidRDefault="005E120E" w:rsidP="00914CB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姓名</w:t>
                            </w:r>
                          </w:p>
                          <w:p w:rsidR="005E120E" w:rsidRDefault="005E120E" w:rsidP="00914CB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266" style="position:absolute;left:675;top:1953;width:1440;height:1404" o:gfxdata="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tJ02vQAA&#10;ANsAAAAPAAAAAAAAAAEAIAAAACIAAABkcnMvZG93bnJldi54bWxQSwECFAAUAAAACACHTuJAMy8F&#10;njsAAAA5AAAAEAAAAAAAAAABACAAAAAMAQAAZHJzL3NoYXBleG1sLnhtbFBLBQYAAAAABgAGAFsB&#10;AAC2AwAAAAA=&#10;" filled="f"/>
                  </v:group>
                  <v:line id="Line 33" o:spid="_x0000_s1267" style="position:absolute" from="675,6009" to="2115,6009" o:gfxdata="UEsDBAoAAAAAAIdO4kAAAAAAAAAAAAAAAAAEAAAAZHJzL1BLAwQUAAAACACHTuJAyvnzs7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+fOzugAAANsA&#10;AAAPAAAAAAAAAAEAIAAAACIAAABkcnMvZG93bnJldi54bWxQSwECFAAUAAAACACHTuJAMy8FnjsA&#10;AAA5AAAAEAAAAAAAAAABACAAAAAJAQAAZHJzL3NoYXBleG1sLnhtbFBLBQYAAAAABgAGAFsBAACz&#10;AwAAAAA=&#10;"/>
                </v:group>
                <v:line id="Line 266" o:spid="_x0000_s1268" style="position:absolute;flip:y" from="11525,0" to="11525,79710" o:gfxdata="UEsDBAoAAAAAAIdO4kAAAAAAAAAAAAAAAAAEAAAAZHJzL1BLAwQUAAAACACHTuJAlLtoAr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E/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u2gCvQAA&#10;ANsAAAAPAAAAAAAAAAEAIAAAACIAAABkcnMvZG93bnJldi54bWxQSwECFAAUAAAACACHTuJAMy8F&#10;njsAAAA5AAAAEAAAAAAAAAABACAAAAAMAQAAZHJzL3NoYXBleG1sLnhtbFBLBQYAAAAABgAGAFsB&#10;AAC2AwAAAAA=&#10;"/>
                <v:group id="Group 39" o:spid="_x0000_s1269" style="position:absolute;left:95;top:22098;width:9144;height:9379" coordorigin="675,1953" coordsize="1440,1404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v:group id="Group 18" o:spid="_x0000_s1270" style="position:absolute;left:675;top:1953;width:1440;height:1404" coordorigin="675,1953" coordsize="1440,140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v:shape id="Text Box 4" o:spid="_x0000_s1271" type="#_x0000_t202" style="position:absolute;left:855;top:1953;width:1230;height:624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 filled="f" stroked="f">
                      <v:textbox>
                        <w:txbxContent>
                          <w:p w:rsidR="005E120E" w:rsidRDefault="005E120E" w:rsidP="00914CB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班级</w:t>
                            </w:r>
                          </w:p>
                          <w:p w:rsidR="005E120E" w:rsidRDefault="005E120E" w:rsidP="00914CB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272" style="position:absolute;left:675;top:1953;width:1440;height:1404" o:gfxdata="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Vg3ovQAA&#10;ANsAAAAPAAAAAAAAAAEAIAAAACIAAABkcnMvZG93bnJldi54bWxQSwECFAAUAAAACACHTuJAMy8F&#10;njsAAAA5AAAAEAAAAAAAAAABACAAAAAMAQAAZHJzL3NoYXBleG1sLnhtbFBLBQYAAAAABgAGAFsB&#10;AAC2AwAAAAA=&#10;" filled="f"/>
                  </v:group>
                  <v:line id="Line 32" o:spid="_x0000_s1273" style="position:absolute" from="675,2577" to="2115,2577" o:gfxdata="UEsDBAoAAAAAAIdO4kAAAAAAAAAAAAAAAAAEAAAAZHJzL1BLAwQUAAAACACHTuJAzm1va7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rm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tb2u/&#10;AAAA2wAAAA8AAAAAAAAAAQAgAAAAIgAAAGRycy9kb3ducmV2LnhtbFBLAQIUABQAAAAIAIdO4kAz&#10;LwWeOwAAADkAAAAQAAAAAAAAAAEAIAAAAA4BAABkcnMvc2hhcGV4bWwueG1sUEsFBgAAAAAGAAYA&#10;WwEAALgDAAAAAA==&#10;"/>
                </v:group>
              </v:group>
            </v:group>
          </v:group>
        </w:pict>
      </w:r>
      <w:r w:rsidR="00BD6C56">
        <w:rPr>
          <w:rFonts w:hint="eastAsia"/>
          <w:b/>
          <w:bCs/>
          <w:spacing w:val="100"/>
          <w:sz w:val="36"/>
        </w:rPr>
        <w:t>东北大学秦皇岛分校</w:t>
      </w:r>
    </w:p>
    <w:p w:rsidR="009C61FC" w:rsidRDefault="00BD6C56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>高等数学</w:t>
      </w:r>
      <w:r>
        <w:rPr>
          <w:rFonts w:hint="eastAsia"/>
          <w:sz w:val="24"/>
          <w:u w:val="single"/>
        </w:rPr>
        <w:t>B</w:t>
      </w:r>
      <w:r>
        <w:rPr>
          <w:sz w:val="24"/>
          <w:u w:val="single"/>
        </w:rPr>
        <w:t>(</w:t>
      </w:r>
      <w:r>
        <w:rPr>
          <w:rFonts w:hint="eastAsia"/>
          <w:sz w:val="24"/>
          <w:u w:val="single"/>
        </w:rPr>
        <w:t>一</w:t>
      </w:r>
      <w:r>
        <w:rPr>
          <w:sz w:val="24"/>
          <w:u w:val="single"/>
        </w:rPr>
        <w:t>)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A</w:t>
      </w:r>
      <w:r w:rsidR="007E119E">
        <w:rPr>
          <w:rFonts w:hint="eastAsia"/>
          <w:sz w:val="24"/>
          <w:u w:val="single"/>
        </w:rPr>
        <w:t>答案</w:t>
      </w:r>
      <w:r>
        <w:rPr>
          <w:rFonts w:hint="eastAsia"/>
          <w:sz w:val="24"/>
        </w:rPr>
        <w:t>考试形式：</w:t>
      </w:r>
      <w:r>
        <w:rPr>
          <w:rFonts w:hint="eastAsia"/>
          <w:sz w:val="24"/>
          <w:u w:val="single"/>
        </w:rPr>
        <w:t>闭卷</w:t>
      </w:r>
      <w:r>
        <w:rPr>
          <w:color w:val="FFFFFF"/>
          <w:sz w:val="24"/>
          <w:u w:val="single"/>
        </w:rPr>
        <w:t>.</w:t>
      </w:r>
    </w:p>
    <w:p w:rsidR="009C61FC" w:rsidRDefault="00BD6C56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>全校各相关类</w:t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>202</w:t>
      </w:r>
      <w:r w:rsidR="00BF049C"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>年</w:t>
      </w:r>
      <w:r>
        <w:rPr>
          <w:rFonts w:hint="eastAsia"/>
          <w:sz w:val="24"/>
          <w:u w:val="single"/>
        </w:rPr>
        <w:t>12</w:t>
      </w:r>
      <w:r>
        <w:rPr>
          <w:rFonts w:hint="eastAsia"/>
          <w:sz w:val="24"/>
          <w:u w:val="single"/>
        </w:rPr>
        <w:t>月</w:t>
      </w:r>
      <w:r w:rsidR="00E24600">
        <w:rPr>
          <w:rFonts w:hint="eastAsia"/>
          <w:sz w:val="24"/>
          <w:u w:val="single"/>
        </w:rPr>
        <w:t>2</w:t>
      </w:r>
      <w:r>
        <w:rPr>
          <w:rFonts w:hint="eastAsia"/>
          <w:sz w:val="24"/>
          <w:u w:val="single"/>
        </w:rPr>
        <w:t>3</w:t>
      </w:r>
      <w:r>
        <w:rPr>
          <w:rFonts w:hint="eastAsia"/>
          <w:sz w:val="24"/>
          <w:u w:val="single"/>
        </w:rPr>
        <w:t>日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CF06B3">
        <w:rPr>
          <w:rFonts w:hint="eastAsia"/>
          <w:sz w:val="24"/>
          <w:u w:val="single"/>
        </w:rPr>
        <w:t>2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页</w:t>
      </w:r>
    </w:p>
    <w:tbl>
      <w:tblPr>
        <w:tblW w:w="7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1"/>
        <w:gridCol w:w="1302"/>
        <w:gridCol w:w="1301"/>
        <w:gridCol w:w="1302"/>
        <w:gridCol w:w="1301"/>
        <w:gridCol w:w="1302"/>
      </w:tblGrid>
      <w:tr w:rsidR="00093C48" w:rsidTr="00C63EBC">
        <w:trPr>
          <w:cantSplit/>
          <w:trHeight w:val="537"/>
          <w:jc w:val="center"/>
        </w:trPr>
        <w:tc>
          <w:tcPr>
            <w:tcW w:w="1301" w:type="dxa"/>
            <w:vAlign w:val="center"/>
          </w:tcPr>
          <w:p w:rsidR="00093C48" w:rsidRDefault="00093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题号</w:t>
            </w:r>
          </w:p>
        </w:tc>
        <w:tc>
          <w:tcPr>
            <w:tcW w:w="1302" w:type="dxa"/>
            <w:vAlign w:val="center"/>
          </w:tcPr>
          <w:p w:rsidR="00093C48" w:rsidRDefault="00093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一</w:t>
            </w:r>
          </w:p>
        </w:tc>
        <w:tc>
          <w:tcPr>
            <w:tcW w:w="1301" w:type="dxa"/>
            <w:vAlign w:val="center"/>
          </w:tcPr>
          <w:p w:rsidR="00093C48" w:rsidRDefault="00093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二</w:t>
            </w:r>
          </w:p>
        </w:tc>
        <w:tc>
          <w:tcPr>
            <w:tcW w:w="1302" w:type="dxa"/>
            <w:vAlign w:val="center"/>
          </w:tcPr>
          <w:p w:rsidR="00093C48" w:rsidRDefault="00093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三</w:t>
            </w:r>
          </w:p>
        </w:tc>
        <w:tc>
          <w:tcPr>
            <w:tcW w:w="1301" w:type="dxa"/>
            <w:vAlign w:val="center"/>
          </w:tcPr>
          <w:p w:rsidR="00093C48" w:rsidRDefault="00093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四</w:t>
            </w:r>
          </w:p>
        </w:tc>
        <w:tc>
          <w:tcPr>
            <w:tcW w:w="1302" w:type="dxa"/>
            <w:vAlign w:val="center"/>
          </w:tcPr>
          <w:p w:rsidR="00093C48" w:rsidRDefault="00093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 w:rsidR="00093C48" w:rsidTr="00C63EBC">
        <w:trPr>
          <w:cantSplit/>
          <w:trHeight w:val="536"/>
          <w:jc w:val="center"/>
        </w:trPr>
        <w:tc>
          <w:tcPr>
            <w:tcW w:w="1301" w:type="dxa"/>
            <w:vAlign w:val="center"/>
          </w:tcPr>
          <w:p w:rsidR="00093C48" w:rsidRDefault="00093C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得分</w:t>
            </w:r>
          </w:p>
        </w:tc>
        <w:tc>
          <w:tcPr>
            <w:tcW w:w="1302" w:type="dxa"/>
            <w:vAlign w:val="center"/>
          </w:tcPr>
          <w:p w:rsidR="00093C48" w:rsidRDefault="00093C48">
            <w:pPr>
              <w:jc w:val="center"/>
              <w:rPr>
                <w:sz w:val="24"/>
              </w:rPr>
            </w:pPr>
          </w:p>
        </w:tc>
        <w:tc>
          <w:tcPr>
            <w:tcW w:w="1301" w:type="dxa"/>
            <w:vAlign w:val="center"/>
          </w:tcPr>
          <w:p w:rsidR="00093C48" w:rsidRDefault="00093C48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  <w:vAlign w:val="center"/>
          </w:tcPr>
          <w:p w:rsidR="00093C48" w:rsidRDefault="00093C48">
            <w:pPr>
              <w:jc w:val="center"/>
              <w:rPr>
                <w:sz w:val="24"/>
              </w:rPr>
            </w:pPr>
          </w:p>
        </w:tc>
        <w:tc>
          <w:tcPr>
            <w:tcW w:w="1301" w:type="dxa"/>
            <w:vAlign w:val="center"/>
          </w:tcPr>
          <w:p w:rsidR="00093C48" w:rsidRDefault="00093C48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  <w:vAlign w:val="center"/>
          </w:tcPr>
          <w:p w:rsidR="00093C48" w:rsidRDefault="00093C48">
            <w:pPr>
              <w:jc w:val="center"/>
              <w:rPr>
                <w:sz w:val="24"/>
              </w:rPr>
            </w:pPr>
          </w:p>
        </w:tc>
      </w:tr>
    </w:tbl>
    <w:p w:rsidR="009C61FC" w:rsidRDefault="009C61FC">
      <w:pPr>
        <w:rPr>
          <w:sz w:val="24"/>
        </w:rPr>
      </w:pPr>
    </w:p>
    <w:p w:rsidR="009C61FC" w:rsidRDefault="00BD6C56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85900" cy="371475"/>
            <wp:effectExtent l="0" t="0" r="0" b="9525"/>
            <wp:docPr id="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一、</w:t>
      </w:r>
      <w:r w:rsidR="00093C48">
        <w:rPr>
          <w:rFonts w:hint="eastAsia"/>
          <w:sz w:val="24"/>
        </w:rPr>
        <w:t>填空题</w:t>
      </w:r>
      <w:r>
        <w:rPr>
          <w:rFonts w:hint="eastAsia"/>
          <w:sz w:val="24"/>
        </w:rPr>
        <w:t>（每题</w:t>
      </w:r>
      <w:r w:rsidR="00093C48">
        <w:rPr>
          <w:rFonts w:hint="eastAsia"/>
          <w:sz w:val="24"/>
        </w:rPr>
        <w:t>3</w:t>
      </w:r>
      <w:r>
        <w:rPr>
          <w:rFonts w:hint="eastAsia"/>
          <w:sz w:val="24"/>
        </w:rPr>
        <w:t>分，共</w:t>
      </w:r>
      <w:r w:rsidR="00093C48">
        <w:rPr>
          <w:rFonts w:hint="eastAsia"/>
          <w:sz w:val="24"/>
        </w:rPr>
        <w:t>18</w:t>
      </w:r>
      <w:r>
        <w:rPr>
          <w:rFonts w:hint="eastAsia"/>
          <w:sz w:val="24"/>
        </w:rPr>
        <w:t>分）</w:t>
      </w:r>
    </w:p>
    <w:p w:rsidR="009C61FC" w:rsidRDefault="00BD6C56">
      <w:pPr>
        <w:adjustRightInd w:val="0"/>
        <w:snapToGrid w:val="0"/>
        <w:spacing w:line="360" w:lineRule="auto"/>
        <w:rPr>
          <w:rFonts w:ascii="宋体" w:hAnsi="宋体"/>
          <w:position w:val="-10"/>
          <w:szCs w:val="21"/>
        </w:rPr>
      </w:pPr>
      <w:r>
        <w:rPr>
          <w:sz w:val="24"/>
        </w:rPr>
        <w:t>1.</w:t>
      </w:r>
      <w:r w:rsidR="00B27541">
        <w:rPr>
          <w:rFonts w:hint="eastAsia"/>
          <w:sz w:val="24"/>
        </w:rPr>
        <w:t>数列</w:t>
      </w:r>
      <w:r w:rsidR="00B27541" w:rsidRPr="002329CF">
        <w:rPr>
          <w:rFonts w:ascii="宋体" w:hAnsi="宋体"/>
          <w:position w:val="-10"/>
          <w:szCs w:val="21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7.9pt" o:ole="">
            <v:imagedata r:id="rId10" o:title=""/>
          </v:shape>
          <o:OLEObject Type="Embed" ProgID="Equation.DSMT4" ShapeID="_x0000_i1025" DrawAspect="Content" ObjectID="_1701442261" r:id="rId11"/>
        </w:object>
      </w:r>
      <w:r w:rsidR="00B27541">
        <w:rPr>
          <w:rFonts w:hint="eastAsia"/>
          <w:sz w:val="24"/>
        </w:rPr>
        <w:t>是</w:t>
      </w:r>
      <w:r w:rsidR="00EA0FE1">
        <w:rPr>
          <w:rFonts w:hint="eastAsia"/>
          <w:sz w:val="24"/>
          <w:u w:val="single"/>
        </w:rPr>
        <w:t xml:space="preserve"> </w:t>
      </w:r>
      <w:r w:rsidR="00EA0FE1">
        <w:rPr>
          <w:rFonts w:hint="eastAsia"/>
          <w:sz w:val="24"/>
          <w:u w:val="single"/>
        </w:rPr>
        <w:t>发散</w:t>
      </w:r>
      <w:r w:rsidR="00EA0FE1">
        <w:rPr>
          <w:rFonts w:hint="eastAsia"/>
          <w:sz w:val="24"/>
          <w:u w:val="single"/>
        </w:rPr>
        <w:t xml:space="preserve">  </w:t>
      </w:r>
      <w:r w:rsidR="00B27541">
        <w:rPr>
          <w:rFonts w:hint="eastAsia"/>
          <w:sz w:val="24"/>
        </w:rPr>
        <w:t>的</w:t>
      </w:r>
      <w:r w:rsidR="00B27541">
        <w:rPr>
          <w:rFonts w:hint="eastAsia"/>
          <w:sz w:val="24"/>
        </w:rPr>
        <w:t>.</w:t>
      </w:r>
      <w:r w:rsidR="00B27541">
        <w:rPr>
          <w:rFonts w:hint="eastAsia"/>
          <w:sz w:val="24"/>
        </w:rPr>
        <w:t>（填“收敛”或“发散”）</w:t>
      </w:r>
      <w:r w:rsidR="00BF049C">
        <w:rPr>
          <w:rFonts w:ascii="宋体" w:hAnsi="宋体" w:hint="eastAsia"/>
          <w:position w:val="-10"/>
          <w:szCs w:val="21"/>
        </w:rPr>
        <w:t>.</w:t>
      </w:r>
    </w:p>
    <w:p w:rsidR="00B27541" w:rsidRDefault="00F477CD" w:rsidP="00B27541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 w:rsidR="00B27541">
        <w:rPr>
          <w:rFonts w:hint="eastAsia"/>
          <w:sz w:val="24"/>
        </w:rPr>
        <w:t>设</w:t>
      </w:r>
      <w:r w:rsidR="00B27541" w:rsidRPr="0036676A">
        <w:rPr>
          <w:rFonts w:hAnsi="宋体"/>
          <w:position w:val="-50"/>
          <w:szCs w:val="21"/>
        </w:rPr>
        <w:object w:dxaOrig="2400" w:dyaOrig="1120">
          <v:shape id="_x0000_i1026" type="#_x0000_t75" style="width:131.1pt;height:60.6pt" o:ole="">
            <v:imagedata r:id="rId12" o:title=""/>
          </v:shape>
          <o:OLEObject Type="Embed" ProgID="Equation.DSMT4" ShapeID="_x0000_i1026" DrawAspect="Content" ObjectID="_1701442262" r:id="rId13"/>
        </w:object>
      </w:r>
      <w:r w:rsidR="00B27541">
        <w:rPr>
          <w:rFonts w:hint="eastAsia"/>
          <w:sz w:val="24"/>
        </w:rPr>
        <w:t>要使得</w:t>
      </w:r>
      <w:r w:rsidR="00B27541" w:rsidRPr="0036676A">
        <w:rPr>
          <w:rFonts w:hAnsi="宋体"/>
          <w:position w:val="-10"/>
          <w:szCs w:val="21"/>
        </w:rPr>
        <w:object w:dxaOrig="540" w:dyaOrig="320">
          <v:shape id="_x0000_i1027" type="#_x0000_t75" style="width:29.3pt;height:17.4pt" o:ole="">
            <v:imagedata r:id="rId14" o:title=""/>
          </v:shape>
          <o:OLEObject Type="Embed" ProgID="Equation.DSMT4" ShapeID="_x0000_i1027" DrawAspect="Content" ObjectID="_1701442263" r:id="rId15"/>
        </w:object>
      </w:r>
      <w:r w:rsidR="00B27541">
        <w:rPr>
          <w:rFonts w:hint="eastAsia"/>
          <w:sz w:val="24"/>
        </w:rPr>
        <w:t>在</w:t>
      </w:r>
      <w:r w:rsidR="00B27541" w:rsidRPr="00525B0E">
        <w:rPr>
          <w:rFonts w:hAnsi="宋体"/>
          <w:position w:val="-6"/>
          <w:szCs w:val="21"/>
        </w:rPr>
        <w:object w:dxaOrig="560" w:dyaOrig="279">
          <v:shape id="_x0000_i1028" type="#_x0000_t75" style="width:30.8pt;height:14.9pt" o:ole="">
            <v:imagedata r:id="rId16" o:title=""/>
          </v:shape>
          <o:OLEObject Type="Embed" ProgID="Equation.DSMT4" ShapeID="_x0000_i1028" DrawAspect="Content" ObjectID="_1701442264" r:id="rId17"/>
        </w:object>
      </w:r>
      <w:r w:rsidR="00B27541">
        <w:rPr>
          <w:rFonts w:hint="eastAsia"/>
          <w:sz w:val="24"/>
        </w:rPr>
        <w:t>点连续，则</w:t>
      </w:r>
    </w:p>
    <w:p w:rsidR="00B27541" w:rsidRDefault="00B27541" w:rsidP="00B27541">
      <w:pPr>
        <w:adjustRightInd w:val="0"/>
        <w:snapToGrid w:val="0"/>
        <w:spacing w:line="360" w:lineRule="auto"/>
        <w:ind w:firstLineChars="100" w:firstLine="210"/>
        <w:rPr>
          <w:sz w:val="24"/>
        </w:rPr>
      </w:pPr>
      <w:r w:rsidRPr="006939D7">
        <w:rPr>
          <w:rFonts w:hAnsi="宋体"/>
          <w:position w:val="-6"/>
          <w:szCs w:val="21"/>
        </w:rPr>
        <w:object w:dxaOrig="380" w:dyaOrig="220">
          <v:shape id="_x0000_i1029" type="#_x0000_t75" style="width:20.85pt;height:11.9pt" o:ole="">
            <v:imagedata r:id="rId18" o:title=""/>
          </v:shape>
          <o:OLEObject Type="Embed" ProgID="Equation.DSMT4" ShapeID="_x0000_i1029" DrawAspect="Content" ObjectID="_1701442265" r:id="rId19"/>
        </w:object>
      </w:r>
      <w:r w:rsidRPr="00214DC7">
        <w:rPr>
          <w:rFonts w:hAnsi="宋体"/>
          <w:position w:val="-24"/>
          <w:szCs w:val="21"/>
          <w:u w:val="single"/>
        </w:rPr>
        <w:object w:dxaOrig="400" w:dyaOrig="620">
          <v:shape id="_x0000_i1030" type="#_x0000_t75" style="width:21.85pt;height:33.75pt" o:ole="">
            <v:imagedata r:id="rId20" o:title=""/>
          </v:shape>
          <o:OLEObject Type="Embed" ProgID="Equation.DSMT4" ShapeID="_x0000_i1030" DrawAspect="Content" ObjectID="_1701442266" r:id="rId21"/>
        </w:object>
      </w:r>
      <w:r w:rsidR="007F20DD">
        <w:rPr>
          <w:rFonts w:hint="eastAsia"/>
          <w:sz w:val="24"/>
        </w:rPr>
        <w:t>.</w:t>
      </w:r>
    </w:p>
    <w:p w:rsidR="009C61FC" w:rsidRDefault="00B27541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 w:rsidR="0035373F">
        <w:rPr>
          <w:rFonts w:hint="eastAsia"/>
          <w:sz w:val="24"/>
        </w:rPr>
        <w:t>设</w:t>
      </w:r>
      <w:r w:rsidR="00FB14D5" w:rsidRPr="0035373F">
        <w:rPr>
          <w:rFonts w:ascii="宋体" w:hAnsi="宋体"/>
          <w:position w:val="-10"/>
          <w:szCs w:val="21"/>
        </w:rPr>
        <w:object w:dxaOrig="1020" w:dyaOrig="360">
          <v:shape id="_x0000_i1031" type="#_x0000_t75" style="width:55.6pt;height:19.35pt" o:ole="">
            <v:imagedata r:id="rId22" o:title=""/>
          </v:shape>
          <o:OLEObject Type="Embed" ProgID="Equation.DSMT4" ShapeID="_x0000_i1031" DrawAspect="Content" ObjectID="_1701442267" r:id="rId23"/>
        </w:object>
      </w:r>
      <w:r w:rsidR="0035373F">
        <w:rPr>
          <w:rFonts w:ascii="宋体" w:hAnsi="宋体" w:hint="eastAsia"/>
          <w:szCs w:val="21"/>
        </w:rPr>
        <w:t>，</w:t>
      </w:r>
      <w:r w:rsidR="00FB14D5">
        <w:rPr>
          <w:rFonts w:ascii="宋体" w:hAnsi="宋体" w:hint="eastAsia"/>
          <w:szCs w:val="21"/>
        </w:rPr>
        <w:t>且</w:t>
      </w:r>
      <w:r w:rsidR="00FB14D5" w:rsidRPr="0035373F">
        <w:rPr>
          <w:rFonts w:ascii="宋体" w:hAnsi="宋体"/>
          <w:position w:val="-10"/>
          <w:szCs w:val="21"/>
        </w:rPr>
        <w:object w:dxaOrig="620" w:dyaOrig="320">
          <v:shape id="_x0000_i1032" type="#_x0000_t75" style="width:33.75pt;height:17.4pt" o:ole="">
            <v:imagedata r:id="rId24" o:title=""/>
          </v:shape>
          <o:OLEObject Type="Embed" ProgID="Equation.DSMT4" ShapeID="_x0000_i1032" DrawAspect="Content" ObjectID="_1701442268" r:id="rId25"/>
        </w:object>
      </w:r>
      <w:r w:rsidR="00FB14D5">
        <w:rPr>
          <w:rFonts w:ascii="宋体" w:hAnsi="宋体" w:hint="eastAsia"/>
          <w:szCs w:val="21"/>
        </w:rPr>
        <w:t>存在，则</w:t>
      </w:r>
      <w:r w:rsidR="00942F07" w:rsidRPr="00942F07">
        <w:rPr>
          <w:rFonts w:ascii="宋体" w:hAnsi="宋体"/>
          <w:position w:val="-32"/>
          <w:szCs w:val="21"/>
        </w:rPr>
        <w:object w:dxaOrig="940" w:dyaOrig="760">
          <v:shape id="_x0000_i1033" type="#_x0000_t75" style="width:51.15pt;height:41.2pt" o:ole="">
            <v:imagedata r:id="rId26" o:title=""/>
          </v:shape>
          <o:OLEObject Type="Embed" ProgID="Equation.DSMT4" ShapeID="_x0000_i1033" DrawAspect="Content" ObjectID="_1701442269" r:id="rId27"/>
        </w:object>
      </w:r>
      <w:r w:rsidR="0035373F">
        <w:rPr>
          <w:rFonts w:ascii="宋体" w:hAnsi="宋体" w:hint="eastAsia"/>
          <w:position w:val="-10"/>
          <w:szCs w:val="21"/>
        </w:rPr>
        <w:t>__</w:t>
      </w:r>
      <w:r w:rsidR="006A6950" w:rsidRPr="00214DC7">
        <w:rPr>
          <w:rFonts w:ascii="宋体" w:hAnsi="宋体"/>
          <w:position w:val="-10"/>
          <w:szCs w:val="21"/>
          <w:u w:val="single"/>
        </w:rPr>
        <w:object w:dxaOrig="700" w:dyaOrig="320">
          <v:shape id="_x0000_i1034" type="#_x0000_t75" style="width:38.25pt;height:17.4pt" o:ole="">
            <v:imagedata r:id="rId28" o:title=""/>
          </v:shape>
          <o:OLEObject Type="Embed" ProgID="Equation.DSMT4" ShapeID="_x0000_i1034" DrawAspect="Content" ObjectID="_1701442270" r:id="rId29"/>
        </w:object>
      </w:r>
      <w:r w:rsidR="0035373F">
        <w:rPr>
          <w:rFonts w:ascii="宋体" w:hAnsi="宋体" w:hint="eastAsia"/>
          <w:position w:val="-10"/>
          <w:szCs w:val="21"/>
        </w:rPr>
        <w:t>___.</w:t>
      </w:r>
    </w:p>
    <w:p w:rsidR="00942F07" w:rsidRDefault="00B27541" w:rsidP="00942F07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4.</w:t>
      </w:r>
      <w:r w:rsidR="00942F07" w:rsidRPr="00661FD3">
        <w:rPr>
          <w:sz w:val="24"/>
        </w:rPr>
        <w:t>设</w:t>
      </w:r>
      <w:r w:rsidR="00942F07" w:rsidRPr="009022B7">
        <w:rPr>
          <w:position w:val="-10"/>
          <w:sz w:val="24"/>
        </w:rPr>
        <w:object w:dxaOrig="1440" w:dyaOrig="320">
          <v:shape id="_x0000_i1035" type="#_x0000_t75" style="width:78.95pt;height:17.4pt" o:ole="">
            <v:imagedata r:id="rId30" o:title=""/>
          </v:shape>
          <o:OLEObject Type="Embed" ProgID="Equation.DSMT4" ShapeID="_x0000_i1035" DrawAspect="Content" ObjectID="_1701442271" r:id="rId31"/>
        </w:object>
      </w:r>
      <w:r w:rsidR="00942F07" w:rsidRPr="00661FD3">
        <w:rPr>
          <w:rFonts w:hAnsi="宋体"/>
          <w:sz w:val="24"/>
        </w:rPr>
        <w:t>，</w:t>
      </w:r>
      <w:r w:rsidR="00942F07">
        <w:rPr>
          <w:rFonts w:hAnsi="宋体" w:hint="eastAsia"/>
          <w:sz w:val="24"/>
        </w:rPr>
        <w:t>则</w:t>
      </w:r>
      <w:r w:rsidR="00942F07" w:rsidRPr="009022B7">
        <w:rPr>
          <w:position w:val="-10"/>
          <w:sz w:val="24"/>
        </w:rPr>
        <w:object w:dxaOrig="499" w:dyaOrig="320">
          <v:shape id="_x0000_i1036" type="#_x0000_t75" style="width:27.3pt;height:17.4pt" o:ole="">
            <v:imagedata r:id="rId32" o:title=""/>
          </v:shape>
          <o:OLEObject Type="Embed" ProgID="Equation.DSMT4" ShapeID="_x0000_i1036" DrawAspect="Content" ObjectID="_1701442272" r:id="rId33"/>
        </w:object>
      </w:r>
      <w:r w:rsidR="00942F07" w:rsidRPr="00942F07">
        <w:rPr>
          <w:position w:val="-10"/>
          <w:sz w:val="24"/>
          <w:u w:val="single"/>
        </w:rPr>
        <w:object w:dxaOrig="1480" w:dyaOrig="320">
          <v:shape id="_x0000_i1037" type="#_x0000_t75" style="width:80.95pt;height:17.4pt" o:ole="">
            <v:imagedata r:id="rId34" o:title=""/>
          </v:shape>
          <o:OLEObject Type="Embed" ProgID="Equation.DSMT4" ShapeID="_x0000_i1037" DrawAspect="Content" ObjectID="_1701442273" r:id="rId35"/>
        </w:object>
      </w:r>
      <w:r w:rsidR="00942F07" w:rsidRPr="00661FD3">
        <w:rPr>
          <w:sz w:val="24"/>
        </w:rPr>
        <w:t>.</w:t>
      </w:r>
    </w:p>
    <w:p w:rsidR="00F117A0" w:rsidRDefault="00F477CD" w:rsidP="00942F07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5.</w:t>
      </w:r>
      <w:r w:rsidR="00F117A0">
        <w:rPr>
          <w:rFonts w:hint="eastAsia"/>
          <w:sz w:val="24"/>
        </w:rPr>
        <w:t>设</w:t>
      </w:r>
      <w:r w:rsidR="00F117A0" w:rsidRPr="00E05FDA">
        <w:rPr>
          <w:rFonts w:ascii="宋体" w:hAnsi="宋体"/>
          <w:position w:val="-24"/>
          <w:szCs w:val="21"/>
        </w:rPr>
        <w:object w:dxaOrig="1780" w:dyaOrig="620">
          <v:shape id="_x0000_i1038" type="#_x0000_t75" style="width:97.8pt;height:33.75pt" o:ole="">
            <v:imagedata r:id="rId36" o:title=""/>
          </v:shape>
          <o:OLEObject Type="Embed" ProgID="Equation.DSMT4" ShapeID="_x0000_i1038" DrawAspect="Content" ObjectID="_1701442274" r:id="rId37"/>
        </w:object>
      </w:r>
      <w:r w:rsidR="00F117A0">
        <w:rPr>
          <w:rFonts w:hint="eastAsia"/>
          <w:sz w:val="24"/>
        </w:rPr>
        <w:t>,</w:t>
      </w:r>
      <w:r w:rsidR="00F117A0">
        <w:rPr>
          <w:rFonts w:hint="eastAsia"/>
          <w:sz w:val="24"/>
        </w:rPr>
        <w:t>则</w:t>
      </w:r>
      <w:r w:rsidR="00F117A0" w:rsidRPr="004E7218">
        <w:rPr>
          <w:rFonts w:ascii="宋体" w:hAnsi="宋体"/>
          <w:position w:val="-10"/>
          <w:szCs w:val="21"/>
        </w:rPr>
        <w:object w:dxaOrig="780" w:dyaOrig="320">
          <v:shape id="_x0000_i1039" type="#_x0000_t75" style="width:42.7pt;height:17.4pt" o:ole="">
            <v:imagedata r:id="rId38" o:title=""/>
          </v:shape>
          <o:OLEObject Type="Embed" ProgID="Equation.DSMT4" ShapeID="_x0000_i1039" DrawAspect="Content" ObjectID="_1701442275" r:id="rId39"/>
        </w:object>
      </w:r>
      <w:r w:rsidR="00F117A0" w:rsidRPr="00214DC7">
        <w:rPr>
          <w:rFonts w:hAnsi="宋体"/>
          <w:position w:val="-24"/>
          <w:szCs w:val="21"/>
          <w:u w:val="single"/>
        </w:rPr>
        <w:object w:dxaOrig="240" w:dyaOrig="620">
          <v:shape id="_x0000_i1040" type="#_x0000_t75" style="width:12.9pt;height:33.75pt" o:ole="">
            <v:imagedata r:id="rId40" o:title=""/>
          </v:shape>
          <o:OLEObject Type="Embed" ProgID="Equation.DSMT4" ShapeID="_x0000_i1040" DrawAspect="Content" ObjectID="_1701442276" r:id="rId41"/>
        </w:object>
      </w:r>
      <w:r w:rsidR="00EA0FE1">
        <w:rPr>
          <w:rFonts w:hAnsi="宋体" w:hint="eastAsia"/>
          <w:position w:val="-24"/>
          <w:szCs w:val="21"/>
          <w:u w:val="single"/>
        </w:rPr>
        <w:t>.</w:t>
      </w:r>
    </w:p>
    <w:p w:rsidR="009C61FC" w:rsidRDefault="00F117A0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6.</w:t>
      </w:r>
      <w:r w:rsidR="00E05FDA">
        <w:rPr>
          <w:rFonts w:hint="eastAsia"/>
          <w:sz w:val="24"/>
        </w:rPr>
        <w:t>已知</w:t>
      </w:r>
      <w:r w:rsidR="005E120E" w:rsidRPr="00E05FDA">
        <w:rPr>
          <w:rFonts w:ascii="宋体" w:hAnsi="宋体"/>
          <w:position w:val="-24"/>
          <w:szCs w:val="21"/>
        </w:rPr>
        <w:object w:dxaOrig="1140" w:dyaOrig="620">
          <v:shape id="_x0000_i1133" type="#_x0000_t75" style="width:62.55pt;height:33.75pt" o:ole="">
            <v:imagedata r:id="rId42" o:title=""/>
          </v:shape>
          <o:OLEObject Type="Embed" ProgID="Equation.DSMT4" ShapeID="_x0000_i1133" DrawAspect="Content" ObjectID="_1701442277" r:id="rId43"/>
        </w:object>
      </w:r>
      <w:r w:rsidR="00E05FDA" w:rsidRPr="00E05FDA">
        <w:rPr>
          <w:rFonts w:ascii="宋体" w:hAnsi="宋体"/>
          <w:position w:val="-24"/>
          <w:szCs w:val="21"/>
          <w:u w:val="single"/>
        </w:rPr>
        <w:object w:dxaOrig="600" w:dyaOrig="620">
          <v:shape id="_x0000_i1041" type="#_x0000_t75" style="width:32.75pt;height:33.75pt" o:ole="">
            <v:imagedata r:id="rId44" o:title=""/>
          </v:shape>
          <o:OLEObject Type="Embed" ProgID="Equation.DSMT4" ShapeID="_x0000_i1041" DrawAspect="Content" ObjectID="_1701442278" r:id="rId45"/>
        </w:object>
      </w:r>
      <w:r>
        <w:rPr>
          <w:rFonts w:ascii="宋体" w:hAnsi="宋体" w:hint="eastAsia"/>
          <w:position w:val="-24"/>
          <w:szCs w:val="21"/>
          <w:u w:val="single"/>
        </w:rPr>
        <w:t>.</w:t>
      </w:r>
    </w:p>
    <w:p w:rsidR="009C61FC" w:rsidRDefault="00BD6C56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485900" cy="371475"/>
            <wp:effectExtent l="0" t="0" r="0" b="9525"/>
            <wp:docPr id="7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二、</w:t>
      </w:r>
      <w:r w:rsidR="00093C48">
        <w:rPr>
          <w:rFonts w:hint="eastAsia"/>
          <w:sz w:val="24"/>
        </w:rPr>
        <w:t>选择题</w:t>
      </w:r>
      <w:r>
        <w:rPr>
          <w:rFonts w:hint="eastAsia"/>
          <w:sz w:val="24"/>
        </w:rPr>
        <w:t>（每题</w:t>
      </w:r>
      <w:r w:rsidR="00093C48">
        <w:rPr>
          <w:rFonts w:hint="eastAsia"/>
          <w:sz w:val="24"/>
        </w:rPr>
        <w:t>3</w:t>
      </w:r>
      <w:r>
        <w:rPr>
          <w:rFonts w:hint="eastAsia"/>
          <w:sz w:val="24"/>
        </w:rPr>
        <w:t>分，共</w:t>
      </w:r>
      <w:r w:rsidR="00093C48">
        <w:rPr>
          <w:rFonts w:hint="eastAsia"/>
          <w:sz w:val="24"/>
        </w:rPr>
        <w:t>18</w:t>
      </w:r>
      <w:r>
        <w:rPr>
          <w:rFonts w:hint="eastAsia"/>
          <w:sz w:val="24"/>
        </w:rPr>
        <w:t>分）</w:t>
      </w:r>
    </w:p>
    <w:p w:rsidR="00E05FDA" w:rsidRPr="00214DC7" w:rsidRDefault="007F20DD" w:rsidP="00E05FDA">
      <w:pPr>
        <w:pStyle w:val="1"/>
        <w:tabs>
          <w:tab w:val="left" w:pos="336"/>
          <w:tab w:val="left" w:pos="420"/>
        </w:tabs>
        <w:spacing w:line="288" w:lineRule="auto"/>
        <w:rPr>
          <w:rFonts w:ascii="Times New Roman" w:hAnsi="Times New Roman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>1</w:t>
      </w:r>
      <w:r w:rsidR="00F477CD" w:rsidRPr="00214DC7">
        <w:rPr>
          <w:rFonts w:ascii="Times New Roman" w:hAnsi="Times New Roman"/>
          <w:sz w:val="24"/>
          <w:szCs w:val="24"/>
        </w:rPr>
        <w:t>.</w:t>
      </w:r>
      <w:r w:rsidR="00E05FDA" w:rsidRPr="00214DC7">
        <w:rPr>
          <w:rFonts w:ascii="Times New Roman" w:hAnsi="宋体"/>
          <w:sz w:val="24"/>
          <w:szCs w:val="24"/>
        </w:rPr>
        <w:t>设</w:t>
      </w:r>
      <w:r w:rsidR="00E05FDA" w:rsidRPr="00214DC7">
        <w:rPr>
          <w:rFonts w:ascii="Times New Roman" w:hAnsi="Times New Roman"/>
          <w:position w:val="-24"/>
          <w:sz w:val="24"/>
          <w:szCs w:val="24"/>
        </w:rPr>
        <w:object w:dxaOrig="1480" w:dyaOrig="620">
          <v:shape id="_x0000_i1042" type="#_x0000_t75" style="width:71.5pt;height:31.8pt" o:ole="">
            <v:imagedata r:id="rId46" o:title=""/>
          </v:shape>
          <o:OLEObject Type="Embed" ProgID="Equation.DSMT4" ShapeID="_x0000_i1042" DrawAspect="Content" ObjectID="_1701442279" r:id="rId47"/>
        </w:object>
      </w:r>
      <w:r w:rsidR="00E05FDA" w:rsidRPr="00214DC7">
        <w:rPr>
          <w:rFonts w:ascii="Times New Roman" w:hAnsi="宋体"/>
          <w:sz w:val="24"/>
          <w:szCs w:val="24"/>
        </w:rPr>
        <w:t>则</w:t>
      </w:r>
      <w:r w:rsidR="00E05FDA" w:rsidRPr="00214DC7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43" type="#_x0000_t75" style="width:27.3pt;height:14.4pt" o:ole="">
            <v:imagedata r:id="rId48" o:title=""/>
          </v:shape>
          <o:OLEObject Type="Embed" ProgID="Equation.DSMT4" ShapeID="_x0000_i1043" DrawAspect="Content" ObjectID="_1701442280" r:id="rId49"/>
        </w:object>
      </w:r>
      <w:r w:rsidR="00E05FDA" w:rsidRPr="00214DC7">
        <w:rPr>
          <w:rFonts w:ascii="Times New Roman" w:hAnsi="宋体"/>
          <w:sz w:val="24"/>
          <w:szCs w:val="24"/>
        </w:rPr>
        <w:t>是</w:t>
      </w:r>
      <w:r w:rsidR="00E05FDA" w:rsidRPr="00214DC7">
        <w:rPr>
          <w:rFonts w:ascii="Times New Roman" w:hAnsi="Times New Roman"/>
          <w:position w:val="-10"/>
          <w:sz w:val="24"/>
          <w:szCs w:val="24"/>
        </w:rPr>
        <w:object w:dxaOrig="540" w:dyaOrig="320">
          <v:shape id="_x0000_i1044" type="#_x0000_t75" style="width:26.3pt;height:16.4pt" o:ole="">
            <v:imagedata r:id="rId50" o:title=""/>
          </v:shape>
          <o:OLEObject Type="Embed" ProgID="Equation.DSMT4" ShapeID="_x0000_i1044" DrawAspect="Content" ObjectID="_1701442281" r:id="rId51"/>
        </w:object>
      </w:r>
      <w:r w:rsidR="00E05FDA" w:rsidRPr="00214DC7">
        <w:rPr>
          <w:rFonts w:ascii="Times New Roman" w:hAnsi="宋体"/>
          <w:sz w:val="24"/>
          <w:szCs w:val="24"/>
        </w:rPr>
        <w:t>的</w:t>
      </w:r>
      <w:r w:rsidR="00EA0FE1" w:rsidRPr="00214DC7">
        <w:rPr>
          <w:rFonts w:ascii="Times New Roman" w:hAnsi="宋体"/>
          <w:sz w:val="24"/>
          <w:szCs w:val="24"/>
        </w:rPr>
        <w:t>（</w:t>
      </w:r>
      <w:r w:rsidR="00EA0FE1" w:rsidRPr="00214DC7">
        <w:rPr>
          <w:rFonts w:ascii="Times New Roman" w:hAnsi="Times New Roman"/>
          <w:sz w:val="24"/>
          <w:szCs w:val="24"/>
        </w:rPr>
        <w:t xml:space="preserve"> D </w:t>
      </w:r>
      <w:r w:rsidR="00EA0FE1" w:rsidRPr="00214DC7">
        <w:rPr>
          <w:rFonts w:ascii="Times New Roman" w:hAnsi="宋体"/>
          <w:sz w:val="24"/>
          <w:szCs w:val="24"/>
        </w:rPr>
        <w:t>）</w:t>
      </w:r>
      <w:r w:rsidR="00E05FDA" w:rsidRPr="00214DC7">
        <w:rPr>
          <w:rFonts w:ascii="Times New Roman" w:hAnsi="Times New Roman"/>
          <w:sz w:val="24"/>
          <w:szCs w:val="24"/>
        </w:rPr>
        <w:t xml:space="preserve">                     </w:t>
      </w:r>
    </w:p>
    <w:p w:rsidR="00E05FDA" w:rsidRPr="00214DC7" w:rsidRDefault="00E05FDA" w:rsidP="00214DC7">
      <w:pPr>
        <w:pStyle w:val="1"/>
        <w:tabs>
          <w:tab w:val="left" w:pos="336"/>
          <w:tab w:val="left" w:pos="420"/>
        </w:tabs>
        <w:spacing w:line="288" w:lineRule="auto"/>
        <w:ind w:firstLineChars="100" w:firstLine="240"/>
        <w:rPr>
          <w:rFonts w:ascii="Times New Roman" w:hAnsi="Times New Roman"/>
          <w:position w:val="-10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lastRenderedPageBreak/>
        <w:t>A.</w:t>
      </w:r>
      <w:r w:rsidRPr="00214DC7">
        <w:rPr>
          <w:rFonts w:ascii="Times New Roman" w:hAnsi="Times New Roman"/>
          <w:sz w:val="24"/>
          <w:szCs w:val="24"/>
        </w:rPr>
        <w:t>可去间断点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  </w:t>
      </w:r>
      <w:r w:rsidRPr="00214DC7">
        <w:rPr>
          <w:rFonts w:ascii="Times New Roman" w:hAnsi="Times New Roman"/>
          <w:sz w:val="24"/>
          <w:szCs w:val="24"/>
        </w:rPr>
        <w:t xml:space="preserve">B. </w:t>
      </w:r>
      <w:r w:rsidRPr="00214DC7">
        <w:rPr>
          <w:rFonts w:ascii="Times New Roman" w:hAnsi="Times New Roman"/>
          <w:sz w:val="24"/>
          <w:szCs w:val="24"/>
        </w:rPr>
        <w:t>跳跃间断点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</w:t>
      </w:r>
      <w:r w:rsidRPr="00214DC7">
        <w:rPr>
          <w:rFonts w:ascii="Times New Roman" w:hAnsi="Times New Roman"/>
          <w:sz w:val="24"/>
          <w:szCs w:val="24"/>
        </w:rPr>
        <w:t xml:space="preserve">C. </w:t>
      </w:r>
      <w:r w:rsidRPr="00214DC7">
        <w:rPr>
          <w:rFonts w:ascii="Times New Roman" w:hAnsi="Times New Roman"/>
          <w:sz w:val="24"/>
          <w:szCs w:val="24"/>
        </w:rPr>
        <w:t>无穷间断点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 </w:t>
      </w:r>
      <w:r w:rsidRPr="00214DC7">
        <w:rPr>
          <w:rFonts w:ascii="Times New Roman" w:hAnsi="Times New Roman"/>
          <w:sz w:val="24"/>
          <w:szCs w:val="24"/>
        </w:rPr>
        <w:t xml:space="preserve">D. </w:t>
      </w:r>
      <w:r w:rsidR="00DF47D0" w:rsidRPr="00214DC7">
        <w:rPr>
          <w:rFonts w:ascii="Times New Roman" w:hAnsi="Times New Roman"/>
          <w:sz w:val="24"/>
          <w:szCs w:val="24"/>
        </w:rPr>
        <w:t>振荡</w:t>
      </w:r>
      <w:r w:rsidRPr="00214DC7">
        <w:rPr>
          <w:rFonts w:ascii="Times New Roman" w:hAnsi="Times New Roman"/>
          <w:sz w:val="24"/>
          <w:szCs w:val="24"/>
        </w:rPr>
        <w:t>间断点</w:t>
      </w:r>
    </w:p>
    <w:p w:rsidR="007F20DD" w:rsidRPr="00214DC7" w:rsidRDefault="007F20DD" w:rsidP="007F20DD">
      <w:pPr>
        <w:pStyle w:val="1"/>
        <w:tabs>
          <w:tab w:val="left" w:pos="336"/>
          <w:tab w:val="left" w:pos="420"/>
        </w:tabs>
        <w:spacing w:line="288" w:lineRule="auto"/>
        <w:rPr>
          <w:rFonts w:ascii="Times New Roman" w:hAnsi="Times New Roman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>2</w:t>
      </w:r>
      <w:r w:rsidR="00F477CD" w:rsidRPr="00214DC7">
        <w:rPr>
          <w:rFonts w:ascii="Times New Roman" w:hAnsi="Times New Roman"/>
          <w:sz w:val="24"/>
          <w:szCs w:val="24"/>
        </w:rPr>
        <w:t>.</w:t>
      </w:r>
      <w:r w:rsidR="00E05FDA" w:rsidRPr="00214DC7">
        <w:rPr>
          <w:rFonts w:ascii="Times New Roman" w:hAnsi="Times New Roman"/>
          <w:sz w:val="24"/>
          <w:szCs w:val="24"/>
        </w:rPr>
        <w:t xml:space="preserve"> </w:t>
      </w:r>
      <w:r w:rsidRPr="00214DC7">
        <w:rPr>
          <w:rFonts w:ascii="Times New Roman" w:hAnsi="宋体"/>
          <w:sz w:val="24"/>
          <w:szCs w:val="24"/>
        </w:rPr>
        <w:t>设函数</w:t>
      </w:r>
      <w:r w:rsidRPr="00214DC7">
        <w:rPr>
          <w:rFonts w:ascii="Times New Roman" w:hAnsi="Times New Roman"/>
          <w:position w:val="-10"/>
          <w:sz w:val="24"/>
          <w:szCs w:val="24"/>
        </w:rPr>
        <w:object w:dxaOrig="1480" w:dyaOrig="360">
          <v:shape id="_x0000_i1045" type="#_x0000_t75" style="width:71.5pt;height:18.35pt" o:ole="">
            <v:imagedata r:id="rId52" o:title=""/>
          </v:shape>
          <o:OLEObject Type="Embed" ProgID="Equation.DSMT4" ShapeID="_x0000_i1045" DrawAspect="Content" ObjectID="_1701442282" r:id="rId53"/>
        </w:object>
      </w:r>
      <w:r w:rsidRPr="00214DC7">
        <w:rPr>
          <w:rFonts w:ascii="Times New Roman" w:hAnsi="宋体"/>
          <w:sz w:val="24"/>
          <w:szCs w:val="24"/>
        </w:rPr>
        <w:t>，在</w:t>
      </w:r>
      <w:r w:rsidRPr="00214DC7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46" type="#_x0000_t75" style="width:26.8pt;height:14.4pt" o:ole="">
            <v:imagedata r:id="rId54" o:title=""/>
          </v:shape>
          <o:OLEObject Type="Embed" ProgID="Equation.DSMT4" ShapeID="_x0000_i1046" DrawAspect="Content" ObjectID="_1701442283" r:id="rId55"/>
        </w:object>
      </w:r>
      <w:r w:rsidRPr="00214DC7">
        <w:rPr>
          <w:rFonts w:ascii="Times New Roman" w:hAnsi="宋体"/>
          <w:sz w:val="24"/>
          <w:szCs w:val="24"/>
        </w:rPr>
        <w:t>处的</w:t>
      </w:r>
      <w:r w:rsidRPr="00214DC7">
        <w:rPr>
          <w:rFonts w:ascii="Times New Roman" w:hAnsi="Times New Roman"/>
          <w:sz w:val="24"/>
          <w:szCs w:val="24"/>
        </w:rPr>
        <w:t>2</w:t>
      </w:r>
      <w:r w:rsidRPr="00214DC7">
        <w:rPr>
          <w:rFonts w:ascii="Times New Roman" w:hAnsi="宋体"/>
          <w:sz w:val="24"/>
          <w:szCs w:val="24"/>
        </w:rPr>
        <w:t>阶泰勒多项式为</w:t>
      </w:r>
      <w:r w:rsidRPr="00214DC7">
        <w:rPr>
          <w:rFonts w:ascii="Times New Roman" w:hAnsi="Times New Roman"/>
          <w:position w:val="-6"/>
          <w:sz w:val="24"/>
          <w:szCs w:val="24"/>
        </w:rPr>
        <w:object w:dxaOrig="1140" w:dyaOrig="320">
          <v:shape id="_x0000_i1047" type="#_x0000_t75" style="width:55.1pt;height:16.4pt" o:ole="">
            <v:imagedata r:id="rId56" o:title=""/>
          </v:shape>
          <o:OLEObject Type="Embed" ProgID="Equation.DSMT4" ShapeID="_x0000_i1047" DrawAspect="Content" ObjectID="_1701442284" r:id="rId57"/>
        </w:object>
      </w:r>
      <w:r w:rsidR="00EA0FE1">
        <w:rPr>
          <w:rFonts w:ascii="Times New Roman" w:hAnsi="Times New Roman"/>
          <w:position w:val="-6"/>
          <w:sz w:val="24"/>
          <w:szCs w:val="24"/>
        </w:rPr>
        <w:t>，</w:t>
      </w:r>
      <w:r w:rsidRPr="00214DC7">
        <w:rPr>
          <w:rFonts w:ascii="Times New Roman" w:hAnsi="宋体"/>
          <w:sz w:val="24"/>
          <w:szCs w:val="24"/>
        </w:rPr>
        <w:t>则（</w:t>
      </w:r>
      <w:r w:rsidRPr="00214DC7">
        <w:rPr>
          <w:rFonts w:ascii="Times New Roman" w:hAnsi="Times New Roman"/>
          <w:sz w:val="24"/>
          <w:szCs w:val="24"/>
        </w:rPr>
        <w:t xml:space="preserve"> C </w:t>
      </w:r>
      <w:r w:rsidRPr="00214DC7">
        <w:rPr>
          <w:rFonts w:ascii="Times New Roman" w:hAnsi="宋体"/>
          <w:sz w:val="24"/>
          <w:szCs w:val="24"/>
        </w:rPr>
        <w:t>）</w:t>
      </w:r>
    </w:p>
    <w:p w:rsidR="00214DC7" w:rsidRDefault="007F20DD" w:rsidP="00214DC7">
      <w:pPr>
        <w:pStyle w:val="1"/>
        <w:tabs>
          <w:tab w:val="left" w:pos="336"/>
          <w:tab w:val="left" w:pos="420"/>
        </w:tabs>
        <w:spacing w:line="288" w:lineRule="auto"/>
        <w:ind w:firstLineChars="150" w:firstLine="360"/>
        <w:rPr>
          <w:rFonts w:ascii="Times New Roman" w:hAnsi="Times New Roman"/>
          <w:position w:val="-10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>A.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214DC7">
        <w:rPr>
          <w:rFonts w:ascii="Times New Roman" w:hAnsi="Times New Roman"/>
          <w:position w:val="-10"/>
          <w:sz w:val="24"/>
          <w:szCs w:val="24"/>
        </w:rPr>
        <w:object w:dxaOrig="1740" w:dyaOrig="320">
          <v:shape id="_x0000_i1048" type="#_x0000_t75" style="width:83.9pt;height:16.4pt" o:ole="">
            <v:imagedata r:id="rId58" o:title=""/>
          </v:shape>
          <o:OLEObject Type="Embed" ProgID="Equation.DSMT4" ShapeID="_x0000_i1048" DrawAspect="Content" ObjectID="_1701442285" r:id="rId59"/>
        </w:objec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="00214DC7">
        <w:rPr>
          <w:rFonts w:ascii="Times New Roman" w:hAnsi="Times New Roman" w:hint="eastAsia"/>
          <w:position w:val="-10"/>
          <w:sz w:val="24"/>
          <w:szCs w:val="24"/>
        </w:rPr>
        <w:t xml:space="preserve">     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214DC7">
        <w:rPr>
          <w:rFonts w:ascii="Times New Roman" w:hAnsi="Times New Roman"/>
          <w:sz w:val="24"/>
          <w:szCs w:val="24"/>
        </w:rPr>
        <w:t xml:space="preserve">B. </w:t>
      </w:r>
      <w:r w:rsidRPr="00214DC7">
        <w:rPr>
          <w:rFonts w:ascii="Times New Roman" w:hAnsi="Times New Roman"/>
          <w:position w:val="-10"/>
          <w:sz w:val="24"/>
          <w:szCs w:val="24"/>
        </w:rPr>
        <w:object w:dxaOrig="1700" w:dyaOrig="320">
          <v:shape id="_x0000_i1049" type="#_x0000_t75" style="width:81.95pt;height:16.4pt" o:ole="">
            <v:imagedata r:id="rId60" o:title=""/>
          </v:shape>
          <o:OLEObject Type="Embed" ProgID="Equation.DSMT4" ShapeID="_x0000_i1049" DrawAspect="Content" ObjectID="_1701442286" r:id="rId61"/>
        </w:objec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</w:t>
      </w:r>
    </w:p>
    <w:p w:rsidR="007F20DD" w:rsidRPr="00214DC7" w:rsidRDefault="007F20DD" w:rsidP="00214DC7">
      <w:pPr>
        <w:pStyle w:val="1"/>
        <w:tabs>
          <w:tab w:val="left" w:pos="336"/>
          <w:tab w:val="left" w:pos="420"/>
        </w:tabs>
        <w:spacing w:line="288" w:lineRule="auto"/>
        <w:ind w:firstLineChars="100" w:firstLine="240"/>
        <w:rPr>
          <w:rFonts w:ascii="Times New Roman" w:hAnsi="Times New Roman"/>
          <w:position w:val="-10"/>
          <w:sz w:val="24"/>
          <w:szCs w:val="24"/>
        </w:rPr>
      </w:pP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214DC7">
        <w:rPr>
          <w:rFonts w:ascii="Times New Roman" w:hAnsi="Times New Roman"/>
          <w:sz w:val="24"/>
          <w:szCs w:val="24"/>
        </w:rPr>
        <w:t>C.</w:t>
      </w:r>
      <w:r w:rsidRPr="00214DC7">
        <w:rPr>
          <w:rFonts w:ascii="Times New Roman" w:hAnsi="Times New Roman"/>
          <w:position w:val="-6"/>
          <w:sz w:val="24"/>
          <w:szCs w:val="24"/>
        </w:rPr>
        <w:t xml:space="preserve"> </w:t>
      </w:r>
      <w:r w:rsidRPr="00214DC7">
        <w:rPr>
          <w:rFonts w:ascii="Times New Roman" w:hAnsi="Times New Roman"/>
          <w:position w:val="-10"/>
          <w:sz w:val="24"/>
          <w:szCs w:val="24"/>
        </w:rPr>
        <w:object w:dxaOrig="1579" w:dyaOrig="320">
          <v:shape id="_x0000_i1050" type="#_x0000_t75" style="width:76.45pt;height:16.4pt" o:ole="">
            <v:imagedata r:id="rId62" o:title=""/>
          </v:shape>
          <o:OLEObject Type="Embed" ProgID="Equation.DSMT4" ShapeID="_x0000_i1050" DrawAspect="Content" ObjectID="_1701442287" r:id="rId63"/>
        </w:objec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</w:t>
      </w:r>
      <w:r w:rsidR="00214DC7">
        <w:rPr>
          <w:rFonts w:ascii="Times New Roman" w:hAnsi="Times New Roman" w:hint="eastAsia"/>
          <w:position w:val="-10"/>
          <w:sz w:val="24"/>
          <w:szCs w:val="24"/>
        </w:rPr>
        <w:t xml:space="preserve">      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214DC7">
        <w:rPr>
          <w:rFonts w:ascii="Times New Roman" w:hAnsi="Times New Roman"/>
          <w:sz w:val="24"/>
          <w:szCs w:val="24"/>
        </w:rPr>
        <w:t>D.</w:t>
      </w:r>
      <w:r w:rsidRPr="00214DC7">
        <w:rPr>
          <w:rFonts w:ascii="Times New Roman" w:hAnsi="Times New Roman"/>
          <w:position w:val="-6"/>
          <w:sz w:val="24"/>
          <w:szCs w:val="24"/>
        </w:rPr>
        <w:t xml:space="preserve"> </w:t>
      </w:r>
      <w:r w:rsidRPr="00214DC7">
        <w:rPr>
          <w:rFonts w:ascii="Times New Roman" w:hAnsi="Times New Roman"/>
          <w:position w:val="-10"/>
          <w:sz w:val="24"/>
          <w:szCs w:val="24"/>
        </w:rPr>
        <w:object w:dxaOrig="1540" w:dyaOrig="320">
          <v:shape id="_x0000_i1051" type="#_x0000_t75" style="width:74.5pt;height:16.4pt" o:ole="">
            <v:imagedata r:id="rId64" o:title=""/>
          </v:shape>
          <o:OLEObject Type="Embed" ProgID="Equation.DSMT4" ShapeID="_x0000_i1051" DrawAspect="Content" ObjectID="_1701442288" r:id="rId65"/>
        </w:object>
      </w:r>
    </w:p>
    <w:p w:rsidR="009C61FC" w:rsidRPr="00214DC7" w:rsidRDefault="007F20DD">
      <w:pPr>
        <w:pStyle w:val="1"/>
        <w:tabs>
          <w:tab w:val="left" w:pos="336"/>
          <w:tab w:val="left" w:pos="420"/>
        </w:tabs>
        <w:spacing w:line="288" w:lineRule="auto"/>
        <w:rPr>
          <w:rFonts w:ascii="Times New Roman" w:hAnsi="Times New Roman"/>
          <w:sz w:val="24"/>
          <w:szCs w:val="24"/>
        </w:rPr>
      </w:pPr>
      <w:r w:rsidRPr="00214DC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3056255</wp:posOffset>
            </wp:positionH>
            <wp:positionV relativeFrom="paragraph">
              <wp:posOffset>337185</wp:posOffset>
            </wp:positionV>
            <wp:extent cx="1437640" cy="1223010"/>
            <wp:effectExtent l="19050" t="0" r="0" b="0"/>
            <wp:wrapNone/>
            <wp:docPr id="2" name="图片 1" descr="试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试题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4DC7">
        <w:rPr>
          <w:rFonts w:ascii="Times New Roman" w:hAnsi="Times New Roman"/>
          <w:sz w:val="24"/>
          <w:szCs w:val="24"/>
        </w:rPr>
        <w:t>3.</w:t>
      </w:r>
      <w:r w:rsidR="00EA0FE1">
        <w:rPr>
          <w:rFonts w:ascii="Times New Roman" w:hAnsi="宋体"/>
          <w:sz w:val="24"/>
          <w:szCs w:val="24"/>
        </w:rPr>
        <w:t>设</w:t>
      </w:r>
      <w:r w:rsidR="00B201D2" w:rsidRPr="00214DC7">
        <w:rPr>
          <w:rFonts w:ascii="Times New Roman" w:hAnsi="Times New Roman"/>
          <w:position w:val="-10"/>
          <w:sz w:val="24"/>
          <w:szCs w:val="24"/>
        </w:rPr>
        <w:object w:dxaOrig="540" w:dyaOrig="320">
          <v:shape id="_x0000_i1052" type="#_x0000_t75" style="width:26.3pt;height:16.4pt" o:ole="">
            <v:imagedata r:id="rId67" o:title=""/>
          </v:shape>
          <o:OLEObject Type="Embed" ProgID="Equation.DSMT4" ShapeID="_x0000_i1052" DrawAspect="Content" ObjectID="_1701442289" r:id="rId68"/>
        </w:object>
      </w:r>
      <w:r w:rsidR="00B201D2" w:rsidRPr="00214DC7">
        <w:rPr>
          <w:rFonts w:ascii="Times New Roman" w:hAnsi="宋体"/>
          <w:sz w:val="24"/>
          <w:szCs w:val="24"/>
        </w:rPr>
        <w:t>在整个实数轴上有定义，且当</w:t>
      </w:r>
      <w:r w:rsidR="00B201D2" w:rsidRPr="00214DC7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53" type="#_x0000_t75" style="width:27.3pt;height:14.4pt" o:ole="">
            <v:imagedata r:id="rId69" o:title=""/>
          </v:shape>
          <o:OLEObject Type="Embed" ProgID="Equation.DSMT4" ShapeID="_x0000_i1053" DrawAspect="Content" ObjectID="_1701442290" r:id="rId70"/>
        </w:object>
      </w:r>
      <w:r w:rsidR="00B201D2" w:rsidRPr="00214DC7">
        <w:rPr>
          <w:rFonts w:ascii="Times New Roman" w:hAnsi="宋体"/>
          <w:sz w:val="24"/>
          <w:szCs w:val="24"/>
        </w:rPr>
        <w:t>时二阶可导。若</w:t>
      </w:r>
      <w:r w:rsidR="00B201D2" w:rsidRPr="00214DC7">
        <w:rPr>
          <w:rFonts w:ascii="Times New Roman" w:hAnsi="Times New Roman"/>
          <w:position w:val="-10"/>
          <w:sz w:val="24"/>
          <w:szCs w:val="24"/>
        </w:rPr>
        <w:object w:dxaOrig="580" w:dyaOrig="320">
          <v:shape id="_x0000_i1054" type="#_x0000_t75" style="width:28.3pt;height:16.4pt" o:ole="">
            <v:imagedata r:id="rId71" o:title=""/>
          </v:shape>
          <o:OLEObject Type="Embed" ProgID="Equation.DSMT4" ShapeID="_x0000_i1054" DrawAspect="Content" ObjectID="_1701442291" r:id="rId72"/>
        </w:object>
      </w:r>
      <w:r w:rsidR="00B201D2" w:rsidRPr="00214DC7">
        <w:rPr>
          <w:rFonts w:ascii="Times New Roman" w:hAnsi="宋体"/>
          <w:sz w:val="24"/>
          <w:szCs w:val="24"/>
        </w:rPr>
        <w:t>图像如图</w:t>
      </w:r>
      <w:r w:rsidR="00B201D2" w:rsidRPr="00214DC7">
        <w:rPr>
          <w:rFonts w:ascii="Times New Roman" w:hAnsi="Times New Roman"/>
          <w:sz w:val="24"/>
          <w:szCs w:val="24"/>
        </w:rPr>
        <w:t>1</w:t>
      </w:r>
      <w:r w:rsidR="00B201D2" w:rsidRPr="00214DC7">
        <w:rPr>
          <w:rFonts w:ascii="Times New Roman" w:hAnsi="宋体"/>
          <w:sz w:val="24"/>
          <w:szCs w:val="24"/>
        </w:rPr>
        <w:t>所示，则</w:t>
      </w:r>
      <w:r w:rsidR="00B201D2" w:rsidRPr="00214DC7">
        <w:rPr>
          <w:rFonts w:ascii="Times New Roman" w:hAnsi="Times New Roman"/>
          <w:position w:val="-10"/>
          <w:sz w:val="24"/>
          <w:szCs w:val="24"/>
        </w:rPr>
        <w:object w:dxaOrig="540" w:dyaOrig="320">
          <v:shape id="_x0000_i1055" type="#_x0000_t75" style="width:26.3pt;height:16.4pt" o:ole="">
            <v:imagedata r:id="rId50" o:title=""/>
          </v:shape>
          <o:OLEObject Type="Embed" ProgID="Equation.DSMT4" ShapeID="_x0000_i1055" DrawAspect="Content" ObjectID="_1701442292" r:id="rId73"/>
        </w:object>
      </w:r>
      <w:r w:rsidR="00B201D2" w:rsidRPr="00214DC7">
        <w:rPr>
          <w:rFonts w:ascii="Times New Roman" w:hAnsi="宋体"/>
          <w:sz w:val="24"/>
          <w:szCs w:val="24"/>
        </w:rPr>
        <w:t>有</w:t>
      </w:r>
      <w:r w:rsidR="00EA0FE1">
        <w:rPr>
          <w:rFonts w:ascii="Times New Roman" w:hAnsi="Times New Roman"/>
          <w:sz w:val="24"/>
          <w:szCs w:val="24"/>
        </w:rPr>
        <w:t xml:space="preserve">( </w:t>
      </w:r>
      <w:r w:rsidR="00EA0FE1">
        <w:rPr>
          <w:rFonts w:ascii="Times New Roman" w:hAnsi="Times New Roman" w:hint="eastAsia"/>
          <w:sz w:val="24"/>
          <w:szCs w:val="24"/>
        </w:rPr>
        <w:t xml:space="preserve"> </w:t>
      </w:r>
      <w:r w:rsidR="0014798F" w:rsidRPr="00214DC7">
        <w:rPr>
          <w:rFonts w:ascii="Times New Roman" w:hAnsi="Times New Roman"/>
          <w:sz w:val="24"/>
          <w:szCs w:val="24"/>
        </w:rPr>
        <w:t>A  )</w:t>
      </w:r>
    </w:p>
    <w:p w:rsidR="002A4EBD" w:rsidRPr="00214DC7" w:rsidRDefault="00B201D2" w:rsidP="00214DC7">
      <w:pPr>
        <w:pStyle w:val="1"/>
        <w:tabs>
          <w:tab w:val="left" w:pos="336"/>
          <w:tab w:val="left" w:pos="420"/>
        </w:tabs>
        <w:spacing w:line="288" w:lineRule="auto"/>
        <w:ind w:firstLineChars="150" w:firstLine="360"/>
        <w:rPr>
          <w:rFonts w:ascii="Times New Roman" w:hAnsi="Times New Roman"/>
          <w:position w:val="-10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>A.5</w:t>
      </w:r>
      <w:r w:rsidRPr="00214DC7">
        <w:rPr>
          <w:rFonts w:ascii="Times New Roman" w:hAnsi="Times New Roman"/>
          <w:sz w:val="24"/>
          <w:szCs w:val="24"/>
        </w:rPr>
        <w:t>个极值点</w:t>
      </w:r>
      <w:r w:rsidR="002A4EBD" w:rsidRPr="00214DC7">
        <w:rPr>
          <w:rFonts w:ascii="Times New Roman" w:hAnsi="Times New Roman"/>
          <w:sz w:val="24"/>
          <w:szCs w:val="24"/>
        </w:rPr>
        <w:t>2</w:t>
      </w:r>
      <w:r w:rsidR="002A4EBD" w:rsidRPr="00214DC7">
        <w:rPr>
          <w:rFonts w:ascii="Times New Roman" w:hAnsi="Times New Roman"/>
          <w:sz w:val="24"/>
          <w:szCs w:val="24"/>
        </w:rPr>
        <w:t>个拐点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 </w:t>
      </w:r>
    </w:p>
    <w:p w:rsidR="002A4EBD" w:rsidRPr="00214DC7" w:rsidRDefault="00B201D2" w:rsidP="00214DC7">
      <w:pPr>
        <w:pStyle w:val="1"/>
        <w:tabs>
          <w:tab w:val="left" w:pos="336"/>
          <w:tab w:val="left" w:pos="420"/>
        </w:tabs>
        <w:spacing w:line="288" w:lineRule="auto"/>
        <w:ind w:firstLineChars="150" w:firstLine="360"/>
        <w:rPr>
          <w:rFonts w:ascii="Times New Roman" w:hAnsi="Times New Roman"/>
          <w:position w:val="-10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 xml:space="preserve">B. </w:t>
      </w:r>
      <w:r w:rsidR="002A4EBD" w:rsidRPr="00214DC7">
        <w:rPr>
          <w:rFonts w:ascii="Times New Roman" w:hAnsi="Times New Roman"/>
          <w:sz w:val="24"/>
          <w:szCs w:val="24"/>
        </w:rPr>
        <w:t>5</w:t>
      </w:r>
      <w:r w:rsidR="002A4EBD" w:rsidRPr="00214DC7">
        <w:rPr>
          <w:rFonts w:ascii="Times New Roman" w:hAnsi="Times New Roman"/>
          <w:sz w:val="24"/>
          <w:szCs w:val="24"/>
        </w:rPr>
        <w:t>个极值点</w:t>
      </w:r>
      <w:r w:rsidR="002A4EBD" w:rsidRPr="00214DC7">
        <w:rPr>
          <w:rFonts w:ascii="Times New Roman" w:hAnsi="Times New Roman"/>
          <w:sz w:val="24"/>
          <w:szCs w:val="24"/>
        </w:rPr>
        <w:t>3</w:t>
      </w:r>
      <w:r w:rsidR="002A4EBD" w:rsidRPr="00214DC7">
        <w:rPr>
          <w:rFonts w:ascii="Times New Roman" w:hAnsi="Times New Roman"/>
          <w:sz w:val="24"/>
          <w:szCs w:val="24"/>
        </w:rPr>
        <w:t>个拐点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</w:p>
    <w:p w:rsidR="002A4EBD" w:rsidRPr="00214DC7" w:rsidRDefault="00B201D2" w:rsidP="00214DC7">
      <w:pPr>
        <w:pStyle w:val="1"/>
        <w:tabs>
          <w:tab w:val="left" w:pos="336"/>
          <w:tab w:val="left" w:pos="420"/>
        </w:tabs>
        <w:spacing w:line="288" w:lineRule="auto"/>
        <w:ind w:firstLineChars="150" w:firstLine="360"/>
        <w:rPr>
          <w:rFonts w:ascii="Times New Roman" w:hAnsi="Times New Roman"/>
          <w:position w:val="-10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 xml:space="preserve">C. </w:t>
      </w:r>
      <w:r w:rsidR="002A4EBD" w:rsidRPr="00214DC7">
        <w:rPr>
          <w:rFonts w:ascii="Times New Roman" w:hAnsi="Times New Roman"/>
          <w:sz w:val="24"/>
          <w:szCs w:val="24"/>
        </w:rPr>
        <w:t>7</w:t>
      </w:r>
      <w:r w:rsidR="002A4EBD" w:rsidRPr="00214DC7">
        <w:rPr>
          <w:rFonts w:ascii="Times New Roman" w:hAnsi="Times New Roman"/>
          <w:sz w:val="24"/>
          <w:szCs w:val="24"/>
        </w:rPr>
        <w:t>个极值点</w:t>
      </w:r>
      <w:r w:rsidR="002A4EBD" w:rsidRPr="00214DC7">
        <w:rPr>
          <w:rFonts w:ascii="Times New Roman" w:hAnsi="Times New Roman"/>
          <w:sz w:val="24"/>
          <w:szCs w:val="24"/>
        </w:rPr>
        <w:t>2</w:t>
      </w:r>
      <w:r w:rsidR="002A4EBD" w:rsidRPr="00214DC7">
        <w:rPr>
          <w:rFonts w:ascii="Times New Roman" w:hAnsi="Times New Roman"/>
          <w:sz w:val="24"/>
          <w:szCs w:val="24"/>
        </w:rPr>
        <w:t>个拐点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 </w:t>
      </w:r>
      <w:r w:rsidR="002A4EBD" w:rsidRPr="00214DC7">
        <w:rPr>
          <w:rFonts w:ascii="Times New Roman" w:hAnsi="Times New Roman"/>
          <w:position w:val="-10"/>
          <w:sz w:val="24"/>
          <w:szCs w:val="24"/>
        </w:rPr>
        <w:t xml:space="preserve">                         </w:t>
      </w:r>
      <w:r w:rsidR="002A4EBD" w:rsidRPr="00214DC7">
        <w:rPr>
          <w:rFonts w:ascii="Times New Roman" w:hAnsi="Times New Roman"/>
          <w:sz w:val="24"/>
          <w:szCs w:val="24"/>
        </w:rPr>
        <w:t xml:space="preserve">  </w:t>
      </w:r>
    </w:p>
    <w:p w:rsidR="007F20DD" w:rsidRPr="00214DC7" w:rsidRDefault="00B201D2" w:rsidP="00214DC7">
      <w:pPr>
        <w:pStyle w:val="1"/>
        <w:tabs>
          <w:tab w:val="left" w:pos="336"/>
          <w:tab w:val="left" w:pos="420"/>
        </w:tabs>
        <w:spacing w:line="288" w:lineRule="auto"/>
        <w:ind w:firstLineChars="150" w:firstLine="360"/>
        <w:rPr>
          <w:rFonts w:ascii="Times New Roman" w:hAnsi="Times New Roman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>D.</w:t>
      </w:r>
      <w:r w:rsidR="002A4EBD" w:rsidRPr="00214DC7">
        <w:rPr>
          <w:rFonts w:ascii="Times New Roman" w:hAnsi="Times New Roman"/>
          <w:sz w:val="24"/>
          <w:szCs w:val="24"/>
        </w:rPr>
        <w:t xml:space="preserve"> 7</w:t>
      </w:r>
      <w:r w:rsidR="002A4EBD" w:rsidRPr="00214DC7">
        <w:rPr>
          <w:rFonts w:ascii="Times New Roman" w:hAnsi="Times New Roman"/>
          <w:sz w:val="24"/>
          <w:szCs w:val="24"/>
        </w:rPr>
        <w:t>个极值点</w:t>
      </w:r>
      <w:r w:rsidR="002A4EBD" w:rsidRPr="00214DC7">
        <w:rPr>
          <w:rFonts w:ascii="Times New Roman" w:hAnsi="Times New Roman"/>
          <w:sz w:val="24"/>
          <w:szCs w:val="24"/>
        </w:rPr>
        <w:t>2</w:t>
      </w:r>
      <w:r w:rsidR="002A4EBD" w:rsidRPr="00214DC7">
        <w:rPr>
          <w:rFonts w:ascii="Times New Roman" w:hAnsi="Times New Roman"/>
          <w:sz w:val="24"/>
          <w:szCs w:val="24"/>
        </w:rPr>
        <w:t>个拐点</w:t>
      </w:r>
      <w:r w:rsidR="002A4EBD"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="002A4EBD" w:rsidRPr="00214DC7">
        <w:rPr>
          <w:rFonts w:ascii="Times New Roman" w:hAnsi="Times New Roman"/>
          <w:sz w:val="24"/>
          <w:szCs w:val="24"/>
        </w:rPr>
        <w:t xml:space="preserve">                        </w:t>
      </w:r>
      <w:r w:rsidR="002A4EBD" w:rsidRPr="00214DC7">
        <w:rPr>
          <w:rFonts w:ascii="Times New Roman" w:hAnsi="宋体"/>
          <w:sz w:val="24"/>
          <w:szCs w:val="24"/>
        </w:rPr>
        <w:t>图</w:t>
      </w:r>
      <w:r w:rsidR="002A4EBD" w:rsidRPr="00214DC7">
        <w:rPr>
          <w:rFonts w:ascii="Times New Roman" w:hAnsi="Times New Roman"/>
          <w:sz w:val="24"/>
          <w:szCs w:val="24"/>
        </w:rPr>
        <w:t xml:space="preserve">1 </w:t>
      </w:r>
    </w:p>
    <w:p w:rsidR="007F20DD" w:rsidRPr="00214DC7" w:rsidRDefault="00F477CD" w:rsidP="007F20DD">
      <w:pPr>
        <w:pStyle w:val="1"/>
        <w:tabs>
          <w:tab w:val="left" w:pos="336"/>
          <w:tab w:val="left" w:pos="420"/>
        </w:tabs>
        <w:spacing w:line="288" w:lineRule="auto"/>
        <w:rPr>
          <w:rFonts w:ascii="Times New Roman" w:hAnsi="Times New Roman"/>
          <w:position w:val="-10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>4.</w:t>
      </w:r>
      <w:r w:rsidR="007F20DD" w:rsidRPr="00214DC7">
        <w:rPr>
          <w:rFonts w:ascii="Times New Roman" w:hAnsi="Times New Roman"/>
          <w:sz w:val="24"/>
          <w:szCs w:val="24"/>
        </w:rPr>
        <w:t xml:space="preserve"> </w:t>
      </w:r>
      <w:r w:rsidR="007F20DD" w:rsidRPr="00214DC7">
        <w:rPr>
          <w:rFonts w:ascii="Times New Roman" w:hAnsi="宋体"/>
          <w:sz w:val="24"/>
          <w:szCs w:val="24"/>
        </w:rPr>
        <w:t>设</w:t>
      </w:r>
      <w:r w:rsidR="007F20DD" w:rsidRPr="00214DC7">
        <w:rPr>
          <w:rFonts w:ascii="Times New Roman" w:hAnsi="Times New Roman"/>
          <w:position w:val="-10"/>
          <w:sz w:val="24"/>
          <w:szCs w:val="24"/>
        </w:rPr>
        <w:object w:dxaOrig="2600" w:dyaOrig="320">
          <v:shape id="_x0000_i1056" type="#_x0000_t75" style="width:125.15pt;height:16.4pt" o:ole="">
            <v:imagedata r:id="rId74" o:title=""/>
          </v:shape>
          <o:OLEObject Type="Embed" ProgID="Equation.DSMT4" ShapeID="_x0000_i1056" DrawAspect="Content" ObjectID="_1701442293" r:id="rId75"/>
        </w:object>
      </w:r>
      <w:r w:rsidR="007F20DD" w:rsidRPr="00214DC7">
        <w:rPr>
          <w:rFonts w:ascii="Times New Roman" w:hAnsi="宋体"/>
          <w:sz w:val="24"/>
          <w:szCs w:val="24"/>
        </w:rPr>
        <w:t>，记</w:t>
      </w:r>
      <w:r w:rsidR="007F20DD" w:rsidRPr="00214DC7">
        <w:rPr>
          <w:rFonts w:ascii="Times New Roman" w:hAnsi="Times New Roman"/>
          <w:position w:val="-10"/>
          <w:sz w:val="24"/>
          <w:szCs w:val="24"/>
        </w:rPr>
        <w:object w:dxaOrig="1300" w:dyaOrig="320">
          <v:shape id="_x0000_i1057" type="#_x0000_t75" style="width:62.55pt;height:16.4pt" o:ole="">
            <v:imagedata r:id="rId76" o:title=""/>
          </v:shape>
          <o:OLEObject Type="Embed" ProgID="Equation.DSMT4" ShapeID="_x0000_i1057" DrawAspect="Content" ObjectID="_1701442294" r:id="rId77"/>
        </w:object>
      </w:r>
      <w:r w:rsidR="007F20DD" w:rsidRPr="00214DC7">
        <w:rPr>
          <w:rFonts w:ascii="Times New Roman" w:hAnsi="宋体"/>
          <w:sz w:val="24"/>
          <w:szCs w:val="24"/>
        </w:rPr>
        <w:t>，则</w:t>
      </w:r>
      <w:r w:rsidR="00EA0FE1" w:rsidRPr="00214DC7">
        <w:rPr>
          <w:rFonts w:ascii="Times New Roman" w:hAnsi="宋体"/>
          <w:sz w:val="24"/>
          <w:szCs w:val="24"/>
        </w:rPr>
        <w:t>（</w:t>
      </w:r>
      <w:r w:rsidR="00EA0FE1" w:rsidRPr="00214DC7">
        <w:rPr>
          <w:rFonts w:ascii="Times New Roman" w:hAnsi="Times New Roman"/>
          <w:sz w:val="24"/>
          <w:szCs w:val="24"/>
        </w:rPr>
        <w:t xml:space="preserve"> C </w:t>
      </w:r>
      <w:r w:rsidR="00EA0FE1" w:rsidRPr="00214DC7">
        <w:rPr>
          <w:rFonts w:ascii="Times New Roman" w:hAnsi="宋体"/>
          <w:sz w:val="24"/>
          <w:szCs w:val="24"/>
        </w:rPr>
        <w:t>）</w:t>
      </w:r>
      <w:r w:rsidR="007F20DD" w:rsidRPr="00214DC7">
        <w:rPr>
          <w:rFonts w:ascii="Times New Roman" w:hAnsi="Times New Roman"/>
          <w:sz w:val="24"/>
          <w:szCs w:val="24"/>
        </w:rPr>
        <w:t xml:space="preserve">                 </w:t>
      </w:r>
    </w:p>
    <w:p w:rsidR="007F20DD" w:rsidRPr="00214DC7" w:rsidRDefault="007F20DD" w:rsidP="007F20DD">
      <w:pPr>
        <w:pStyle w:val="1"/>
        <w:tabs>
          <w:tab w:val="left" w:pos="336"/>
          <w:tab w:val="left" w:pos="420"/>
        </w:tabs>
        <w:spacing w:line="288" w:lineRule="auto"/>
        <w:ind w:firstLineChars="100" w:firstLine="240"/>
        <w:rPr>
          <w:rFonts w:ascii="Times New Roman" w:hAnsi="Times New Roman"/>
          <w:position w:val="-10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>A.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214DC7">
        <w:rPr>
          <w:rFonts w:ascii="Times New Roman" w:hAnsi="Times New Roman"/>
          <w:position w:val="-24"/>
          <w:sz w:val="24"/>
          <w:szCs w:val="24"/>
        </w:rPr>
        <w:object w:dxaOrig="2079" w:dyaOrig="620">
          <v:shape id="_x0000_i1058" type="#_x0000_t75" style="width:100.3pt;height:31.3pt" o:ole="">
            <v:imagedata r:id="rId78" o:title=""/>
          </v:shape>
          <o:OLEObject Type="Embed" ProgID="Equation.DSMT4" ShapeID="_x0000_i1058" DrawAspect="Content" ObjectID="_1701442295" r:id="rId79"/>
        </w:objec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                 </w:t>
      </w:r>
      <w:r w:rsidRPr="00214DC7">
        <w:rPr>
          <w:rFonts w:ascii="Times New Roman" w:hAnsi="Times New Roman"/>
          <w:sz w:val="24"/>
          <w:szCs w:val="24"/>
        </w:rPr>
        <w:t>B.</w:t>
      </w:r>
      <w:r w:rsidRPr="00214DC7">
        <w:rPr>
          <w:rFonts w:ascii="Times New Roman" w:hAnsi="Times New Roman"/>
          <w:position w:val="-16"/>
          <w:sz w:val="24"/>
          <w:szCs w:val="24"/>
        </w:rPr>
        <w:t xml:space="preserve"> </w:t>
      </w:r>
      <w:r w:rsidRPr="00214DC7">
        <w:rPr>
          <w:rFonts w:ascii="Times New Roman" w:hAnsi="Times New Roman"/>
          <w:position w:val="-24"/>
          <w:sz w:val="24"/>
          <w:szCs w:val="24"/>
        </w:rPr>
        <w:object w:dxaOrig="1920" w:dyaOrig="620">
          <v:shape id="_x0000_i1059" type="#_x0000_t75" style="width:92.35pt;height:31.3pt" o:ole="">
            <v:imagedata r:id="rId80" o:title=""/>
          </v:shape>
          <o:OLEObject Type="Embed" ProgID="Equation.DSMT4" ShapeID="_x0000_i1059" DrawAspect="Content" ObjectID="_1701442296" r:id="rId81"/>
        </w:objec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 </w:t>
      </w:r>
    </w:p>
    <w:p w:rsidR="007F20DD" w:rsidRPr="00214DC7" w:rsidRDefault="007F20DD" w:rsidP="007F20DD">
      <w:pPr>
        <w:pStyle w:val="1"/>
        <w:tabs>
          <w:tab w:val="left" w:pos="336"/>
          <w:tab w:val="left" w:pos="420"/>
        </w:tabs>
        <w:spacing w:line="288" w:lineRule="auto"/>
        <w:ind w:firstLineChars="100" w:firstLine="240"/>
        <w:rPr>
          <w:rFonts w:ascii="Times New Roman" w:hAnsi="Times New Roman"/>
          <w:position w:val="-16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 xml:space="preserve">C. </w:t>
      </w:r>
      <w:r w:rsidRPr="00214DC7">
        <w:rPr>
          <w:rFonts w:ascii="Times New Roman" w:hAnsi="Times New Roman"/>
          <w:position w:val="-60"/>
          <w:sz w:val="24"/>
          <w:szCs w:val="24"/>
        </w:rPr>
        <w:object w:dxaOrig="2860" w:dyaOrig="1320">
          <v:shape id="_x0000_i1060" type="#_x0000_t75" style="width:137.55pt;height:67.05pt" o:ole="">
            <v:imagedata r:id="rId82" o:title=""/>
          </v:shape>
          <o:OLEObject Type="Embed" ProgID="Equation.DSMT4" ShapeID="_x0000_i1060" DrawAspect="Content" ObjectID="_1701442297" r:id="rId83"/>
        </w:objec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           </w:t>
      </w:r>
      <w:r w:rsidRPr="00214DC7">
        <w:rPr>
          <w:rFonts w:ascii="Times New Roman" w:hAnsi="Times New Roman"/>
          <w:sz w:val="24"/>
          <w:szCs w:val="24"/>
        </w:rPr>
        <w:t xml:space="preserve">D. </w:t>
      </w:r>
      <w:r w:rsidRPr="00214DC7">
        <w:rPr>
          <w:rFonts w:ascii="Times New Roman" w:hAnsi="Times New Roman"/>
          <w:position w:val="-60"/>
          <w:sz w:val="24"/>
          <w:szCs w:val="24"/>
        </w:rPr>
        <w:object w:dxaOrig="2780" w:dyaOrig="1320">
          <v:shape id="_x0000_i1061" type="#_x0000_t75" style="width:134.05pt;height:67.05pt" o:ole="">
            <v:imagedata r:id="rId84" o:title=""/>
          </v:shape>
          <o:OLEObject Type="Embed" ProgID="Equation.DSMT4" ShapeID="_x0000_i1061" DrawAspect="Content" ObjectID="_1701442298" r:id="rId85"/>
        </w:object>
      </w:r>
    </w:p>
    <w:p w:rsidR="00BF4027" w:rsidRPr="00214DC7" w:rsidRDefault="007F20DD" w:rsidP="00DF47D0">
      <w:pPr>
        <w:pStyle w:val="1"/>
        <w:tabs>
          <w:tab w:val="left" w:pos="336"/>
          <w:tab w:val="left" w:pos="420"/>
        </w:tabs>
        <w:spacing w:line="288" w:lineRule="auto"/>
        <w:rPr>
          <w:rFonts w:ascii="Times New Roman" w:hAnsi="Times New Roman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>5.</w:t>
      </w:r>
      <w:r w:rsidR="002A4EBD" w:rsidRPr="00214DC7">
        <w:rPr>
          <w:rFonts w:ascii="Times New Roman" w:hAnsi="宋体"/>
          <w:sz w:val="24"/>
          <w:szCs w:val="24"/>
        </w:rPr>
        <w:t>设</w:t>
      </w:r>
      <w:r w:rsidR="00BF4027" w:rsidRPr="00214DC7">
        <w:rPr>
          <w:rFonts w:ascii="Times New Roman" w:hAnsi="Times New Roman"/>
          <w:position w:val="-18"/>
          <w:sz w:val="24"/>
          <w:szCs w:val="24"/>
        </w:rPr>
        <w:object w:dxaOrig="1380" w:dyaOrig="520">
          <v:shape id="_x0000_i1062" type="#_x0000_t75" style="width:66.55pt;height:26.3pt" o:ole="">
            <v:imagedata r:id="rId86" o:title=""/>
          </v:shape>
          <o:OLEObject Type="Embed" ProgID="Equation.DSMT4" ShapeID="_x0000_i1062" DrawAspect="Content" ObjectID="_1701442299" r:id="rId87"/>
        </w:object>
      </w:r>
      <w:r w:rsidR="00942F07">
        <w:rPr>
          <w:rFonts w:ascii="Times New Roman" w:hAnsi="Times New Roman" w:hint="eastAsia"/>
          <w:position w:val="-18"/>
          <w:sz w:val="24"/>
          <w:szCs w:val="24"/>
        </w:rPr>
        <w:t xml:space="preserve"> </w:t>
      </w:r>
      <w:r w:rsidR="00BF4027" w:rsidRPr="00214DC7">
        <w:rPr>
          <w:rFonts w:ascii="Times New Roman" w:hAnsi="宋体"/>
          <w:sz w:val="24"/>
          <w:szCs w:val="24"/>
        </w:rPr>
        <w:t>估计</w:t>
      </w:r>
      <w:r w:rsidR="00BF4027" w:rsidRPr="00214DC7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063" type="#_x0000_t75" style="width:9.45pt;height:13.4pt" o:ole="">
            <v:imagedata r:id="rId88" o:title=""/>
          </v:shape>
          <o:OLEObject Type="Embed" ProgID="Equation.DSMT4" ShapeID="_x0000_i1063" DrawAspect="Content" ObjectID="_1701442300" r:id="rId89"/>
        </w:object>
      </w:r>
      <w:r w:rsidR="00BF4027" w:rsidRPr="00214DC7">
        <w:rPr>
          <w:rFonts w:ascii="Times New Roman" w:hAnsi="宋体"/>
          <w:sz w:val="24"/>
          <w:szCs w:val="24"/>
        </w:rPr>
        <w:t>值的大致范围为（</w:t>
      </w:r>
      <w:r w:rsidR="00BF4027" w:rsidRPr="00214DC7">
        <w:rPr>
          <w:rFonts w:ascii="Times New Roman" w:hAnsi="Times New Roman"/>
          <w:sz w:val="24"/>
          <w:szCs w:val="24"/>
        </w:rPr>
        <w:t xml:space="preserve"> </w:t>
      </w:r>
      <w:r w:rsidR="0014798F" w:rsidRPr="00214DC7">
        <w:rPr>
          <w:rFonts w:ascii="Times New Roman" w:hAnsi="Times New Roman"/>
          <w:sz w:val="24"/>
          <w:szCs w:val="24"/>
        </w:rPr>
        <w:t>D</w:t>
      </w:r>
      <w:r w:rsidR="00BF4027" w:rsidRPr="00214DC7">
        <w:rPr>
          <w:rFonts w:ascii="Times New Roman" w:hAnsi="Times New Roman"/>
          <w:sz w:val="24"/>
          <w:szCs w:val="24"/>
        </w:rPr>
        <w:t xml:space="preserve"> </w:t>
      </w:r>
      <w:r w:rsidR="00BF4027" w:rsidRPr="00214DC7">
        <w:rPr>
          <w:rFonts w:ascii="Times New Roman" w:hAnsi="宋体"/>
          <w:sz w:val="24"/>
          <w:szCs w:val="24"/>
        </w:rPr>
        <w:t>）</w:t>
      </w:r>
    </w:p>
    <w:p w:rsidR="00BF4027" w:rsidRPr="00214DC7" w:rsidRDefault="00BF4027" w:rsidP="00214DC7">
      <w:pPr>
        <w:pStyle w:val="1"/>
        <w:tabs>
          <w:tab w:val="left" w:pos="336"/>
          <w:tab w:val="left" w:pos="420"/>
        </w:tabs>
        <w:spacing w:line="288" w:lineRule="auto"/>
        <w:ind w:firstLineChars="100" w:firstLine="240"/>
        <w:rPr>
          <w:rFonts w:ascii="Times New Roman" w:hAnsi="Times New Roman"/>
          <w:position w:val="-10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>A.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214DC7">
        <w:rPr>
          <w:rFonts w:ascii="Times New Roman" w:hAnsi="Times New Roman"/>
          <w:position w:val="-6"/>
          <w:sz w:val="24"/>
          <w:szCs w:val="24"/>
        </w:rPr>
        <w:object w:dxaOrig="1100" w:dyaOrig="480">
          <v:shape id="_x0000_i1064" type="#_x0000_t75" style="width:53.15pt;height:24.35pt" o:ole="">
            <v:imagedata r:id="rId90" o:title=""/>
          </v:shape>
          <o:OLEObject Type="Embed" ProgID="Equation.DSMT4" ShapeID="_x0000_i1064" DrawAspect="Content" ObjectID="_1701442301" r:id="rId91"/>
        </w:objec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  </w:t>
      </w:r>
      <w:r w:rsidRPr="00214DC7">
        <w:rPr>
          <w:rFonts w:ascii="Times New Roman" w:hAnsi="Times New Roman"/>
          <w:sz w:val="24"/>
          <w:szCs w:val="24"/>
        </w:rPr>
        <w:t xml:space="preserve">B. </w:t>
      </w:r>
      <w:r w:rsidRPr="00214DC7">
        <w:rPr>
          <w:rFonts w:ascii="Times New Roman" w:hAnsi="Times New Roman"/>
          <w:position w:val="-4"/>
          <w:sz w:val="24"/>
          <w:szCs w:val="24"/>
        </w:rPr>
        <w:object w:dxaOrig="859" w:dyaOrig="260">
          <v:shape id="_x0000_i1065" type="#_x0000_t75" style="width:41.2pt;height:13.4pt" o:ole="">
            <v:imagedata r:id="rId92" o:title=""/>
          </v:shape>
          <o:OLEObject Type="Embed" ProgID="Equation.DSMT4" ShapeID="_x0000_i1065" DrawAspect="Content" ObjectID="_1701442302" r:id="rId93"/>
        </w:objec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</w:t>
      </w:r>
      <w:r w:rsidRPr="00214DC7">
        <w:rPr>
          <w:rFonts w:ascii="Times New Roman" w:hAnsi="Times New Roman"/>
          <w:sz w:val="24"/>
          <w:szCs w:val="24"/>
        </w:rPr>
        <w:t>C.</w:t>
      </w:r>
      <w:r w:rsidR="0014798F" w:rsidRPr="00214DC7">
        <w:rPr>
          <w:rFonts w:ascii="Times New Roman" w:hAnsi="Times New Roman"/>
          <w:position w:val="-6"/>
          <w:sz w:val="24"/>
          <w:szCs w:val="24"/>
        </w:rPr>
        <w:t xml:space="preserve"> </w:t>
      </w:r>
      <w:r w:rsidR="0014798F" w:rsidRPr="00214DC7">
        <w:rPr>
          <w:rFonts w:ascii="Times New Roman" w:hAnsi="Times New Roman"/>
          <w:position w:val="-6"/>
          <w:sz w:val="24"/>
          <w:szCs w:val="24"/>
        </w:rPr>
        <w:object w:dxaOrig="760" w:dyaOrig="320">
          <v:shape id="_x0000_i1066" type="#_x0000_t75" style="width:36.75pt;height:16.4pt" o:ole="">
            <v:imagedata r:id="rId94" o:title=""/>
          </v:shape>
          <o:OLEObject Type="Embed" ProgID="Equation.DSMT4" ShapeID="_x0000_i1066" DrawAspect="Content" ObjectID="_1701442303" r:id="rId95"/>
        </w:objec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 </w:t>
      </w:r>
      <w:r w:rsidRPr="00214DC7">
        <w:rPr>
          <w:rFonts w:ascii="Times New Roman" w:hAnsi="Times New Roman"/>
          <w:sz w:val="24"/>
          <w:szCs w:val="24"/>
        </w:rPr>
        <w:t>D.</w:t>
      </w:r>
      <w:r w:rsidR="0014798F" w:rsidRPr="00214DC7">
        <w:rPr>
          <w:rFonts w:ascii="Times New Roman" w:hAnsi="Times New Roman"/>
          <w:position w:val="-6"/>
          <w:sz w:val="24"/>
          <w:szCs w:val="24"/>
        </w:rPr>
        <w:t xml:space="preserve"> </w:t>
      </w:r>
      <w:r w:rsidR="0014798F" w:rsidRPr="00214DC7">
        <w:rPr>
          <w:rFonts w:ascii="Times New Roman" w:hAnsi="Times New Roman"/>
          <w:position w:val="-6"/>
          <w:sz w:val="24"/>
          <w:szCs w:val="24"/>
        </w:rPr>
        <w:object w:dxaOrig="1320" w:dyaOrig="480">
          <v:shape id="_x0000_i1067" type="#_x0000_t75" style="width:63.55pt;height:24.35pt" o:ole="">
            <v:imagedata r:id="rId96" o:title=""/>
          </v:shape>
          <o:OLEObject Type="Embed" ProgID="Equation.DSMT4" ShapeID="_x0000_i1067" DrawAspect="Content" ObjectID="_1701442304" r:id="rId97"/>
        </w:object>
      </w:r>
      <w:r w:rsidRPr="00214DC7">
        <w:rPr>
          <w:rFonts w:ascii="Times New Roman" w:hAnsi="Times New Roman"/>
          <w:sz w:val="24"/>
          <w:szCs w:val="24"/>
        </w:rPr>
        <w:t xml:space="preserve"> </w:t>
      </w:r>
    </w:p>
    <w:p w:rsidR="007F20DD" w:rsidRPr="00214DC7" w:rsidRDefault="007F20DD" w:rsidP="007F20DD">
      <w:pPr>
        <w:pStyle w:val="1"/>
        <w:tabs>
          <w:tab w:val="left" w:pos="336"/>
          <w:tab w:val="left" w:pos="420"/>
        </w:tabs>
        <w:spacing w:line="288" w:lineRule="auto"/>
        <w:rPr>
          <w:rFonts w:ascii="Times New Roman" w:hAnsi="Times New Roman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>6.</w:t>
      </w:r>
      <w:r w:rsidRPr="00214DC7">
        <w:rPr>
          <w:rFonts w:ascii="Times New Roman" w:hAnsi="Times New Roman"/>
          <w:sz w:val="24"/>
          <w:szCs w:val="24"/>
        </w:rPr>
        <w:t>当</w:t>
      </w:r>
      <w:r w:rsidR="00942F07" w:rsidRPr="00942F07">
        <w:rPr>
          <w:rFonts w:ascii="Times New Roman" w:hAnsi="Times New Roman"/>
          <w:position w:val="-6"/>
          <w:sz w:val="24"/>
          <w:szCs w:val="24"/>
        </w:rPr>
        <w:object w:dxaOrig="740" w:dyaOrig="320">
          <v:shape id="_x0000_i1068" type="#_x0000_t75" style="width:35.75pt;height:16.4pt" o:ole="">
            <v:imagedata r:id="rId98" o:title=""/>
          </v:shape>
          <o:OLEObject Type="Embed" ProgID="Equation.DSMT4" ShapeID="_x0000_i1068" DrawAspect="Content" ObjectID="_1701442305" r:id="rId99"/>
        </w:object>
      </w:r>
      <w:r w:rsidR="00942F07">
        <w:rPr>
          <w:rFonts w:ascii="Times New Roman" w:hAnsi="宋体"/>
          <w:sz w:val="24"/>
          <w:szCs w:val="24"/>
        </w:rPr>
        <w:t>时，下列无</w:t>
      </w:r>
      <w:r w:rsidRPr="00214DC7">
        <w:rPr>
          <w:rFonts w:ascii="Times New Roman" w:hAnsi="宋体"/>
          <w:sz w:val="24"/>
          <w:szCs w:val="24"/>
        </w:rPr>
        <w:t>穷小中阶数最高的是</w:t>
      </w:r>
      <w:r w:rsidR="00EA0FE1" w:rsidRPr="00214DC7">
        <w:rPr>
          <w:rFonts w:ascii="Times New Roman" w:hAnsi="宋体"/>
          <w:sz w:val="24"/>
          <w:szCs w:val="24"/>
        </w:rPr>
        <w:t>（</w:t>
      </w:r>
      <w:r w:rsidR="00EA0FE1">
        <w:rPr>
          <w:rFonts w:ascii="Times New Roman" w:hAnsi="Times New Roman"/>
          <w:sz w:val="24"/>
          <w:szCs w:val="24"/>
        </w:rPr>
        <w:t xml:space="preserve"> </w:t>
      </w:r>
      <w:r w:rsidR="00EA0FE1" w:rsidRPr="00214DC7">
        <w:rPr>
          <w:rFonts w:ascii="Times New Roman" w:hAnsi="Times New Roman"/>
          <w:sz w:val="24"/>
          <w:szCs w:val="24"/>
        </w:rPr>
        <w:t xml:space="preserve">B </w:t>
      </w:r>
      <w:r w:rsidR="00EA0FE1" w:rsidRPr="00214DC7">
        <w:rPr>
          <w:rFonts w:ascii="Times New Roman" w:hAnsi="宋体"/>
          <w:sz w:val="24"/>
          <w:szCs w:val="24"/>
        </w:rPr>
        <w:t>）</w:t>
      </w:r>
      <w:r w:rsidRPr="00214DC7">
        <w:rPr>
          <w:rFonts w:ascii="Times New Roman" w:hAnsi="Times New Roman"/>
          <w:sz w:val="24"/>
          <w:szCs w:val="24"/>
        </w:rPr>
        <w:t xml:space="preserve">                   </w:t>
      </w:r>
    </w:p>
    <w:p w:rsidR="00214DC7" w:rsidRDefault="007F20DD" w:rsidP="00214DC7">
      <w:pPr>
        <w:pStyle w:val="1"/>
        <w:tabs>
          <w:tab w:val="left" w:pos="336"/>
          <w:tab w:val="left" w:pos="420"/>
        </w:tabs>
        <w:spacing w:line="288" w:lineRule="auto"/>
        <w:ind w:firstLineChars="100" w:firstLine="240"/>
        <w:rPr>
          <w:rFonts w:ascii="Times New Roman" w:hAnsi="Times New Roman"/>
          <w:position w:val="-10"/>
          <w:sz w:val="24"/>
          <w:szCs w:val="24"/>
        </w:rPr>
      </w:pPr>
      <w:r w:rsidRPr="00214DC7">
        <w:rPr>
          <w:rFonts w:ascii="Times New Roman" w:hAnsi="Times New Roman"/>
          <w:sz w:val="24"/>
          <w:szCs w:val="24"/>
        </w:rPr>
        <w:t>A.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214DC7">
        <w:rPr>
          <w:rFonts w:ascii="Times New Roman" w:hAnsi="Times New Roman"/>
          <w:position w:val="-18"/>
          <w:sz w:val="24"/>
          <w:szCs w:val="24"/>
        </w:rPr>
        <w:object w:dxaOrig="1219" w:dyaOrig="520">
          <v:shape id="_x0000_i1069" type="#_x0000_t75" style="width:58.6pt;height:26.3pt" o:ole="">
            <v:imagedata r:id="rId100" o:title=""/>
          </v:shape>
          <o:OLEObject Type="Embed" ProgID="Equation.DSMT4" ShapeID="_x0000_i1069" DrawAspect="Content" ObjectID="_1701442306" r:id="rId101"/>
        </w:objec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</w:t>
      </w:r>
      <w:r w:rsidR="00214DC7">
        <w:rPr>
          <w:rFonts w:ascii="Times New Roman" w:hAnsi="Times New Roman" w:hint="eastAsia"/>
          <w:position w:val="-10"/>
          <w:sz w:val="24"/>
          <w:szCs w:val="24"/>
        </w:rPr>
        <w:t xml:space="preserve">       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214DC7">
        <w:rPr>
          <w:rFonts w:ascii="Times New Roman" w:hAnsi="Times New Roman"/>
          <w:sz w:val="24"/>
          <w:szCs w:val="24"/>
        </w:rPr>
        <w:t>B.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214DC7">
        <w:rPr>
          <w:rFonts w:ascii="Times New Roman" w:hAnsi="Times New Roman"/>
          <w:position w:val="-18"/>
          <w:sz w:val="24"/>
          <w:szCs w:val="24"/>
        </w:rPr>
        <w:object w:dxaOrig="1400" w:dyaOrig="560">
          <v:shape id="_x0000_i1070" type="#_x0000_t75" style="width:67.55pt;height:28.3pt" o:ole="">
            <v:imagedata r:id="rId102" o:title=""/>
          </v:shape>
          <o:OLEObject Type="Embed" ProgID="Equation.DSMT4" ShapeID="_x0000_i1070" DrawAspect="Content" ObjectID="_1701442307" r:id="rId103"/>
        </w:objec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</w:p>
    <w:p w:rsidR="007F20DD" w:rsidRDefault="007F20DD" w:rsidP="007F20DD">
      <w:pPr>
        <w:pStyle w:val="1"/>
        <w:tabs>
          <w:tab w:val="left" w:pos="336"/>
          <w:tab w:val="left" w:pos="420"/>
        </w:tabs>
        <w:spacing w:line="288" w:lineRule="auto"/>
        <w:rPr>
          <w:rFonts w:ascii="Times New Roman" w:hAnsi="Times New Roman" w:hint="eastAsia"/>
          <w:position w:val="-18"/>
          <w:sz w:val="24"/>
          <w:szCs w:val="24"/>
        </w:rPr>
      </w:pP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="00214DC7">
        <w:rPr>
          <w:rFonts w:ascii="Times New Roman" w:hAnsi="Times New Roman" w:hint="eastAsia"/>
          <w:position w:val="-10"/>
          <w:sz w:val="24"/>
          <w:szCs w:val="24"/>
        </w:rPr>
        <w:t xml:space="preserve"> </w:t>
      </w:r>
      <w:r w:rsidRPr="00214DC7">
        <w:rPr>
          <w:rFonts w:ascii="Times New Roman" w:hAnsi="Times New Roman"/>
          <w:sz w:val="24"/>
          <w:szCs w:val="24"/>
        </w:rPr>
        <w:t>C.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214DC7">
        <w:rPr>
          <w:rFonts w:ascii="Times New Roman" w:hAnsi="Times New Roman"/>
          <w:position w:val="-18"/>
          <w:sz w:val="24"/>
          <w:szCs w:val="24"/>
        </w:rPr>
        <w:object w:dxaOrig="1160" w:dyaOrig="520">
          <v:shape id="_x0000_i1071" type="#_x0000_t75" style="width:56.1pt;height:26.3pt" o:ole="">
            <v:imagedata r:id="rId104" o:title=""/>
          </v:shape>
          <o:OLEObject Type="Embed" ProgID="Equation.DSMT4" ShapeID="_x0000_i1071" DrawAspect="Content" ObjectID="_1701442308" r:id="rId105"/>
        </w:objec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 </w:t>
      </w:r>
      <w:r w:rsidR="00214DC7">
        <w:rPr>
          <w:rFonts w:ascii="Times New Roman" w:hAnsi="Times New Roman" w:hint="eastAsia"/>
          <w:position w:val="-10"/>
          <w:sz w:val="24"/>
          <w:szCs w:val="24"/>
        </w:rPr>
        <w:t xml:space="preserve">        </w:t>
      </w:r>
      <w:r w:rsidRPr="00214DC7">
        <w:rPr>
          <w:rFonts w:ascii="Times New Roman" w:hAnsi="Times New Roman"/>
          <w:sz w:val="24"/>
          <w:szCs w:val="24"/>
        </w:rPr>
        <w:t>D.</w:t>
      </w:r>
      <w:r w:rsidRPr="00214DC7">
        <w:rPr>
          <w:rFonts w:ascii="Times New Roman" w:hAnsi="Times New Roman"/>
          <w:position w:val="-10"/>
          <w:sz w:val="24"/>
          <w:szCs w:val="24"/>
        </w:rPr>
        <w:t xml:space="preserve"> </w:t>
      </w:r>
      <w:r w:rsidRPr="00214DC7">
        <w:rPr>
          <w:rFonts w:ascii="Times New Roman" w:hAnsi="Times New Roman"/>
          <w:position w:val="-18"/>
          <w:sz w:val="24"/>
          <w:szCs w:val="24"/>
        </w:rPr>
        <w:object w:dxaOrig="1260" w:dyaOrig="560">
          <v:shape id="_x0000_i1072" type="#_x0000_t75" style="width:60.6pt;height:28.3pt" o:ole="">
            <v:imagedata r:id="rId106" o:title=""/>
          </v:shape>
          <o:OLEObject Type="Embed" ProgID="Equation.DSMT4" ShapeID="_x0000_i1072" DrawAspect="Content" ObjectID="_1701442309" r:id="rId107"/>
        </w:object>
      </w:r>
    </w:p>
    <w:p w:rsidR="00CF06B3" w:rsidRDefault="00CF06B3" w:rsidP="007F20DD">
      <w:pPr>
        <w:pStyle w:val="1"/>
        <w:tabs>
          <w:tab w:val="left" w:pos="336"/>
          <w:tab w:val="left" w:pos="420"/>
        </w:tabs>
        <w:spacing w:line="288" w:lineRule="auto"/>
        <w:rPr>
          <w:rFonts w:ascii="Times New Roman" w:hAnsi="Times New Roman"/>
          <w:position w:val="-18"/>
          <w:sz w:val="24"/>
          <w:szCs w:val="24"/>
        </w:rPr>
      </w:pPr>
    </w:p>
    <w:p w:rsidR="009C61FC" w:rsidRDefault="00705F1D" w:rsidP="00156DAB">
      <w:pPr>
        <w:pStyle w:val="1"/>
        <w:tabs>
          <w:tab w:val="left" w:pos="336"/>
          <w:tab w:val="left" w:pos="420"/>
        </w:tabs>
        <w:spacing w:line="288" w:lineRule="auto"/>
        <w:rPr>
          <w:sz w:val="24"/>
        </w:rPr>
      </w:pPr>
      <w:r w:rsidRPr="00705F1D">
        <w:rPr>
          <w:rFonts w:hAnsi="宋体"/>
          <w:noProof/>
          <w:sz w:val="24"/>
        </w:rPr>
        <w:lastRenderedPageBreak/>
        <w:pict>
          <v:group id="_x0000_s1396" style="position:absolute;left:0;text-align:left;margin-left:-108.6pt;margin-top:.9pt;width:90.75pt;height:627.65pt;z-index:251662336" coordsize="11525,79710" o:gfxdata="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">
            <v:shape id="Text Box 29" o:spid="_x0000_s1397" type="#_x0000_t202" style="position:absolute;left:1809;top:42957;width:4572;height:32576" o:gfxdata="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80I2twAAANsAAAAP&#10;AAAAAAAAAAEAIAAAACIAAABkcnMvZG93bnJldi54bWxQSwECFAAUAAAACACHTuJAMy8FnjsAAAA5&#10;AAAAEAAAAAAAAAABACAAAAAGAQAAZHJzL3NoYXBleG1sLnhtbFBLBQYAAAAABgAGAFsBAACwAwAA&#10;AAA=&#10;" filled="f" stroked="f">
              <v:textbox style="layout-flow:vertical-ideographic" inset="0,0,0,0">
                <w:txbxContent>
                  <w:p w:rsidR="005E120E" w:rsidRDefault="005E120E" w:rsidP="00214DC7">
                    <w:pPr>
                      <w:ind w:firstLineChars="100" w:firstLine="281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订线内不要答题</w:t>
                    </w:r>
                  </w:p>
                </w:txbxContent>
              </v:textbox>
            </v:shape>
            <v:group id="组合 132" o:spid="_x0000_s1398" style="position:absolute;width:11525;height:79710" coordsize="11525,7971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<v:shape id="Text Box 45" o:spid="_x0000_s1399" type="#_x0000_t202" style="position:absolute;left:8953;top:26384;width:2286;height:25009" o:gfxdata="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152rsAAADb&#10;AAAADwAAAAAAAAABACAAAAAiAAAAZHJzL2Rvd25yZXYueG1sUEsBAhQAFAAAAAgAh07iQDMvBZ47&#10;AAAAOQAAABAAAAAAAAAAAQAgAAAACgEAAGRycy9zaGFwZXhtbC54bWxQSwUGAAAAAAYABgBbAQAA&#10;tAMAAAAA&#10;" filled="f" stroked="f">
                <v:textbox style="layout-flow:vertical-ideographic" inset="0,0,0,0">
                  <w:txbxContent>
                    <w:p w:rsidR="005E120E" w:rsidRDefault="005E120E" w:rsidP="00214DC7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装订线</w:t>
                      </w:r>
                    </w:p>
                  </w:txbxContent>
                </v:textbox>
              </v:shape>
              <v:group id="组合 134" o:spid="_x0000_s1400" style="position:absolute;width:11525;height:79710" coordsize="11525,7971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<v:group id="Group 39" o:spid="_x0000_s1401" style="position:absolute;left:95;top:11620;width:9144;height:9380" coordorigin="675,1953" coordsize="1440,140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v:group id="Group 18" o:spid="_x0000_s1402" style="position:absolute;left:675;top:1953;width:1440;height:1404" coordorigin="675,1953" coordsize="1440,140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v:shape id="Text Box 4" o:spid="_x0000_s1403" type="#_x0000_t202" style="position:absolute;left:855;top:1953;width:1185;height:624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 filled="f" stroked="f">
                      <v:textbox>
                        <w:txbxContent>
                          <w:p w:rsidR="005E120E" w:rsidRDefault="005E120E" w:rsidP="00214D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学号</w:t>
                            </w:r>
                          </w:p>
                          <w:p w:rsidR="005E120E" w:rsidRDefault="005E120E" w:rsidP="00214DC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404" style="position:absolute;left:675;top:1953;width:1440;height:1404" o:gfxdata="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su5LvQAA&#10;ANsAAAAPAAAAAAAAAAEAIAAAACIAAABkcnMvZG93bnJldi54bWxQSwECFAAUAAAACACHTuJAMy8F&#10;njsAAAA5AAAAEAAAAAAAAAABACAAAAAMAQAAZHJzL3NoYXBleG1sLnhtbFBLBQYAAAAABgAGAFsB&#10;AAC2AwAAAAA=&#10;" filled="f"/>
                  </v:group>
                  <v:line id="Line 32" o:spid="_x0000_s1405" style="position:absolute" from="675,2577" to="2115,2577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/>
                </v:group>
                <v:group id="Group 36" o:spid="_x0000_s1406" style="position:absolute;top:1333;width:9144;height:9380" coordorigin="675,3669" coordsize="1440,1404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v:group id="Group 19" o:spid="_x0000_s1407" style="position:absolute;left:675;top:3669;width:1440;height:1404" coordorigin="675,1953" coordsize="1440,140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v:shape id="Text Box 20" o:spid="_x0000_s1408" type="#_x0000_t202" style="position:absolute;left:705;top:2054;width:1395;height:439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 filled="f" stroked="f">
                      <v:textbox>
                        <w:txbxContent>
                          <w:p w:rsidR="005E120E" w:rsidRDefault="005E120E" w:rsidP="00214DC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409" style="position:absolute;left:675;top:1953;width:1440;height:1404" o:gfxdata="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z6uvQAA&#10;ANsAAAAPAAAAAAAAAAEAIAAAACIAAABkcnMvZG93bnJldi54bWxQSwECFAAUAAAACACHTuJAMy8F&#10;njsAAAA5AAAAEAAAAAAAAAABACAAAAAMAQAAZHJzL3NoYXBleG1sLnhtbFBLBQYAAAAABgAGAFsB&#10;AAC2AwAAAAA=&#10;" filled="f"/>
                  </v:group>
                  <v:line id="Line 34" o:spid="_x0000_s1410" style="position:absolute" from="675,4293" to="2115,4293" o:gfxdata="UEsDBAoAAAAAAIdO4kAAAAAAAAAAAAAAAAAEAAAAZHJzL1BLAwQUAAAACACHTuJAxF1hwr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1hwr4A&#10;AADbAAAADwAAAAAAAAABACAAAAAiAAAAZHJzL2Rvd25yZXYueG1sUEsBAhQAFAAAAAgAh07iQDMv&#10;BZ47AAAAOQAAABAAAAAAAAAAAQAgAAAADQEAAGRycy9zaGFwZXhtbC54bWxQSwUGAAAAAAYABgBb&#10;AQAAtwMAAAAA&#10;"/>
                </v:group>
                <v:group id="Group 38" o:spid="_x0000_s1411" style="position:absolute;left:95;top:33051;width:9144;height:9380" coordorigin="675,5385" coordsize="1440,140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v:group id="Group 22" o:spid="_x0000_s1412" style="position:absolute;left:675;top:5385;width:1440;height:1404" coordorigin="675,1953" coordsize="1440,140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v:shape id="Text Box 23" o:spid="_x0000_s1413" type="#_x0000_t202" style="position:absolute;left:855;top:1953;width:1080;height:624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 filled="f" stroked="f">
                      <v:textbox>
                        <w:txbxContent>
                          <w:p w:rsidR="005E120E" w:rsidRDefault="005E120E" w:rsidP="00214DC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姓名</w:t>
                            </w:r>
                          </w:p>
                          <w:p w:rsidR="005E120E" w:rsidRDefault="005E120E" w:rsidP="00214DC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414" style="position:absolute;left:675;top:1953;width:1440;height:1404" o:gfxdata="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tJ02vQAA&#10;ANsAAAAPAAAAAAAAAAEAIAAAACIAAABkcnMvZG93bnJldi54bWxQSwECFAAUAAAACACHTuJAMy8F&#10;njsAAAA5AAAAEAAAAAAAAAABACAAAAAMAQAAZHJzL3NoYXBleG1sLnhtbFBLBQYAAAAABgAGAFsB&#10;AAC2AwAAAAA=&#10;" filled="f"/>
                  </v:group>
                  <v:line id="Line 33" o:spid="_x0000_s1415" style="position:absolute" from="675,6009" to="2115,6009" o:gfxdata="UEsDBAoAAAAAAIdO4kAAAAAAAAAAAAAAAAAEAAAAZHJzL1BLAwQUAAAACACHTuJAyvnzs7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+fOzugAAANsA&#10;AAAPAAAAAAAAAAEAIAAAACIAAABkcnMvZG93bnJldi54bWxQSwECFAAUAAAACACHTuJAMy8FnjsA&#10;AAA5AAAAEAAAAAAAAAABACAAAAAJAQAAZHJzL3NoYXBleG1sLnhtbFBLBQYAAAAABgAGAFsBAACz&#10;AwAAAAA=&#10;"/>
                </v:group>
                <v:line id="Line 266" o:spid="_x0000_s1416" style="position:absolute;flip:y" from="11525,0" to="11525,79710" o:gfxdata="UEsDBAoAAAAAAIdO4kAAAAAAAAAAAAAAAAAEAAAAZHJzL1BLAwQUAAAACACHTuJAlLtoAr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E/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u2gCvQAA&#10;ANsAAAAPAAAAAAAAAAEAIAAAACIAAABkcnMvZG93bnJldi54bWxQSwECFAAUAAAACACHTuJAMy8F&#10;njsAAAA5AAAAEAAAAAAAAAABACAAAAAMAQAAZHJzL3NoYXBleG1sLnhtbFBLBQYAAAAABgAGAFsB&#10;AAC2AwAAAAA=&#10;"/>
                <v:group id="Group 39" o:spid="_x0000_s1417" style="position:absolute;left:95;top:22098;width:9144;height:9379" coordorigin="675,1953" coordsize="1440,1404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v:group id="Group 18" o:spid="_x0000_s1418" style="position:absolute;left:675;top:1953;width:1440;height:1404" coordorigin="675,1953" coordsize="1440,140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v:shape id="Text Box 4" o:spid="_x0000_s1419" type="#_x0000_t202" style="position:absolute;left:855;top:1953;width:1230;height:624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 filled="f" stroked="f">
                      <v:textbox>
                        <w:txbxContent>
                          <w:p w:rsidR="005E120E" w:rsidRDefault="005E120E" w:rsidP="00214DC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班级</w:t>
                            </w:r>
                          </w:p>
                          <w:p w:rsidR="005E120E" w:rsidRDefault="005E120E" w:rsidP="00214DC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420" style="position:absolute;left:675;top:1953;width:1440;height:1404" o:gfxdata="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Vg3ovQAA&#10;ANsAAAAPAAAAAAAAAAEAIAAAACIAAABkcnMvZG93bnJldi54bWxQSwECFAAUAAAACACHTuJAMy8F&#10;njsAAAA5AAAAEAAAAAAAAAABACAAAAAMAQAAZHJzL3NoYXBleG1sLnhtbFBLBQYAAAAABgAGAFsB&#10;AAC2AwAAAAA=&#10;" filled="f"/>
                  </v:group>
                  <v:line id="Line 32" o:spid="_x0000_s1421" style="position:absolute" from="675,2577" to="2115,2577" o:gfxdata="UEsDBAoAAAAAAIdO4kAAAAAAAAAAAAAAAAAEAAAAZHJzL1BLAwQUAAAACACHTuJAzm1va7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rm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tb2u/&#10;AAAA2wAAAA8AAAAAAAAAAQAgAAAAIgAAAGRycy9kb3ducmV2LnhtbFBLAQIUABQAAAAIAIdO4kAz&#10;LwWeOwAAADkAAAAQAAAAAAAAAAEAIAAAAA4BAABkcnMvc2hhcGV4bWwueG1sUEsFBgAAAAAGAAYA&#10;WwEAALgDAAAAAA==&#10;"/>
                </v:group>
              </v:group>
            </v:group>
          </v:group>
        </w:pict>
      </w:r>
      <w:r w:rsidR="00BD6C56">
        <w:rPr>
          <w:noProof/>
          <w:sz w:val="24"/>
        </w:rPr>
        <w:drawing>
          <wp:inline distT="0" distB="0" distL="0" distR="0">
            <wp:extent cx="1485900" cy="371475"/>
            <wp:effectExtent l="0" t="0" r="0" b="9525"/>
            <wp:docPr id="8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C56">
        <w:rPr>
          <w:rFonts w:hint="eastAsia"/>
          <w:sz w:val="24"/>
        </w:rPr>
        <w:t>三、计算</w:t>
      </w:r>
      <w:r w:rsidR="00F477CD">
        <w:rPr>
          <w:rFonts w:hint="eastAsia"/>
          <w:sz w:val="24"/>
        </w:rPr>
        <w:t>题</w:t>
      </w:r>
      <w:r w:rsidR="00BD6C56">
        <w:rPr>
          <w:rFonts w:hint="eastAsia"/>
          <w:sz w:val="24"/>
        </w:rPr>
        <w:t>（</w:t>
      </w:r>
      <w:r w:rsidR="005144F6">
        <w:rPr>
          <w:rFonts w:hint="eastAsia"/>
          <w:sz w:val="24"/>
        </w:rPr>
        <w:t>6</w:t>
      </w:r>
      <w:r w:rsidR="0059237F">
        <w:rPr>
          <w:rFonts w:hint="eastAsia"/>
          <w:sz w:val="24"/>
        </w:rPr>
        <w:t>小题，</w:t>
      </w:r>
      <w:r w:rsidR="00BD6C56">
        <w:rPr>
          <w:rFonts w:hint="eastAsia"/>
          <w:sz w:val="24"/>
        </w:rPr>
        <w:t>每题</w:t>
      </w:r>
      <w:r w:rsidR="005144F6">
        <w:rPr>
          <w:rFonts w:hint="eastAsia"/>
          <w:sz w:val="24"/>
        </w:rPr>
        <w:t>6</w:t>
      </w:r>
      <w:r w:rsidR="00BD6C56">
        <w:rPr>
          <w:rFonts w:hint="eastAsia"/>
          <w:sz w:val="24"/>
        </w:rPr>
        <w:t>分，共</w:t>
      </w:r>
      <w:r w:rsidR="005144F6">
        <w:rPr>
          <w:rFonts w:hint="eastAsia"/>
          <w:sz w:val="24"/>
        </w:rPr>
        <w:t>36</w:t>
      </w:r>
      <w:r w:rsidR="00BD6C56">
        <w:rPr>
          <w:rFonts w:hint="eastAsia"/>
          <w:sz w:val="24"/>
        </w:rPr>
        <w:t>分）</w:t>
      </w:r>
    </w:p>
    <w:p w:rsidR="003234CC" w:rsidRPr="00214DC7" w:rsidRDefault="00F477CD">
      <w:pPr>
        <w:tabs>
          <w:tab w:val="left" w:pos="360"/>
        </w:tabs>
        <w:adjustRightInd w:val="0"/>
        <w:snapToGrid w:val="0"/>
        <w:rPr>
          <w:rFonts w:ascii="宋体" w:hAnsi="宋体"/>
          <w:b/>
          <w:position w:val="-28"/>
          <w:sz w:val="24"/>
        </w:rPr>
      </w:pPr>
      <w:r w:rsidRPr="00214DC7">
        <w:rPr>
          <w:rFonts w:hint="eastAsia"/>
          <w:sz w:val="24"/>
        </w:rPr>
        <w:t>1</w:t>
      </w:r>
      <w:r w:rsidR="00BD6C56" w:rsidRPr="00214DC7">
        <w:rPr>
          <w:rFonts w:ascii="宋体" w:hAnsi="宋体"/>
          <w:sz w:val="24"/>
        </w:rPr>
        <w:t>.</w:t>
      </w:r>
      <w:r w:rsidR="00913852" w:rsidRPr="00214DC7">
        <w:rPr>
          <w:rFonts w:ascii="宋体" w:hAnsi="宋体" w:hint="eastAsia"/>
          <w:sz w:val="24"/>
        </w:rPr>
        <w:t>求极限</w:t>
      </w:r>
      <w:r w:rsidR="003234CC" w:rsidRPr="00214DC7">
        <w:rPr>
          <w:rFonts w:ascii="宋体" w:hAnsi="宋体"/>
          <w:b/>
          <w:position w:val="-30"/>
          <w:sz w:val="24"/>
        </w:rPr>
        <w:object w:dxaOrig="2180" w:dyaOrig="720">
          <v:shape id="_x0000_i1073" type="#_x0000_t75" style="width:118.2pt;height:39.7pt" o:ole="">
            <v:imagedata r:id="rId108" o:title=""/>
          </v:shape>
          <o:OLEObject Type="Embed" ProgID="Equation.DSMT4" ShapeID="_x0000_i1073" DrawAspect="Content" ObjectID="_1701442310" r:id="rId109"/>
        </w:object>
      </w:r>
    </w:p>
    <w:p w:rsidR="00913852" w:rsidRPr="00214DC7" w:rsidRDefault="003234CC">
      <w:pPr>
        <w:tabs>
          <w:tab w:val="left" w:pos="360"/>
        </w:tabs>
        <w:adjustRightInd w:val="0"/>
        <w:snapToGrid w:val="0"/>
        <w:rPr>
          <w:rFonts w:ascii="宋体" w:hAnsi="宋体"/>
          <w:b/>
          <w:position w:val="-28"/>
          <w:sz w:val="24"/>
        </w:rPr>
      </w:pPr>
      <w:r w:rsidRPr="00214DC7">
        <w:rPr>
          <w:rFonts w:ascii="宋体" w:hAnsi="宋体" w:hint="eastAsia"/>
          <w:sz w:val="24"/>
        </w:rPr>
        <w:t>解：</w:t>
      </w:r>
      <w:r w:rsidRPr="00214DC7">
        <w:rPr>
          <w:rFonts w:ascii="宋体" w:hAnsi="宋体"/>
          <w:b/>
          <w:position w:val="-30"/>
          <w:sz w:val="24"/>
        </w:rPr>
        <w:object w:dxaOrig="5760" w:dyaOrig="960">
          <v:shape id="_x0000_i1074" type="#_x0000_t75" style="width:312.85pt;height:53.15pt" o:ole="">
            <v:imagedata r:id="rId110" o:title=""/>
          </v:shape>
          <o:OLEObject Type="Embed" ProgID="Equation.DSMT4" ShapeID="_x0000_i1074" DrawAspect="Content" ObjectID="_1701442311" r:id="rId111"/>
        </w:object>
      </w:r>
    </w:p>
    <w:p w:rsidR="00894533" w:rsidRPr="00214DC7" w:rsidRDefault="008262AB" w:rsidP="00214DC7">
      <w:pPr>
        <w:tabs>
          <w:tab w:val="left" w:pos="360"/>
        </w:tabs>
        <w:adjustRightInd w:val="0"/>
        <w:snapToGrid w:val="0"/>
        <w:ind w:firstLineChars="1350" w:firstLine="3240"/>
        <w:rPr>
          <w:rFonts w:ascii="宋体" w:hAnsi="宋体"/>
          <w:sz w:val="24"/>
        </w:rPr>
      </w:pPr>
      <w:r w:rsidRPr="00214DC7">
        <w:rPr>
          <w:position w:val="-24"/>
          <w:sz w:val="24"/>
        </w:rPr>
        <w:object w:dxaOrig="2220" w:dyaOrig="660">
          <v:shape id="_x0000_i1075" type="#_x0000_t75" style="width:110.75pt;height:32.75pt" o:ole="">
            <v:imagedata r:id="rId112" o:title=""/>
          </v:shape>
          <o:OLEObject Type="Embed" ProgID="Equation.DSMT4" ShapeID="_x0000_i1075" DrawAspect="Content" ObjectID="_1701442312" r:id="rId113"/>
        </w:object>
      </w:r>
      <w:r w:rsidR="006D031B" w:rsidRPr="00214DC7">
        <w:rPr>
          <w:rFonts w:hint="eastAsia"/>
          <w:sz w:val="24"/>
        </w:rPr>
        <w:t xml:space="preserve">    </w:t>
      </w:r>
      <w:r w:rsidR="006D031B" w:rsidRPr="00214DC7">
        <w:rPr>
          <w:rFonts w:ascii="宋体" w:hAnsi="宋体" w:hint="eastAsia"/>
          <w:sz w:val="24"/>
        </w:rPr>
        <w:t>(6分)</w:t>
      </w:r>
    </w:p>
    <w:p w:rsidR="00944084" w:rsidRDefault="00894533" w:rsidP="00944084">
      <w:pPr>
        <w:tabs>
          <w:tab w:val="left" w:pos="360"/>
        </w:tabs>
        <w:adjustRightInd w:val="0"/>
        <w:snapToGrid w:val="0"/>
        <w:rPr>
          <w:position w:val="-24"/>
          <w:sz w:val="24"/>
        </w:rPr>
      </w:pPr>
      <w:r w:rsidRPr="00214DC7">
        <w:rPr>
          <w:rFonts w:ascii="宋体" w:hAnsi="宋体" w:hint="eastAsia"/>
          <w:sz w:val="24"/>
        </w:rPr>
        <w:t>2</w:t>
      </w:r>
      <w:r w:rsidR="00913852" w:rsidRPr="00214DC7">
        <w:rPr>
          <w:rFonts w:ascii="宋体" w:hAnsi="宋体" w:hint="eastAsia"/>
          <w:sz w:val="24"/>
        </w:rPr>
        <w:t>.</w:t>
      </w:r>
      <w:r w:rsidRPr="00214DC7">
        <w:rPr>
          <w:rFonts w:ascii="宋体" w:hAnsi="宋体" w:hint="eastAsia"/>
          <w:sz w:val="24"/>
        </w:rPr>
        <w:t xml:space="preserve"> </w:t>
      </w:r>
      <w:r w:rsidR="00944084">
        <w:rPr>
          <w:sz w:val="24"/>
        </w:rPr>
        <w:t>设</w:t>
      </w:r>
      <w:r w:rsidR="00944084" w:rsidRPr="009022B7">
        <w:rPr>
          <w:position w:val="-10"/>
          <w:sz w:val="24"/>
        </w:rPr>
        <w:object w:dxaOrig="2480" w:dyaOrig="420">
          <v:shape id="_x0000_i1076" type="#_x0000_t75" style="width:124.15pt;height:20.85pt" o:ole="">
            <v:imagedata r:id="rId114" o:title=""/>
          </v:shape>
          <o:OLEObject Type="Embed" ProgID="Equation.DSMT4" ShapeID="_x0000_i1076" DrawAspect="Content" ObjectID="_1701442313" r:id="rId115"/>
        </w:object>
      </w:r>
      <w:r w:rsidR="00944084">
        <w:rPr>
          <w:rFonts w:hAnsi="宋体"/>
          <w:sz w:val="24"/>
        </w:rPr>
        <w:t>求</w:t>
      </w:r>
      <w:r w:rsidR="00944084" w:rsidRPr="00661FD3">
        <w:rPr>
          <w:position w:val="-24"/>
          <w:sz w:val="24"/>
        </w:rPr>
        <w:object w:dxaOrig="400" w:dyaOrig="620">
          <v:shape id="_x0000_i1077" type="#_x0000_t75" style="width:19.85pt;height:30.8pt" o:ole="">
            <v:imagedata r:id="rId116" o:title=""/>
          </v:shape>
          <o:OLEObject Type="Embed" ProgID="Equation.DSMT4" ShapeID="_x0000_i1077" DrawAspect="Content" ObjectID="_1701442314" r:id="rId117"/>
        </w:object>
      </w:r>
    </w:p>
    <w:p w:rsidR="00944084" w:rsidRPr="00214DC7" w:rsidRDefault="00944084" w:rsidP="00944084">
      <w:pPr>
        <w:tabs>
          <w:tab w:val="left" w:pos="360"/>
        </w:tabs>
        <w:adjustRightInd w:val="0"/>
        <w:snapToGrid w:val="0"/>
        <w:rPr>
          <w:rFonts w:ascii="宋体" w:hAnsi="宋体"/>
          <w:b/>
          <w:position w:val="-24"/>
          <w:sz w:val="24"/>
        </w:rPr>
      </w:pPr>
      <w:r w:rsidRPr="00214DC7">
        <w:rPr>
          <w:rFonts w:ascii="宋体" w:hAnsi="宋体" w:hint="eastAsia"/>
          <w:sz w:val="24"/>
        </w:rPr>
        <w:t>解:</w:t>
      </w:r>
      <w:r w:rsidRPr="00942F07">
        <w:rPr>
          <w:position w:val="-24"/>
          <w:sz w:val="24"/>
        </w:rPr>
        <w:t xml:space="preserve"> </w:t>
      </w:r>
      <w:r w:rsidR="008262AB" w:rsidRPr="00942F07">
        <w:rPr>
          <w:position w:val="-24"/>
          <w:sz w:val="24"/>
        </w:rPr>
        <w:object w:dxaOrig="1920" w:dyaOrig="660">
          <v:shape id="_x0000_i1078" type="#_x0000_t75" style="width:96.35pt;height:32.75pt" o:ole="">
            <v:imagedata r:id="rId118" o:title=""/>
          </v:shape>
          <o:OLEObject Type="Embed" ProgID="Equation.DSMT4" ShapeID="_x0000_i1078" DrawAspect="Content" ObjectID="_1701442315" r:id="rId119"/>
        </w:object>
      </w:r>
      <w:r w:rsidRPr="00214DC7">
        <w:rPr>
          <w:rFonts w:ascii="宋体" w:hAnsi="宋体" w:hint="eastAsia"/>
          <w:sz w:val="24"/>
        </w:rPr>
        <w:t>(6分)</w:t>
      </w:r>
    </w:p>
    <w:p w:rsidR="000B78AA" w:rsidRPr="00214DC7" w:rsidRDefault="000B78AA" w:rsidP="00944084">
      <w:pPr>
        <w:tabs>
          <w:tab w:val="left" w:pos="360"/>
        </w:tabs>
        <w:adjustRightInd w:val="0"/>
        <w:snapToGrid w:val="0"/>
        <w:rPr>
          <w:rFonts w:ascii="宋体" w:hAnsi="宋体"/>
          <w:sz w:val="24"/>
        </w:rPr>
      </w:pPr>
    </w:p>
    <w:p w:rsidR="00944084" w:rsidRPr="00214DC7" w:rsidRDefault="00894533" w:rsidP="00944084">
      <w:pPr>
        <w:tabs>
          <w:tab w:val="left" w:pos="360"/>
        </w:tabs>
        <w:adjustRightInd w:val="0"/>
        <w:snapToGrid w:val="0"/>
        <w:rPr>
          <w:rFonts w:ascii="宋体" w:hAnsi="宋体"/>
          <w:sz w:val="24"/>
        </w:rPr>
      </w:pPr>
      <w:r w:rsidRPr="00214DC7">
        <w:rPr>
          <w:rFonts w:ascii="宋体" w:hAnsi="宋体" w:hint="eastAsia"/>
          <w:sz w:val="24"/>
        </w:rPr>
        <w:t>3</w:t>
      </w:r>
      <w:r w:rsidR="00913852" w:rsidRPr="00214DC7">
        <w:rPr>
          <w:rFonts w:ascii="宋体" w:hAnsi="宋体" w:hint="eastAsia"/>
          <w:sz w:val="24"/>
        </w:rPr>
        <w:t>.</w:t>
      </w:r>
      <w:r w:rsidR="00944084" w:rsidRPr="00944084">
        <w:rPr>
          <w:rFonts w:ascii="宋体" w:hAnsi="宋体" w:hint="eastAsia"/>
          <w:sz w:val="24"/>
        </w:rPr>
        <w:t xml:space="preserve"> </w:t>
      </w:r>
      <w:r w:rsidR="00944084" w:rsidRPr="00214DC7">
        <w:rPr>
          <w:rFonts w:ascii="宋体" w:hAnsi="宋体" w:hint="eastAsia"/>
          <w:sz w:val="24"/>
        </w:rPr>
        <w:t>求参数方程</w:t>
      </w:r>
      <w:r w:rsidR="00944084" w:rsidRPr="00214DC7">
        <w:rPr>
          <w:rFonts w:ascii="宋体" w:hAnsi="宋体"/>
          <w:b/>
          <w:position w:val="-30"/>
          <w:sz w:val="24"/>
        </w:rPr>
        <w:object w:dxaOrig="1200" w:dyaOrig="720">
          <v:shape id="_x0000_i1079" type="#_x0000_t75" style="width:65.05pt;height:40.2pt" o:ole="">
            <v:imagedata r:id="rId120" o:title=""/>
          </v:shape>
          <o:OLEObject Type="Embed" ProgID="Equation.DSMT4" ShapeID="_x0000_i1079" DrawAspect="Content" ObjectID="_1701442316" r:id="rId121"/>
        </w:object>
      </w:r>
      <w:r w:rsidR="00944084" w:rsidRPr="00214DC7">
        <w:rPr>
          <w:rFonts w:ascii="宋体" w:hAnsi="宋体" w:hint="eastAsia"/>
          <w:sz w:val="24"/>
        </w:rPr>
        <w:t>所确定的函数的二阶导数</w:t>
      </w:r>
      <w:r w:rsidR="00944084" w:rsidRPr="00214DC7">
        <w:rPr>
          <w:rFonts w:ascii="宋体" w:hAnsi="宋体"/>
          <w:b/>
          <w:position w:val="-24"/>
          <w:sz w:val="24"/>
        </w:rPr>
        <w:object w:dxaOrig="460" w:dyaOrig="660">
          <v:shape id="_x0000_i1080" type="#_x0000_t75" style="width:24.85pt;height:36.75pt" o:ole="">
            <v:imagedata r:id="rId122" o:title=""/>
          </v:shape>
          <o:OLEObject Type="Embed" ProgID="Equation.DSMT4" ShapeID="_x0000_i1080" DrawAspect="Content" ObjectID="_1701442317" r:id="rId123"/>
        </w:object>
      </w:r>
      <w:r w:rsidR="00944084" w:rsidRPr="00214DC7">
        <w:rPr>
          <w:rFonts w:ascii="宋体" w:hAnsi="宋体" w:hint="eastAsia"/>
          <w:sz w:val="24"/>
        </w:rPr>
        <w:t>.</w:t>
      </w:r>
    </w:p>
    <w:p w:rsidR="00944084" w:rsidRPr="00214DC7" w:rsidRDefault="00944084" w:rsidP="00944084">
      <w:pPr>
        <w:tabs>
          <w:tab w:val="left" w:pos="360"/>
        </w:tabs>
        <w:adjustRightInd w:val="0"/>
        <w:snapToGrid w:val="0"/>
        <w:rPr>
          <w:rFonts w:ascii="宋体" w:hAnsi="宋体"/>
          <w:b/>
          <w:position w:val="-48"/>
          <w:sz w:val="24"/>
        </w:rPr>
      </w:pPr>
      <w:r w:rsidRPr="00214DC7">
        <w:rPr>
          <w:rFonts w:ascii="宋体" w:hAnsi="宋体" w:hint="eastAsia"/>
          <w:sz w:val="24"/>
        </w:rPr>
        <w:t xml:space="preserve">解:  </w:t>
      </w:r>
      <w:r w:rsidRPr="00214DC7">
        <w:rPr>
          <w:rFonts w:ascii="宋体" w:hAnsi="宋体"/>
          <w:b/>
          <w:position w:val="-48"/>
          <w:sz w:val="24"/>
        </w:rPr>
        <w:t xml:space="preserve"> </w:t>
      </w:r>
      <w:r w:rsidRPr="00214DC7">
        <w:rPr>
          <w:rFonts w:ascii="宋体" w:hAnsi="宋体"/>
          <w:b/>
          <w:position w:val="-24"/>
          <w:sz w:val="24"/>
        </w:rPr>
        <w:object w:dxaOrig="1380" w:dyaOrig="620">
          <v:shape id="_x0000_i1081" type="#_x0000_t75" style="width:75pt;height:34.25pt" o:ole="">
            <v:imagedata r:id="rId124" o:title=""/>
          </v:shape>
          <o:OLEObject Type="Embed" ProgID="Equation.DSMT4" ShapeID="_x0000_i1081" DrawAspect="Content" ObjectID="_1701442318" r:id="rId125"/>
        </w:object>
      </w:r>
      <w:r w:rsidRPr="00214DC7">
        <w:rPr>
          <w:rFonts w:ascii="宋体" w:hAnsi="宋体" w:hint="eastAsia"/>
          <w:sz w:val="24"/>
        </w:rPr>
        <w:t xml:space="preserve">                （3分） </w:t>
      </w:r>
    </w:p>
    <w:p w:rsidR="00944084" w:rsidRPr="00214DC7" w:rsidRDefault="00944084" w:rsidP="00944084">
      <w:pPr>
        <w:tabs>
          <w:tab w:val="left" w:pos="360"/>
        </w:tabs>
        <w:adjustRightInd w:val="0"/>
        <w:snapToGrid w:val="0"/>
        <w:ind w:firstLineChars="294" w:firstLine="708"/>
        <w:rPr>
          <w:rFonts w:ascii="宋体" w:hAnsi="宋体"/>
          <w:sz w:val="24"/>
        </w:rPr>
      </w:pPr>
      <w:r w:rsidRPr="00214DC7">
        <w:rPr>
          <w:rFonts w:ascii="宋体" w:hAnsi="宋体"/>
          <w:b/>
          <w:position w:val="-24"/>
          <w:sz w:val="24"/>
        </w:rPr>
        <w:object w:dxaOrig="1939" w:dyaOrig="660">
          <v:shape id="_x0000_i1082" type="#_x0000_t75" style="width:105.25pt;height:36.75pt" o:ole="">
            <v:imagedata r:id="rId126" o:title=""/>
          </v:shape>
          <o:OLEObject Type="Embed" ProgID="Equation.DSMT4" ShapeID="_x0000_i1082" DrawAspect="Content" ObjectID="_1701442319" r:id="rId127"/>
        </w:object>
      </w:r>
      <w:r w:rsidRPr="00214DC7">
        <w:rPr>
          <w:rFonts w:ascii="宋体" w:hAnsi="宋体" w:hint="eastAsia"/>
          <w:sz w:val="24"/>
        </w:rPr>
        <w:t>.          （3分）</w:t>
      </w:r>
    </w:p>
    <w:p w:rsidR="00942F07" w:rsidRPr="00214DC7" w:rsidRDefault="00942F07" w:rsidP="00942F07">
      <w:pPr>
        <w:tabs>
          <w:tab w:val="left" w:pos="360"/>
        </w:tabs>
        <w:adjustRightInd w:val="0"/>
        <w:snapToGrid w:val="0"/>
        <w:rPr>
          <w:rFonts w:ascii="宋体" w:hAnsi="宋体"/>
          <w:b/>
          <w:position w:val="-24"/>
          <w:sz w:val="24"/>
        </w:rPr>
      </w:pPr>
      <w:r w:rsidRPr="00214DC7">
        <w:rPr>
          <w:rFonts w:ascii="宋体" w:hAnsi="宋体" w:hint="eastAsia"/>
          <w:sz w:val="24"/>
        </w:rPr>
        <w:t>4.</w:t>
      </w:r>
      <w:r w:rsidRPr="00942F07">
        <w:rPr>
          <w:rFonts w:ascii="宋体" w:hAnsi="宋体" w:hint="eastAsia"/>
          <w:sz w:val="24"/>
        </w:rPr>
        <w:t xml:space="preserve"> </w:t>
      </w:r>
      <w:r w:rsidRPr="00214DC7">
        <w:rPr>
          <w:rFonts w:ascii="宋体" w:hAnsi="宋体" w:hint="eastAsia"/>
          <w:sz w:val="24"/>
        </w:rPr>
        <w:t>计算不定积分</w:t>
      </w:r>
      <w:r w:rsidRPr="00214DC7">
        <w:rPr>
          <w:rFonts w:ascii="宋体" w:hAnsi="宋体"/>
          <w:b/>
          <w:position w:val="-28"/>
          <w:sz w:val="24"/>
        </w:rPr>
        <w:object w:dxaOrig="1640" w:dyaOrig="660">
          <v:shape id="_x0000_i1083" type="#_x0000_t75" style="width:88.9pt;height:36.75pt" o:ole="">
            <v:imagedata r:id="rId128" o:title=""/>
          </v:shape>
          <o:OLEObject Type="Embed" ProgID="Equation.DSMT4" ShapeID="_x0000_i1083" DrawAspect="Content" ObjectID="_1701442320" r:id="rId129"/>
        </w:object>
      </w:r>
      <w:r w:rsidRPr="00942F07">
        <w:rPr>
          <w:sz w:val="24"/>
        </w:rPr>
        <w:t xml:space="preserve"> </w:t>
      </w:r>
    </w:p>
    <w:p w:rsidR="000B78AA" w:rsidRPr="00214DC7" w:rsidRDefault="00214DC7">
      <w:pPr>
        <w:tabs>
          <w:tab w:val="left" w:pos="360"/>
        </w:tabs>
        <w:adjustRightInd w:val="0"/>
        <w:snapToGrid w:val="0"/>
        <w:rPr>
          <w:rFonts w:ascii="宋体" w:hAnsi="宋体"/>
          <w:b/>
          <w:position w:val="-28"/>
          <w:sz w:val="24"/>
        </w:rPr>
      </w:pPr>
      <w:r w:rsidRPr="00214DC7">
        <w:rPr>
          <w:rFonts w:ascii="宋体" w:hAnsi="宋体" w:hint="eastAsia"/>
          <w:sz w:val="24"/>
        </w:rPr>
        <w:t xml:space="preserve">解: </w:t>
      </w:r>
      <w:r w:rsidRPr="00214DC7">
        <w:rPr>
          <w:rFonts w:ascii="宋体" w:hAnsi="宋体"/>
          <w:b/>
          <w:position w:val="-28"/>
          <w:sz w:val="24"/>
        </w:rPr>
        <w:object w:dxaOrig="6060" w:dyaOrig="660">
          <v:shape id="_x0000_i1084" type="#_x0000_t75" style="width:328.2pt;height:36.75pt" o:ole="">
            <v:imagedata r:id="rId130" o:title=""/>
          </v:shape>
          <o:OLEObject Type="Embed" ProgID="Equation.DSMT4" ShapeID="_x0000_i1084" DrawAspect="Content" ObjectID="_1701442321" r:id="rId131"/>
        </w:object>
      </w:r>
      <w:r w:rsidR="006D031B" w:rsidRPr="00214DC7">
        <w:rPr>
          <w:rFonts w:ascii="宋体" w:hAnsi="宋体" w:hint="eastAsia"/>
          <w:sz w:val="24"/>
        </w:rPr>
        <w:t>(6分)</w:t>
      </w:r>
    </w:p>
    <w:p w:rsidR="00913852" w:rsidRPr="00214DC7" w:rsidRDefault="00894533">
      <w:pPr>
        <w:tabs>
          <w:tab w:val="left" w:pos="360"/>
        </w:tabs>
        <w:adjustRightInd w:val="0"/>
        <w:snapToGrid w:val="0"/>
        <w:rPr>
          <w:rFonts w:ascii="宋体" w:hAnsi="宋体"/>
          <w:sz w:val="24"/>
        </w:rPr>
      </w:pPr>
      <w:r w:rsidRPr="00214DC7">
        <w:rPr>
          <w:rFonts w:ascii="宋体" w:hAnsi="宋体" w:hint="eastAsia"/>
          <w:sz w:val="24"/>
        </w:rPr>
        <w:t>5</w:t>
      </w:r>
      <w:r w:rsidR="00913852" w:rsidRPr="00214DC7">
        <w:rPr>
          <w:rFonts w:ascii="宋体" w:hAnsi="宋体" w:hint="eastAsia"/>
          <w:sz w:val="24"/>
        </w:rPr>
        <w:t>.</w:t>
      </w:r>
      <w:r w:rsidR="00796EB0" w:rsidRPr="00214DC7">
        <w:rPr>
          <w:rFonts w:ascii="宋体" w:hAnsi="宋体" w:hint="eastAsia"/>
          <w:sz w:val="24"/>
        </w:rPr>
        <w:t>已知</w:t>
      </w:r>
      <w:r w:rsidR="008C6348" w:rsidRPr="00214DC7">
        <w:rPr>
          <w:rFonts w:ascii="宋体" w:hAnsi="宋体"/>
          <w:b/>
          <w:position w:val="-46"/>
          <w:sz w:val="24"/>
        </w:rPr>
        <w:object w:dxaOrig="2040" w:dyaOrig="1040">
          <v:shape id="_x0000_i1085" type="#_x0000_t75" style="width:110.25pt;height:57.6pt" o:ole="">
            <v:imagedata r:id="rId132" o:title=""/>
          </v:shape>
          <o:OLEObject Type="Embed" ProgID="Equation.DSMT4" ShapeID="_x0000_i1085" DrawAspect="Content" ObjectID="_1701442322" r:id="rId133"/>
        </w:object>
      </w:r>
      <w:r w:rsidR="00796EB0" w:rsidRPr="00214DC7">
        <w:rPr>
          <w:rFonts w:ascii="宋体" w:hAnsi="宋体" w:hint="eastAsia"/>
          <w:sz w:val="24"/>
        </w:rPr>
        <w:t>求</w:t>
      </w:r>
      <w:r w:rsidR="00796EB0" w:rsidRPr="00214DC7">
        <w:rPr>
          <w:rFonts w:ascii="宋体" w:hAnsi="宋体"/>
          <w:b/>
          <w:position w:val="-18"/>
          <w:sz w:val="24"/>
        </w:rPr>
        <w:object w:dxaOrig="1300" w:dyaOrig="520">
          <v:shape id="_x0000_i1086" type="#_x0000_t75" style="width:70.5pt;height:28.8pt" o:ole="">
            <v:imagedata r:id="rId134" o:title=""/>
          </v:shape>
          <o:OLEObject Type="Embed" ProgID="Equation.DSMT4" ShapeID="_x0000_i1086" DrawAspect="Content" ObjectID="_1701442323" r:id="rId135"/>
        </w:object>
      </w:r>
    </w:p>
    <w:p w:rsidR="008C6348" w:rsidRPr="00214DC7" w:rsidRDefault="008C6348">
      <w:pPr>
        <w:tabs>
          <w:tab w:val="left" w:pos="360"/>
        </w:tabs>
        <w:adjustRightInd w:val="0"/>
        <w:snapToGrid w:val="0"/>
        <w:rPr>
          <w:rFonts w:ascii="宋体" w:hAnsi="宋体"/>
          <w:sz w:val="24"/>
        </w:rPr>
      </w:pPr>
      <w:r w:rsidRPr="00214DC7">
        <w:rPr>
          <w:rFonts w:ascii="宋体" w:hAnsi="宋体" w:hint="eastAsia"/>
          <w:sz w:val="24"/>
        </w:rPr>
        <w:t>解：</w:t>
      </w:r>
      <w:r w:rsidR="00214DC7" w:rsidRPr="00214DC7">
        <w:rPr>
          <w:rFonts w:ascii="宋体" w:hAnsi="宋体"/>
          <w:b/>
          <w:position w:val="-24"/>
          <w:sz w:val="24"/>
        </w:rPr>
        <w:object w:dxaOrig="5460" w:dyaOrig="620">
          <v:shape id="_x0000_i1087" type="#_x0000_t75" style="width:296.45pt;height:34.25pt" o:ole="">
            <v:imagedata r:id="rId136" o:title=""/>
          </v:shape>
          <o:OLEObject Type="Embed" ProgID="Equation.DSMT4" ShapeID="_x0000_i1087" DrawAspect="Content" ObjectID="_1701442324" r:id="rId137"/>
        </w:object>
      </w:r>
      <w:r w:rsidR="006D031B" w:rsidRPr="00214DC7">
        <w:rPr>
          <w:rFonts w:ascii="宋体" w:hAnsi="宋体" w:hint="eastAsia"/>
          <w:sz w:val="24"/>
        </w:rPr>
        <w:t>(6分)</w:t>
      </w:r>
    </w:p>
    <w:p w:rsidR="001D7BC6" w:rsidRPr="00214DC7" w:rsidRDefault="00985CD9">
      <w:pPr>
        <w:tabs>
          <w:tab w:val="left" w:pos="360"/>
        </w:tabs>
        <w:adjustRightInd w:val="0"/>
        <w:snapToGrid w:val="0"/>
        <w:rPr>
          <w:rFonts w:ascii="宋体" w:hAnsi="宋体"/>
          <w:sz w:val="24"/>
        </w:rPr>
      </w:pPr>
      <w:r w:rsidRPr="00214DC7">
        <w:rPr>
          <w:rFonts w:ascii="宋体" w:hAnsi="宋体" w:hint="eastAsia"/>
          <w:sz w:val="24"/>
        </w:rPr>
        <w:t>6</w:t>
      </w:r>
      <w:r w:rsidR="00913852" w:rsidRPr="00214DC7">
        <w:rPr>
          <w:rFonts w:ascii="宋体" w:hAnsi="宋体" w:hint="eastAsia"/>
          <w:sz w:val="24"/>
        </w:rPr>
        <w:t>.</w:t>
      </w:r>
      <w:r w:rsidR="00894533" w:rsidRPr="00214DC7">
        <w:rPr>
          <w:rFonts w:ascii="宋体" w:hAnsi="宋体" w:hint="eastAsia"/>
          <w:sz w:val="24"/>
        </w:rPr>
        <w:t xml:space="preserve"> 求微分方程</w:t>
      </w:r>
      <w:r w:rsidR="00894533" w:rsidRPr="00214DC7">
        <w:rPr>
          <w:rFonts w:ascii="宋体" w:hAnsi="宋体"/>
          <w:position w:val="-10"/>
          <w:sz w:val="24"/>
        </w:rPr>
        <w:object w:dxaOrig="1820" w:dyaOrig="360">
          <v:shape id="_x0000_i1088" type="#_x0000_t75" style="width:99.8pt;height:19.35pt" o:ole="">
            <v:imagedata r:id="rId138" o:title=""/>
          </v:shape>
          <o:OLEObject Type="Embed" ProgID="Equation.DSMT4" ShapeID="_x0000_i1088" DrawAspect="Content" ObjectID="_1701442325" r:id="rId139"/>
        </w:object>
      </w:r>
      <w:r w:rsidR="00894533" w:rsidRPr="00214DC7">
        <w:rPr>
          <w:rFonts w:ascii="宋体" w:hAnsi="宋体" w:hint="eastAsia"/>
          <w:sz w:val="24"/>
        </w:rPr>
        <w:t>的通解.</w:t>
      </w:r>
    </w:p>
    <w:p w:rsidR="00214DC7" w:rsidRPr="00214DC7" w:rsidRDefault="00C63EBC">
      <w:pPr>
        <w:tabs>
          <w:tab w:val="left" w:pos="360"/>
        </w:tabs>
        <w:adjustRightInd w:val="0"/>
        <w:snapToGrid w:val="0"/>
        <w:rPr>
          <w:rFonts w:ascii="宋体" w:hAnsi="宋体"/>
          <w:b/>
          <w:position w:val="-10"/>
          <w:sz w:val="24"/>
        </w:rPr>
      </w:pPr>
      <w:r w:rsidRPr="00214DC7">
        <w:rPr>
          <w:rFonts w:ascii="宋体" w:hAnsi="宋体" w:hint="eastAsia"/>
          <w:sz w:val="24"/>
        </w:rPr>
        <w:t>解：</w:t>
      </w:r>
      <w:r w:rsidR="00894533" w:rsidRPr="00214DC7">
        <w:rPr>
          <w:rFonts w:ascii="宋体" w:hAnsi="宋体"/>
          <w:b/>
          <w:position w:val="-10"/>
          <w:sz w:val="24"/>
        </w:rPr>
        <w:t xml:space="preserve"> </w:t>
      </w:r>
      <w:r w:rsidR="00942F07" w:rsidRPr="00214DC7">
        <w:rPr>
          <w:rFonts w:ascii="宋体" w:hAnsi="宋体"/>
          <w:b/>
          <w:position w:val="-10"/>
          <w:sz w:val="24"/>
        </w:rPr>
        <w:object w:dxaOrig="1640" w:dyaOrig="360">
          <v:shape id="_x0000_i1089" type="#_x0000_t75" style="width:81.95pt;height:17.9pt" o:ole="">
            <v:imagedata r:id="rId140" o:title=""/>
          </v:shape>
          <o:OLEObject Type="Embed" ProgID="Equation.DSMT4" ShapeID="_x0000_i1089" DrawAspect="Content" ObjectID="_1701442326" r:id="rId141"/>
        </w:object>
      </w:r>
      <w:r w:rsidR="00214DC7" w:rsidRPr="00214DC7">
        <w:rPr>
          <w:rFonts w:ascii="宋体" w:hAnsi="宋体" w:hint="eastAsia"/>
          <w:b/>
          <w:position w:val="-10"/>
          <w:sz w:val="24"/>
        </w:rPr>
        <w:t xml:space="preserve">  </w:t>
      </w:r>
      <w:r w:rsidR="00214DC7" w:rsidRPr="00227C8D">
        <w:rPr>
          <w:rFonts w:ascii="宋体" w:hAnsi="宋体" w:hint="eastAsia"/>
          <w:position w:val="-10"/>
          <w:sz w:val="24"/>
        </w:rPr>
        <w:t xml:space="preserve"> (6分)</w:t>
      </w:r>
    </w:p>
    <w:p w:rsidR="00914CB2" w:rsidRPr="00214DC7" w:rsidRDefault="00914CB2">
      <w:pPr>
        <w:tabs>
          <w:tab w:val="left" w:pos="360"/>
        </w:tabs>
        <w:adjustRightInd w:val="0"/>
        <w:snapToGrid w:val="0"/>
        <w:rPr>
          <w:rFonts w:ascii="宋体" w:hAnsi="宋体"/>
          <w:sz w:val="24"/>
        </w:rPr>
      </w:pPr>
    </w:p>
    <w:p w:rsidR="009C61FC" w:rsidRDefault="00BD6C56">
      <w:pPr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485900" cy="371475"/>
            <wp:effectExtent l="0" t="0" r="0" b="9525"/>
            <wp:docPr id="8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7CD">
        <w:rPr>
          <w:rFonts w:hint="eastAsia"/>
          <w:sz w:val="24"/>
        </w:rPr>
        <w:t>四</w:t>
      </w:r>
      <w:r>
        <w:rPr>
          <w:rFonts w:hint="eastAsia"/>
          <w:sz w:val="24"/>
        </w:rPr>
        <w:t>、</w:t>
      </w:r>
      <w:r w:rsidR="00F477CD">
        <w:rPr>
          <w:rFonts w:hint="eastAsia"/>
          <w:sz w:val="24"/>
        </w:rPr>
        <w:t>综合</w:t>
      </w:r>
      <w:r w:rsidR="00093C48">
        <w:rPr>
          <w:rFonts w:hint="eastAsia"/>
          <w:sz w:val="24"/>
        </w:rPr>
        <w:t>题</w:t>
      </w:r>
      <w:r>
        <w:rPr>
          <w:rFonts w:hint="eastAsia"/>
          <w:sz w:val="24"/>
        </w:rPr>
        <w:t>（</w:t>
      </w:r>
      <w:r w:rsidR="005144F6">
        <w:rPr>
          <w:rFonts w:hint="eastAsia"/>
          <w:sz w:val="24"/>
        </w:rPr>
        <w:t>3</w:t>
      </w:r>
      <w:r w:rsidR="0059237F">
        <w:rPr>
          <w:rFonts w:hint="eastAsia"/>
          <w:sz w:val="24"/>
        </w:rPr>
        <w:t>小题</w:t>
      </w:r>
      <w:r>
        <w:rPr>
          <w:rFonts w:hint="eastAsia"/>
          <w:sz w:val="24"/>
        </w:rPr>
        <w:t>，共</w:t>
      </w:r>
      <w:r w:rsidR="00F477CD">
        <w:rPr>
          <w:rFonts w:hint="eastAsia"/>
          <w:sz w:val="24"/>
        </w:rPr>
        <w:t>2</w:t>
      </w:r>
      <w:r w:rsidR="005144F6">
        <w:rPr>
          <w:rFonts w:hint="eastAsia"/>
          <w:sz w:val="24"/>
        </w:rPr>
        <w:t>8</w:t>
      </w:r>
      <w:r>
        <w:rPr>
          <w:rFonts w:hint="eastAsia"/>
          <w:sz w:val="24"/>
        </w:rPr>
        <w:t>分）</w:t>
      </w:r>
    </w:p>
    <w:p w:rsidR="005144F6" w:rsidRPr="00214DC7" w:rsidRDefault="005144F6">
      <w:pPr>
        <w:tabs>
          <w:tab w:val="left" w:pos="360"/>
        </w:tabs>
        <w:adjustRightInd w:val="0"/>
        <w:snapToGrid w:val="0"/>
        <w:rPr>
          <w:rFonts w:ascii="宋体" w:hAnsi="宋体"/>
          <w:sz w:val="24"/>
        </w:rPr>
      </w:pPr>
      <w:r w:rsidRPr="00214DC7">
        <w:rPr>
          <w:rFonts w:hint="eastAsia"/>
          <w:sz w:val="24"/>
        </w:rPr>
        <w:t>1</w:t>
      </w:r>
      <w:r w:rsidRPr="00214DC7">
        <w:rPr>
          <w:rFonts w:hint="eastAsia"/>
          <w:sz w:val="24"/>
        </w:rPr>
        <w:t>．（</w:t>
      </w:r>
      <w:r w:rsidRPr="00214DC7">
        <w:rPr>
          <w:rFonts w:hint="eastAsia"/>
          <w:sz w:val="24"/>
        </w:rPr>
        <w:t>10</w:t>
      </w:r>
      <w:r w:rsidRPr="00214DC7">
        <w:rPr>
          <w:rFonts w:hint="eastAsia"/>
          <w:sz w:val="24"/>
        </w:rPr>
        <w:t>分）已知</w:t>
      </w:r>
      <w:r w:rsidR="008262AB">
        <w:rPr>
          <w:rFonts w:hint="eastAsia"/>
          <w:sz w:val="24"/>
        </w:rPr>
        <w:t>函数</w:t>
      </w:r>
      <w:r w:rsidRPr="00214DC7">
        <w:rPr>
          <w:rFonts w:ascii="宋体" w:hAnsi="宋体"/>
          <w:b/>
          <w:position w:val="-24"/>
          <w:sz w:val="24"/>
        </w:rPr>
        <w:object w:dxaOrig="900" w:dyaOrig="660">
          <v:shape id="_x0000_i1090" type="#_x0000_t75" style="width:48.65pt;height:35.75pt" o:ole="">
            <v:imagedata r:id="rId142" o:title=""/>
          </v:shape>
          <o:OLEObject Type="Embed" ProgID="Equation.DSMT4" ShapeID="_x0000_i1090" DrawAspect="Content" ObjectID="_1701442327" r:id="rId143"/>
        </w:object>
      </w:r>
      <w:r w:rsidRPr="00214DC7">
        <w:rPr>
          <w:rFonts w:ascii="宋体" w:hAnsi="宋体"/>
          <w:sz w:val="24"/>
        </w:rPr>
        <w:t>，</w:t>
      </w:r>
    </w:p>
    <w:p w:rsidR="005144F6" w:rsidRPr="00214DC7" w:rsidRDefault="005144F6">
      <w:pPr>
        <w:tabs>
          <w:tab w:val="left" w:pos="360"/>
        </w:tabs>
        <w:adjustRightInd w:val="0"/>
        <w:snapToGrid w:val="0"/>
        <w:rPr>
          <w:rFonts w:ascii="宋体" w:hAnsi="宋体"/>
          <w:sz w:val="24"/>
        </w:rPr>
      </w:pPr>
      <w:r w:rsidRPr="00214DC7">
        <w:rPr>
          <w:rFonts w:ascii="宋体" w:hAnsi="宋体" w:hint="eastAsia"/>
          <w:sz w:val="24"/>
        </w:rPr>
        <w:t>（1）求</w:t>
      </w:r>
      <w:r w:rsidR="008262AB">
        <w:rPr>
          <w:rFonts w:ascii="宋体" w:hAnsi="宋体" w:hint="eastAsia"/>
          <w:sz w:val="24"/>
        </w:rPr>
        <w:t>该函数的</w:t>
      </w:r>
      <w:r w:rsidRPr="00214DC7">
        <w:rPr>
          <w:rFonts w:ascii="宋体" w:hAnsi="宋体" w:hint="eastAsia"/>
          <w:sz w:val="24"/>
        </w:rPr>
        <w:t>单调区间及极值;（2）求</w:t>
      </w:r>
      <w:r w:rsidR="008262AB">
        <w:rPr>
          <w:rFonts w:ascii="宋体" w:hAnsi="宋体" w:hint="eastAsia"/>
          <w:sz w:val="24"/>
        </w:rPr>
        <w:t>该函数曲线的</w:t>
      </w:r>
      <w:r w:rsidRPr="00214DC7">
        <w:rPr>
          <w:rFonts w:ascii="宋体" w:hAnsi="宋体" w:hint="eastAsia"/>
          <w:sz w:val="24"/>
        </w:rPr>
        <w:t>凹</w:t>
      </w:r>
      <w:r w:rsidR="008262AB">
        <w:rPr>
          <w:rFonts w:ascii="宋体" w:hAnsi="宋体" w:hint="eastAsia"/>
          <w:sz w:val="24"/>
        </w:rPr>
        <w:t>、</w:t>
      </w:r>
      <w:r w:rsidRPr="00214DC7">
        <w:rPr>
          <w:rFonts w:ascii="宋体" w:hAnsi="宋体" w:hint="eastAsia"/>
          <w:sz w:val="24"/>
        </w:rPr>
        <w:t>凸区间;（3）求</w:t>
      </w:r>
      <w:r w:rsidR="008262AB">
        <w:rPr>
          <w:rFonts w:ascii="宋体" w:hAnsi="宋体" w:hint="eastAsia"/>
          <w:sz w:val="24"/>
        </w:rPr>
        <w:t>该函数曲线的</w:t>
      </w:r>
      <w:r w:rsidRPr="00214DC7">
        <w:rPr>
          <w:rFonts w:ascii="宋体" w:hAnsi="宋体" w:hint="eastAsia"/>
          <w:sz w:val="24"/>
        </w:rPr>
        <w:t>渐近线.</w:t>
      </w:r>
    </w:p>
    <w:p w:rsidR="00CE6678" w:rsidRPr="00214DC7" w:rsidRDefault="005144F6">
      <w:pPr>
        <w:tabs>
          <w:tab w:val="left" w:pos="360"/>
        </w:tabs>
        <w:adjustRightInd w:val="0"/>
        <w:snapToGrid w:val="0"/>
        <w:rPr>
          <w:rFonts w:ascii="宋体" w:hAnsi="宋体"/>
          <w:sz w:val="24"/>
        </w:rPr>
      </w:pPr>
      <w:r w:rsidRPr="00214DC7">
        <w:rPr>
          <w:rFonts w:ascii="宋体" w:hAnsi="宋体" w:hint="eastAsia"/>
          <w:sz w:val="24"/>
        </w:rPr>
        <w:t>解：</w:t>
      </w:r>
      <w:r w:rsidR="00CE6678" w:rsidRPr="00214DC7">
        <w:rPr>
          <w:rFonts w:ascii="宋体" w:hAnsi="宋体" w:hint="eastAsia"/>
          <w:sz w:val="24"/>
        </w:rPr>
        <w:t>（1）</w:t>
      </w:r>
      <w:r w:rsidR="00CE6678" w:rsidRPr="00214DC7">
        <w:rPr>
          <w:rFonts w:ascii="宋体" w:hAnsi="宋体"/>
          <w:b/>
          <w:position w:val="-28"/>
          <w:sz w:val="24"/>
        </w:rPr>
        <w:object w:dxaOrig="1380" w:dyaOrig="660">
          <v:shape id="_x0000_i1091" type="#_x0000_t75" style="width:74.5pt;height:35.75pt" o:ole="">
            <v:imagedata r:id="rId144" o:title=""/>
          </v:shape>
          <o:OLEObject Type="Embed" ProgID="Equation.DSMT4" ShapeID="_x0000_i1091" DrawAspect="Content" ObjectID="_1701442328" r:id="rId145"/>
        </w:object>
      </w:r>
      <w:r w:rsidR="00CE6678" w:rsidRPr="00214DC7">
        <w:rPr>
          <w:rFonts w:ascii="宋体" w:hAnsi="宋体"/>
          <w:sz w:val="24"/>
        </w:rPr>
        <w:t>增区间</w:t>
      </w:r>
      <w:r w:rsidR="00CE6678" w:rsidRPr="00214DC7">
        <w:rPr>
          <w:rFonts w:ascii="宋体" w:hAnsi="宋体"/>
          <w:b/>
          <w:position w:val="-10"/>
          <w:sz w:val="24"/>
        </w:rPr>
        <w:object w:dxaOrig="1200" w:dyaOrig="320">
          <v:shape id="_x0000_i1092" type="#_x0000_t75" style="width:65.05pt;height:17.4pt" o:ole="">
            <v:imagedata r:id="rId146" o:title=""/>
          </v:shape>
          <o:OLEObject Type="Embed" ProgID="Equation.DSMT4" ShapeID="_x0000_i1092" DrawAspect="Content" ObjectID="_1701442329" r:id="rId147"/>
        </w:object>
      </w:r>
      <w:r w:rsidR="00CE6678" w:rsidRPr="00214DC7">
        <w:rPr>
          <w:rFonts w:ascii="宋体" w:hAnsi="宋体"/>
          <w:sz w:val="24"/>
        </w:rPr>
        <w:t>，减区间</w:t>
      </w:r>
      <w:r w:rsidR="00CE6678" w:rsidRPr="00214DC7">
        <w:rPr>
          <w:rFonts w:ascii="宋体" w:hAnsi="宋体"/>
          <w:b/>
          <w:position w:val="-10"/>
          <w:sz w:val="24"/>
        </w:rPr>
        <w:object w:dxaOrig="1660" w:dyaOrig="320">
          <v:shape id="_x0000_i1093" type="#_x0000_t75" style="width:89.9pt;height:17.4pt" o:ole="">
            <v:imagedata r:id="rId148" o:title=""/>
          </v:shape>
          <o:OLEObject Type="Embed" ProgID="Equation.DSMT4" ShapeID="_x0000_i1093" DrawAspect="Content" ObjectID="_1701442330" r:id="rId149"/>
        </w:object>
      </w:r>
      <w:r w:rsidRPr="00214DC7">
        <w:rPr>
          <w:rFonts w:ascii="宋体" w:hAnsi="宋体"/>
          <w:sz w:val="24"/>
        </w:rPr>
        <w:t>，</w:t>
      </w:r>
      <w:r w:rsidR="00CE6678" w:rsidRPr="00214DC7">
        <w:rPr>
          <w:rFonts w:ascii="宋体" w:hAnsi="宋体"/>
          <w:sz w:val="24"/>
        </w:rPr>
        <w:t>极小值</w:t>
      </w:r>
      <w:r w:rsidR="00CE6678" w:rsidRPr="00214DC7">
        <w:rPr>
          <w:rFonts w:ascii="宋体" w:hAnsi="宋体"/>
          <w:b/>
          <w:position w:val="-10"/>
          <w:sz w:val="24"/>
        </w:rPr>
        <w:object w:dxaOrig="920" w:dyaOrig="320">
          <v:shape id="_x0000_i1094" type="#_x0000_t75" style="width:49.65pt;height:17.4pt" o:ole="">
            <v:imagedata r:id="rId150" o:title=""/>
          </v:shape>
          <o:OLEObject Type="Embed" ProgID="Equation.DSMT4" ShapeID="_x0000_i1094" DrawAspect="Content" ObjectID="_1701442331" r:id="rId151"/>
        </w:object>
      </w:r>
      <w:r w:rsidR="00CE6678" w:rsidRPr="00214DC7">
        <w:rPr>
          <w:rFonts w:ascii="宋体" w:hAnsi="宋体"/>
          <w:sz w:val="24"/>
        </w:rPr>
        <w:t>极大值</w:t>
      </w:r>
      <w:r w:rsidR="00CE6678" w:rsidRPr="00214DC7">
        <w:rPr>
          <w:rFonts w:ascii="宋体" w:hAnsi="宋体"/>
          <w:b/>
          <w:position w:val="-10"/>
          <w:sz w:val="24"/>
        </w:rPr>
        <w:object w:dxaOrig="999" w:dyaOrig="320">
          <v:shape id="_x0000_i1095" type="#_x0000_t75" style="width:54.1pt;height:17.4pt" o:ole="">
            <v:imagedata r:id="rId152" o:title=""/>
          </v:shape>
          <o:OLEObject Type="Embed" ProgID="Equation.DSMT4" ShapeID="_x0000_i1095" DrawAspect="Content" ObjectID="_1701442332" r:id="rId153"/>
        </w:object>
      </w:r>
      <w:r w:rsidR="00CE6678" w:rsidRPr="00214DC7">
        <w:rPr>
          <w:rFonts w:ascii="宋体" w:hAnsi="宋体" w:hint="eastAsia"/>
          <w:sz w:val="24"/>
        </w:rPr>
        <w:t>.</w:t>
      </w:r>
      <w:r w:rsidR="00556F43" w:rsidRPr="00214DC7">
        <w:rPr>
          <w:rFonts w:ascii="宋体" w:hAnsi="宋体" w:hint="eastAsia"/>
          <w:sz w:val="24"/>
        </w:rPr>
        <w:t xml:space="preserve">   </w:t>
      </w:r>
      <w:r w:rsidR="00214DC7" w:rsidRPr="00214DC7">
        <w:rPr>
          <w:rFonts w:ascii="宋体" w:hAnsi="宋体" w:hint="eastAsia"/>
          <w:sz w:val="24"/>
        </w:rPr>
        <w:t>（4分）</w:t>
      </w:r>
    </w:p>
    <w:p w:rsidR="00556F43" w:rsidRPr="00214DC7" w:rsidRDefault="00CE6678">
      <w:pPr>
        <w:tabs>
          <w:tab w:val="left" w:pos="360"/>
        </w:tabs>
        <w:adjustRightInd w:val="0"/>
        <w:snapToGrid w:val="0"/>
        <w:rPr>
          <w:rFonts w:ascii="宋体" w:hAnsi="宋体"/>
          <w:sz w:val="24"/>
        </w:rPr>
      </w:pPr>
      <w:r w:rsidRPr="00214DC7">
        <w:rPr>
          <w:rFonts w:ascii="宋体" w:hAnsi="宋体" w:hint="eastAsia"/>
          <w:sz w:val="24"/>
        </w:rPr>
        <w:t>（2）</w:t>
      </w:r>
      <w:r w:rsidRPr="00214DC7">
        <w:rPr>
          <w:rFonts w:ascii="宋体" w:hAnsi="宋体"/>
          <w:b/>
          <w:position w:val="-28"/>
          <w:sz w:val="24"/>
        </w:rPr>
        <w:object w:dxaOrig="1240" w:dyaOrig="660">
          <v:shape id="_x0000_i1096" type="#_x0000_t75" style="width:67.05pt;height:35.75pt" o:ole="">
            <v:imagedata r:id="rId154" o:title=""/>
          </v:shape>
          <o:OLEObject Type="Embed" ProgID="Equation.DSMT4" ShapeID="_x0000_i1096" DrawAspect="Content" ObjectID="_1701442333" r:id="rId155"/>
        </w:object>
      </w:r>
      <w:r w:rsidR="00556F43" w:rsidRPr="00214DC7">
        <w:rPr>
          <w:rFonts w:ascii="宋体" w:hAnsi="宋体"/>
          <w:sz w:val="24"/>
        </w:rPr>
        <w:t>，</w:t>
      </w:r>
      <w:r w:rsidRPr="00214DC7">
        <w:rPr>
          <w:rFonts w:ascii="宋体" w:hAnsi="宋体"/>
          <w:sz w:val="24"/>
        </w:rPr>
        <w:t>凹区间</w:t>
      </w:r>
      <w:r w:rsidR="00556F43" w:rsidRPr="00214DC7">
        <w:rPr>
          <w:rFonts w:ascii="宋体" w:hAnsi="宋体"/>
          <w:b/>
          <w:position w:val="-10"/>
          <w:sz w:val="24"/>
        </w:rPr>
        <w:object w:dxaOrig="700" w:dyaOrig="320">
          <v:shape id="_x0000_i1097" type="#_x0000_t75" style="width:37.75pt;height:17.4pt" o:ole="">
            <v:imagedata r:id="rId156" o:title=""/>
          </v:shape>
          <o:OLEObject Type="Embed" ProgID="Equation.DSMT4" ShapeID="_x0000_i1097" DrawAspect="Content" ObjectID="_1701442334" r:id="rId157"/>
        </w:object>
      </w:r>
      <w:r w:rsidRPr="00214DC7">
        <w:rPr>
          <w:rFonts w:ascii="宋体" w:hAnsi="宋体"/>
          <w:sz w:val="24"/>
        </w:rPr>
        <w:t>，凸区间</w:t>
      </w:r>
      <w:r w:rsidR="00556F43" w:rsidRPr="00214DC7">
        <w:rPr>
          <w:rFonts w:ascii="宋体" w:hAnsi="宋体"/>
          <w:b/>
          <w:position w:val="-10"/>
          <w:sz w:val="24"/>
        </w:rPr>
        <w:object w:dxaOrig="700" w:dyaOrig="320">
          <v:shape id="_x0000_i1098" type="#_x0000_t75" style="width:37.75pt;height:17.4pt" o:ole="">
            <v:imagedata r:id="rId158" o:title=""/>
          </v:shape>
          <o:OLEObject Type="Embed" ProgID="Equation.DSMT4" ShapeID="_x0000_i1098" DrawAspect="Content" ObjectID="_1701442335" r:id="rId159"/>
        </w:object>
      </w:r>
      <w:r w:rsidR="00556F43" w:rsidRPr="00214DC7">
        <w:rPr>
          <w:rFonts w:ascii="宋体" w:hAnsi="宋体" w:hint="eastAsia"/>
          <w:sz w:val="24"/>
        </w:rPr>
        <w:t xml:space="preserve">. </w:t>
      </w:r>
      <w:r w:rsidR="00214DC7" w:rsidRPr="00214DC7">
        <w:rPr>
          <w:rFonts w:ascii="宋体" w:hAnsi="宋体" w:hint="eastAsia"/>
          <w:sz w:val="24"/>
        </w:rPr>
        <w:t>（3分）</w:t>
      </w:r>
    </w:p>
    <w:p w:rsidR="00556F43" w:rsidRPr="00214DC7" w:rsidRDefault="00CE6678" w:rsidP="00556F43">
      <w:pPr>
        <w:tabs>
          <w:tab w:val="left" w:pos="360"/>
        </w:tabs>
        <w:adjustRightInd w:val="0"/>
        <w:snapToGrid w:val="0"/>
        <w:rPr>
          <w:rFonts w:ascii="宋体" w:hAnsi="宋体"/>
          <w:sz w:val="24"/>
        </w:rPr>
      </w:pPr>
      <w:r w:rsidRPr="00214DC7">
        <w:rPr>
          <w:rFonts w:ascii="宋体" w:hAnsi="宋体" w:hint="eastAsia"/>
          <w:sz w:val="24"/>
        </w:rPr>
        <w:t>（3）</w:t>
      </w:r>
      <w:r w:rsidR="00556F43" w:rsidRPr="00214DC7">
        <w:rPr>
          <w:rFonts w:ascii="宋体" w:hAnsi="宋体"/>
          <w:sz w:val="24"/>
        </w:rPr>
        <w:t>渐近线</w:t>
      </w:r>
      <w:r w:rsidR="00556F43" w:rsidRPr="00214DC7">
        <w:rPr>
          <w:rFonts w:ascii="宋体" w:hAnsi="宋体"/>
          <w:b/>
          <w:position w:val="-10"/>
          <w:sz w:val="24"/>
        </w:rPr>
        <w:object w:dxaOrig="1080" w:dyaOrig="320">
          <v:shape id="_x0000_i1099" type="#_x0000_t75" style="width:58.6pt;height:17.4pt" o:ole="">
            <v:imagedata r:id="rId160" o:title=""/>
          </v:shape>
          <o:OLEObject Type="Embed" ProgID="Equation.DSMT4" ShapeID="_x0000_i1099" DrawAspect="Content" ObjectID="_1701442336" r:id="rId161"/>
        </w:object>
      </w:r>
      <w:r w:rsidR="00214DC7" w:rsidRPr="00214DC7">
        <w:rPr>
          <w:rFonts w:ascii="宋体" w:hAnsi="宋体" w:hint="eastAsia"/>
          <w:sz w:val="24"/>
        </w:rPr>
        <w:t>（3分）</w:t>
      </w:r>
    </w:p>
    <w:p w:rsidR="00F449ED" w:rsidRPr="00214DC7" w:rsidRDefault="00F449ED" w:rsidP="00F449ED">
      <w:pPr>
        <w:tabs>
          <w:tab w:val="left" w:pos="360"/>
        </w:tabs>
        <w:adjustRightInd w:val="0"/>
        <w:snapToGrid w:val="0"/>
        <w:rPr>
          <w:rFonts w:ascii="宋体" w:hAnsi="宋体"/>
          <w:b/>
          <w:sz w:val="24"/>
        </w:rPr>
      </w:pPr>
      <w:r w:rsidRPr="00214DC7">
        <w:rPr>
          <w:rFonts w:hint="eastAsia"/>
          <w:sz w:val="24"/>
        </w:rPr>
        <w:t>2</w:t>
      </w:r>
      <w:r w:rsidRPr="00214DC7">
        <w:rPr>
          <w:rFonts w:ascii="宋体" w:hAnsi="宋体"/>
          <w:sz w:val="24"/>
        </w:rPr>
        <w:t>.</w:t>
      </w:r>
      <w:r w:rsidR="00EA0FE1" w:rsidRPr="00EA0FE1">
        <w:rPr>
          <w:rFonts w:ascii="宋体" w:hAnsi="宋体" w:hint="eastAsia"/>
          <w:sz w:val="24"/>
        </w:rPr>
        <w:t xml:space="preserve"> </w:t>
      </w:r>
      <w:r w:rsidR="00EA0FE1" w:rsidRPr="00214DC7">
        <w:rPr>
          <w:rFonts w:ascii="宋体" w:hAnsi="宋体" w:hint="eastAsia"/>
          <w:sz w:val="24"/>
        </w:rPr>
        <w:t>(6分)</w:t>
      </w:r>
      <w:r w:rsidRPr="00214DC7">
        <w:rPr>
          <w:rFonts w:ascii="宋体" w:hAnsi="宋体"/>
          <w:sz w:val="24"/>
        </w:rPr>
        <w:t>设函数</w:t>
      </w:r>
      <w:r w:rsidRPr="00214DC7">
        <w:rPr>
          <w:rFonts w:ascii="宋体" w:hAnsi="宋体"/>
          <w:b/>
          <w:position w:val="-10"/>
          <w:sz w:val="24"/>
        </w:rPr>
        <w:object w:dxaOrig="540" w:dyaOrig="320">
          <v:shape id="_x0000_i1100" type="#_x0000_t75" style="width:29.3pt;height:17.4pt" o:ole="">
            <v:imagedata r:id="rId162" o:title=""/>
          </v:shape>
          <o:OLEObject Type="Embed" ProgID="Equation.DSMT4" ShapeID="_x0000_i1100" DrawAspect="Content" ObjectID="_1701442337" r:id="rId163"/>
        </w:object>
      </w:r>
      <w:r w:rsidRPr="00214DC7">
        <w:rPr>
          <w:rFonts w:ascii="宋体" w:hAnsi="宋体"/>
          <w:sz w:val="24"/>
        </w:rPr>
        <w:t>在</w:t>
      </w:r>
      <w:r w:rsidRPr="00214DC7">
        <w:rPr>
          <w:rFonts w:ascii="宋体" w:hAnsi="宋体"/>
          <w:b/>
          <w:position w:val="-10"/>
          <w:sz w:val="24"/>
        </w:rPr>
        <w:object w:dxaOrig="680" w:dyaOrig="320">
          <v:shape id="_x0000_i1101" type="#_x0000_t75" style="width:36.75pt;height:17.4pt" o:ole="">
            <v:imagedata r:id="rId164" o:title=""/>
          </v:shape>
          <o:OLEObject Type="Embed" ProgID="Equation.DSMT4" ShapeID="_x0000_i1101" DrawAspect="Content" ObjectID="_1701442338" r:id="rId165"/>
        </w:object>
      </w:r>
      <w:r w:rsidRPr="00214DC7">
        <w:rPr>
          <w:rFonts w:ascii="宋体" w:hAnsi="宋体"/>
          <w:sz w:val="24"/>
        </w:rPr>
        <w:t>上二阶可导，且</w:t>
      </w:r>
      <w:r w:rsidRPr="00214DC7">
        <w:rPr>
          <w:rFonts w:ascii="宋体" w:hAnsi="宋体"/>
          <w:b/>
          <w:position w:val="-10"/>
          <w:sz w:val="24"/>
        </w:rPr>
        <w:object w:dxaOrig="960" w:dyaOrig="320">
          <v:shape id="_x0000_i1102" type="#_x0000_t75" style="width:52.15pt;height:17.4pt" o:ole="">
            <v:imagedata r:id="rId166" o:title=""/>
          </v:shape>
          <o:OLEObject Type="Embed" ProgID="Equation.DSMT4" ShapeID="_x0000_i1102" DrawAspect="Content" ObjectID="_1701442339" r:id="rId167"/>
        </w:object>
      </w:r>
      <w:r w:rsidRPr="00214DC7">
        <w:rPr>
          <w:rFonts w:ascii="宋体" w:hAnsi="宋体"/>
          <w:sz w:val="24"/>
        </w:rPr>
        <w:t>，又</w:t>
      </w:r>
      <w:r w:rsidRPr="00214DC7">
        <w:rPr>
          <w:rFonts w:ascii="宋体" w:hAnsi="宋体"/>
          <w:b/>
          <w:position w:val="-14"/>
          <w:sz w:val="24"/>
        </w:rPr>
        <w:object w:dxaOrig="2120" w:dyaOrig="440">
          <v:shape id="_x0000_i1103" type="#_x0000_t75" style="width:114.7pt;height:23.85pt" o:ole="">
            <v:imagedata r:id="rId168" o:title=""/>
          </v:shape>
          <o:OLEObject Type="Embed" ProgID="Equation.DSMT4" ShapeID="_x0000_i1103" DrawAspect="Content" ObjectID="_1701442340" r:id="rId169"/>
        </w:object>
      </w:r>
      <w:r w:rsidRPr="00214DC7">
        <w:rPr>
          <w:rFonts w:ascii="宋体" w:hAnsi="宋体" w:hint="eastAsia"/>
          <w:sz w:val="24"/>
        </w:rPr>
        <w:t>.试证：存在</w:t>
      </w:r>
      <w:r w:rsidRPr="00214DC7">
        <w:rPr>
          <w:rFonts w:ascii="宋体" w:hAnsi="宋体"/>
          <w:b/>
          <w:position w:val="-10"/>
          <w:sz w:val="24"/>
        </w:rPr>
        <w:object w:dxaOrig="1060" w:dyaOrig="320">
          <v:shape id="_x0000_i1104" type="#_x0000_t75" style="width:57.1pt;height:17.4pt" o:ole="">
            <v:imagedata r:id="rId170" o:title=""/>
          </v:shape>
          <o:OLEObject Type="Embed" ProgID="Equation.DSMT4" ShapeID="_x0000_i1104" DrawAspect="Content" ObjectID="_1701442341" r:id="rId171"/>
        </w:object>
      </w:r>
      <w:r w:rsidRPr="00214DC7">
        <w:rPr>
          <w:rFonts w:ascii="宋体" w:hAnsi="宋体" w:hint="eastAsia"/>
          <w:sz w:val="24"/>
        </w:rPr>
        <w:t>使得</w:t>
      </w:r>
      <w:r w:rsidRPr="00214DC7">
        <w:rPr>
          <w:rFonts w:ascii="宋体" w:hAnsi="宋体"/>
          <w:b/>
          <w:position w:val="-10"/>
          <w:sz w:val="24"/>
        </w:rPr>
        <w:object w:dxaOrig="1719" w:dyaOrig="320">
          <v:shape id="_x0000_i1105" type="#_x0000_t75" style="width:92.85pt;height:17.4pt" o:ole="">
            <v:imagedata r:id="rId172" o:title=""/>
          </v:shape>
          <o:OLEObject Type="Embed" ProgID="Equation.DSMT4" ShapeID="_x0000_i1105" DrawAspect="Content" ObjectID="_1701442342" r:id="rId173"/>
        </w:object>
      </w:r>
    </w:p>
    <w:p w:rsidR="00F449ED" w:rsidRPr="00214DC7" w:rsidRDefault="00F449ED" w:rsidP="00F449ED">
      <w:pPr>
        <w:rPr>
          <w:rFonts w:ascii="宋体" w:hAnsi="宋体"/>
          <w:b/>
          <w:position w:val="-30"/>
          <w:sz w:val="24"/>
        </w:rPr>
      </w:pPr>
      <w:r w:rsidRPr="00214DC7">
        <w:rPr>
          <w:rFonts w:ascii="宋体" w:hAnsi="宋体" w:hint="eastAsia"/>
          <w:b/>
          <w:sz w:val="24"/>
        </w:rPr>
        <w:t>证明：在</w:t>
      </w:r>
      <w:r w:rsidRPr="00214DC7">
        <w:rPr>
          <w:rFonts w:ascii="宋体" w:hAnsi="宋体"/>
          <w:b/>
          <w:position w:val="-10"/>
          <w:sz w:val="24"/>
        </w:rPr>
        <w:object w:dxaOrig="1260" w:dyaOrig="320">
          <v:shape id="_x0000_i1106" type="#_x0000_t75" style="width:68.05pt;height:17.4pt" o:ole="">
            <v:imagedata r:id="rId174" o:title=""/>
          </v:shape>
          <o:OLEObject Type="Embed" ProgID="Equation.DSMT4" ShapeID="_x0000_i1106" DrawAspect="Content" ObjectID="_1701442343" r:id="rId175"/>
        </w:object>
      </w:r>
      <w:r w:rsidRPr="00214DC7">
        <w:rPr>
          <w:rFonts w:ascii="宋体" w:hAnsi="宋体"/>
          <w:sz w:val="24"/>
        </w:rPr>
        <w:t>分别用拉格朗日定理得</w:t>
      </w:r>
      <w:r w:rsidRPr="00214DC7">
        <w:rPr>
          <w:rFonts w:ascii="宋体" w:hAnsi="宋体"/>
          <w:b/>
          <w:position w:val="-12"/>
          <w:sz w:val="24"/>
        </w:rPr>
        <w:object w:dxaOrig="2240" w:dyaOrig="360">
          <v:shape id="_x0000_i1107" type="#_x0000_t75" style="width:121.15pt;height:19.35pt" o:ole="">
            <v:imagedata r:id="rId176" o:title=""/>
          </v:shape>
          <o:OLEObject Type="Embed" ProgID="Equation.DSMT4" ShapeID="_x0000_i1107" DrawAspect="Content" ObjectID="_1701442344" r:id="rId177"/>
        </w:object>
      </w:r>
      <w:r w:rsidRPr="00214DC7">
        <w:rPr>
          <w:rFonts w:ascii="宋体" w:hAnsi="宋体"/>
          <w:sz w:val="24"/>
        </w:rPr>
        <w:t>其中</w:t>
      </w:r>
    </w:p>
    <w:p w:rsidR="00F449ED" w:rsidRPr="00214DC7" w:rsidRDefault="00F449ED" w:rsidP="00F449ED">
      <w:pPr>
        <w:rPr>
          <w:rFonts w:ascii="宋体" w:hAnsi="宋体"/>
          <w:sz w:val="24"/>
        </w:rPr>
      </w:pPr>
      <w:r w:rsidRPr="00214DC7">
        <w:rPr>
          <w:position w:val="-12"/>
          <w:sz w:val="24"/>
        </w:rPr>
        <w:object w:dxaOrig="2120" w:dyaOrig="360">
          <v:shape id="_x0000_i1108" type="#_x0000_t75" style="width:105.75pt;height:17.9pt" o:ole="">
            <v:imagedata r:id="rId178" o:title=""/>
          </v:shape>
          <o:OLEObject Type="Embed" ProgID="Equation.DSMT4" ShapeID="_x0000_i1108" DrawAspect="Content" ObjectID="_1701442345" r:id="rId179"/>
        </w:object>
      </w:r>
      <w:r w:rsidRPr="00214DC7">
        <w:rPr>
          <w:rFonts w:ascii="宋体" w:hAnsi="宋体" w:hint="eastAsia"/>
          <w:sz w:val="24"/>
        </w:rPr>
        <w:t>.（2分）</w:t>
      </w:r>
    </w:p>
    <w:p w:rsidR="00F449ED" w:rsidRPr="00214DC7" w:rsidRDefault="00F449ED" w:rsidP="00F449ED">
      <w:pPr>
        <w:rPr>
          <w:sz w:val="24"/>
        </w:rPr>
      </w:pPr>
      <w:r w:rsidRPr="00214DC7">
        <w:rPr>
          <w:rFonts w:ascii="宋体" w:hAnsi="宋体" w:hint="eastAsia"/>
          <w:sz w:val="24"/>
        </w:rPr>
        <w:t>令</w:t>
      </w:r>
      <w:r w:rsidRPr="00214DC7">
        <w:rPr>
          <w:rFonts w:ascii="宋体" w:hAnsi="宋体"/>
          <w:b/>
          <w:position w:val="-14"/>
          <w:sz w:val="24"/>
        </w:rPr>
        <w:object w:dxaOrig="3420" w:dyaOrig="440">
          <v:shape id="_x0000_i1109" type="#_x0000_t75" style="width:185.2pt;height:23.85pt" o:ole="">
            <v:imagedata r:id="rId180" o:title=""/>
          </v:shape>
          <o:OLEObject Type="Embed" ProgID="Equation.DSMT4" ShapeID="_x0000_i1109" DrawAspect="Content" ObjectID="_1701442346" r:id="rId181"/>
        </w:object>
      </w:r>
      <w:r w:rsidRPr="00214DC7">
        <w:rPr>
          <w:rFonts w:ascii="宋体" w:hAnsi="宋体"/>
          <w:sz w:val="24"/>
        </w:rPr>
        <w:t>，既然</w:t>
      </w:r>
      <w:r w:rsidRPr="00214DC7">
        <w:rPr>
          <w:rFonts w:ascii="宋体" w:hAnsi="宋体"/>
          <w:b/>
          <w:position w:val="-12"/>
          <w:sz w:val="24"/>
        </w:rPr>
        <w:object w:dxaOrig="2880" w:dyaOrig="360">
          <v:shape id="_x0000_i1110" type="#_x0000_t75" style="width:155.9pt;height:19.35pt" o:ole="">
            <v:imagedata r:id="rId182" o:title=""/>
          </v:shape>
          <o:OLEObject Type="Embed" ProgID="Equation.DSMT4" ShapeID="_x0000_i1110" DrawAspect="Content" ObjectID="_1701442347" r:id="rId183"/>
        </w:object>
      </w:r>
      <w:r w:rsidRPr="00214DC7">
        <w:rPr>
          <w:rFonts w:ascii="宋体" w:hAnsi="宋体"/>
          <w:sz w:val="24"/>
        </w:rPr>
        <w:t>，所以</w:t>
      </w:r>
      <w:r w:rsidRPr="00214DC7">
        <w:rPr>
          <w:rFonts w:ascii="宋体" w:hAnsi="宋体"/>
          <w:b/>
          <w:position w:val="-10"/>
          <w:sz w:val="24"/>
        </w:rPr>
        <w:object w:dxaOrig="540" w:dyaOrig="320">
          <v:shape id="_x0000_i1111" type="#_x0000_t75" style="width:29.3pt;height:17.4pt" o:ole="">
            <v:imagedata r:id="rId184" o:title=""/>
          </v:shape>
          <o:OLEObject Type="Embed" ProgID="Equation.DSMT4" ShapeID="_x0000_i1111" DrawAspect="Content" ObjectID="_1701442348" r:id="rId185"/>
        </w:object>
      </w:r>
      <w:r w:rsidRPr="00214DC7">
        <w:rPr>
          <w:rFonts w:ascii="宋体" w:hAnsi="宋体"/>
          <w:sz w:val="24"/>
        </w:rPr>
        <w:t>在</w:t>
      </w:r>
      <w:r w:rsidRPr="00214DC7">
        <w:rPr>
          <w:position w:val="-12"/>
          <w:sz w:val="24"/>
        </w:rPr>
        <w:object w:dxaOrig="700" w:dyaOrig="360">
          <v:shape id="_x0000_i1112" type="#_x0000_t75" style="width:34.75pt;height:17.9pt" o:ole="">
            <v:imagedata r:id="rId186" o:title=""/>
          </v:shape>
          <o:OLEObject Type="Embed" ProgID="Equation.DSMT4" ShapeID="_x0000_i1112" DrawAspect="Content" ObjectID="_1701442349" r:id="rId187"/>
        </w:object>
      </w:r>
      <w:r w:rsidRPr="00214DC7">
        <w:rPr>
          <w:rFonts w:ascii="宋体" w:hAnsi="宋体"/>
          <w:sz w:val="24"/>
        </w:rPr>
        <w:t>上有最值</w:t>
      </w:r>
      <w:r w:rsidRPr="00214DC7">
        <w:rPr>
          <w:position w:val="-4"/>
          <w:sz w:val="24"/>
        </w:rPr>
        <w:object w:dxaOrig="320" w:dyaOrig="260">
          <v:shape id="_x0000_i1113" type="#_x0000_t75" style="width:15.9pt;height:12.9pt" o:ole="">
            <v:imagedata r:id="rId188" o:title=""/>
          </v:shape>
          <o:OLEObject Type="Embed" ProgID="Equation.DSMT4" ShapeID="_x0000_i1113" DrawAspect="Content" ObjectID="_1701442350" r:id="rId189"/>
        </w:object>
      </w:r>
      <w:r w:rsidRPr="00214DC7">
        <w:rPr>
          <w:sz w:val="24"/>
        </w:rPr>
        <w:t>，</w:t>
      </w:r>
      <w:r w:rsidRPr="00214DC7">
        <w:rPr>
          <w:rFonts w:ascii="宋体" w:hAnsi="宋体"/>
          <w:sz w:val="24"/>
        </w:rPr>
        <w:t>令</w:t>
      </w:r>
      <w:r w:rsidRPr="00214DC7">
        <w:rPr>
          <w:position w:val="-10"/>
          <w:sz w:val="24"/>
        </w:rPr>
        <w:object w:dxaOrig="1460" w:dyaOrig="320">
          <v:shape id="_x0000_i1114" type="#_x0000_t75" style="width:73pt;height:15.9pt" o:ole="">
            <v:imagedata r:id="rId190" o:title=""/>
          </v:shape>
          <o:OLEObject Type="Embed" ProgID="Equation.DSMT4" ShapeID="_x0000_i1114" DrawAspect="Content" ObjectID="_1701442351" r:id="rId191"/>
        </w:object>
      </w:r>
      <w:r w:rsidRPr="00214DC7">
        <w:rPr>
          <w:sz w:val="24"/>
        </w:rPr>
        <w:t>则</w:t>
      </w:r>
      <w:r w:rsidRPr="00214DC7">
        <w:rPr>
          <w:position w:val="-12"/>
          <w:sz w:val="24"/>
        </w:rPr>
        <w:object w:dxaOrig="1080" w:dyaOrig="360">
          <v:shape id="_x0000_i1115" type="#_x0000_t75" style="width:54.1pt;height:17.9pt" o:ole="">
            <v:imagedata r:id="rId192" o:title=""/>
          </v:shape>
          <o:OLEObject Type="Embed" ProgID="Equation.DSMT4" ShapeID="_x0000_i1115" DrawAspect="Content" ObjectID="_1701442352" r:id="rId193"/>
        </w:object>
      </w:r>
      <w:r w:rsidRPr="00214DC7">
        <w:rPr>
          <w:sz w:val="24"/>
        </w:rPr>
        <w:t>，即</w:t>
      </w:r>
      <w:r w:rsidRPr="00214DC7">
        <w:rPr>
          <w:position w:val="-14"/>
          <w:sz w:val="24"/>
        </w:rPr>
        <w:object w:dxaOrig="2060" w:dyaOrig="440">
          <v:shape id="_x0000_i1116" type="#_x0000_t75" style="width:102.8pt;height:21.85pt" o:ole="">
            <v:imagedata r:id="rId194" o:title=""/>
          </v:shape>
          <o:OLEObject Type="Embed" ProgID="Equation.DSMT4" ShapeID="_x0000_i1116" DrawAspect="Content" ObjectID="_1701442353" r:id="rId195"/>
        </w:object>
      </w:r>
    </w:p>
    <w:p w:rsidR="00F449ED" w:rsidRPr="00214DC7" w:rsidRDefault="00F449ED" w:rsidP="00F449ED">
      <w:pPr>
        <w:rPr>
          <w:rFonts w:hAnsi="宋体"/>
          <w:sz w:val="24"/>
        </w:rPr>
      </w:pPr>
      <w:r w:rsidRPr="00214DC7">
        <w:rPr>
          <w:rFonts w:ascii="宋体" w:hAnsi="宋体"/>
          <w:sz w:val="24"/>
        </w:rPr>
        <w:t>所以</w:t>
      </w:r>
      <w:r w:rsidRPr="00214DC7">
        <w:rPr>
          <w:position w:val="-10"/>
          <w:sz w:val="24"/>
        </w:rPr>
        <w:object w:dxaOrig="960" w:dyaOrig="320">
          <v:shape id="_x0000_i1117" type="#_x0000_t75" style="width:48.15pt;height:15.9pt" o:ole="">
            <v:imagedata r:id="rId196" o:title=""/>
          </v:shape>
          <o:OLEObject Type="Embed" ProgID="Equation.DSMT4" ShapeID="_x0000_i1117" DrawAspect="Content" ObjectID="_1701442354" r:id="rId197"/>
        </w:object>
      </w:r>
      <w:r w:rsidRPr="00214DC7">
        <w:rPr>
          <w:rFonts w:hint="eastAsia"/>
          <w:sz w:val="24"/>
        </w:rPr>
        <w:t xml:space="preserve">. </w:t>
      </w:r>
      <w:r w:rsidRPr="00214DC7">
        <w:rPr>
          <w:sz w:val="24"/>
        </w:rPr>
        <w:t>由</w:t>
      </w:r>
      <w:r w:rsidRPr="00214DC7">
        <w:rPr>
          <w:rFonts w:ascii="宋体" w:hAnsi="宋体"/>
          <w:b/>
          <w:position w:val="-10"/>
          <w:sz w:val="24"/>
        </w:rPr>
        <w:object w:dxaOrig="540" w:dyaOrig="320">
          <v:shape id="_x0000_i1118" type="#_x0000_t75" style="width:29.3pt;height:17.4pt" o:ole="">
            <v:imagedata r:id="rId184" o:title=""/>
          </v:shape>
          <o:OLEObject Type="Embed" ProgID="Equation.DSMT4" ShapeID="_x0000_i1118" DrawAspect="Content" ObjectID="_1701442355" r:id="rId198"/>
        </w:object>
      </w:r>
      <w:r w:rsidRPr="00214DC7">
        <w:rPr>
          <w:rFonts w:ascii="宋体" w:hAnsi="宋体"/>
          <w:sz w:val="24"/>
        </w:rPr>
        <w:t>在</w:t>
      </w:r>
      <w:r w:rsidRPr="00214DC7">
        <w:rPr>
          <w:position w:val="-12"/>
          <w:sz w:val="24"/>
        </w:rPr>
        <w:object w:dxaOrig="700" w:dyaOrig="360">
          <v:shape id="_x0000_i1119" type="#_x0000_t75" style="width:34.75pt;height:17.9pt" o:ole="">
            <v:imagedata r:id="rId186" o:title=""/>
          </v:shape>
          <o:OLEObject Type="Embed" ProgID="Equation.DSMT4" ShapeID="_x0000_i1119" DrawAspect="Content" ObjectID="_1701442356" r:id="rId199"/>
        </w:object>
      </w:r>
      <w:r w:rsidRPr="00214DC7">
        <w:rPr>
          <w:rFonts w:ascii="宋体" w:hAnsi="宋体"/>
          <w:sz w:val="24"/>
        </w:rPr>
        <w:t>上可导，所以</w:t>
      </w:r>
      <w:r w:rsidRPr="00214DC7">
        <w:rPr>
          <w:rFonts w:ascii="宋体" w:hAnsi="宋体"/>
          <w:b/>
          <w:position w:val="-10"/>
          <w:sz w:val="24"/>
        </w:rPr>
        <w:object w:dxaOrig="960" w:dyaOrig="320">
          <v:shape id="_x0000_i1120" type="#_x0000_t75" style="width:52.15pt;height:17.4pt" o:ole="">
            <v:imagedata r:id="rId200" o:title=""/>
          </v:shape>
          <o:OLEObject Type="Embed" ProgID="Equation.DSMT4" ShapeID="_x0000_i1120" DrawAspect="Content" ObjectID="_1701442357" r:id="rId201"/>
        </w:object>
      </w:r>
      <w:r w:rsidRPr="00214DC7">
        <w:rPr>
          <w:sz w:val="24"/>
        </w:rPr>
        <w:t>，即</w:t>
      </w:r>
      <w:r w:rsidRPr="00214DC7">
        <w:rPr>
          <w:rFonts w:ascii="宋体" w:hAnsi="宋体"/>
          <w:b/>
          <w:position w:val="-10"/>
          <w:sz w:val="24"/>
        </w:rPr>
        <w:object w:dxaOrig="1719" w:dyaOrig="320">
          <v:shape id="_x0000_i1121" type="#_x0000_t75" style="width:92.85pt;height:17.4pt" o:ole="">
            <v:imagedata r:id="rId172" o:title=""/>
          </v:shape>
          <o:OLEObject Type="Embed" ProgID="Equation.DSMT4" ShapeID="_x0000_i1121" DrawAspect="Content" ObjectID="_1701442358" r:id="rId202"/>
        </w:object>
      </w:r>
      <w:r w:rsidRPr="00214DC7">
        <w:rPr>
          <w:rFonts w:ascii="宋体" w:hAnsi="宋体"/>
          <w:sz w:val="24"/>
        </w:rPr>
        <w:t>（</w:t>
      </w:r>
      <w:r w:rsidRPr="00214DC7">
        <w:rPr>
          <w:rFonts w:ascii="宋体" w:hAnsi="宋体" w:hint="eastAsia"/>
          <w:sz w:val="24"/>
        </w:rPr>
        <w:t>4分</w:t>
      </w:r>
      <w:r w:rsidRPr="00214DC7">
        <w:rPr>
          <w:rFonts w:ascii="宋体" w:hAnsi="宋体"/>
          <w:sz w:val="24"/>
        </w:rPr>
        <w:t>）</w:t>
      </w:r>
    </w:p>
    <w:p w:rsidR="007518D5" w:rsidRPr="00214DC7" w:rsidRDefault="00F449ED">
      <w:pPr>
        <w:tabs>
          <w:tab w:val="left" w:pos="360"/>
        </w:tabs>
        <w:adjustRightInd w:val="0"/>
        <w:snapToGrid w:val="0"/>
        <w:rPr>
          <w:rFonts w:ascii="宋体" w:hAnsi="宋体"/>
          <w:b/>
          <w:position w:val="-22"/>
          <w:sz w:val="24"/>
        </w:rPr>
      </w:pPr>
      <w:r w:rsidRPr="00214DC7">
        <w:rPr>
          <w:rFonts w:hint="eastAsia"/>
          <w:sz w:val="24"/>
        </w:rPr>
        <w:t>3</w:t>
      </w:r>
      <w:r w:rsidR="00BD6C56" w:rsidRPr="00214DC7">
        <w:rPr>
          <w:rFonts w:ascii="宋体" w:hAnsi="宋体"/>
          <w:sz w:val="24"/>
        </w:rPr>
        <w:t xml:space="preserve">. </w:t>
      </w:r>
      <w:r w:rsidR="0059237F" w:rsidRPr="00214DC7">
        <w:rPr>
          <w:rFonts w:hint="eastAsia"/>
          <w:sz w:val="24"/>
        </w:rPr>
        <w:t>（</w:t>
      </w:r>
      <w:r w:rsidR="0059237F" w:rsidRPr="00214DC7">
        <w:rPr>
          <w:rFonts w:hint="eastAsia"/>
          <w:sz w:val="24"/>
        </w:rPr>
        <w:t>12</w:t>
      </w:r>
      <w:r w:rsidR="0059237F" w:rsidRPr="00214DC7">
        <w:rPr>
          <w:rFonts w:hint="eastAsia"/>
          <w:sz w:val="24"/>
        </w:rPr>
        <w:t>分）</w:t>
      </w:r>
      <w:r w:rsidR="0032313C" w:rsidRPr="00214DC7">
        <w:rPr>
          <w:rFonts w:ascii="宋体" w:hAnsi="宋体"/>
          <w:sz w:val="24"/>
        </w:rPr>
        <w:t>已知曲线</w:t>
      </w:r>
      <w:r w:rsidR="008262AB" w:rsidRPr="00214DC7">
        <w:rPr>
          <w:rFonts w:ascii="宋体" w:hAnsi="宋体"/>
          <w:b/>
          <w:position w:val="-10"/>
          <w:sz w:val="24"/>
        </w:rPr>
        <w:object w:dxaOrig="2340" w:dyaOrig="380">
          <v:shape id="_x0000_i1122" type="#_x0000_t75" style="width:126.6pt;height:20.35pt" o:ole="">
            <v:imagedata r:id="rId203" o:title=""/>
          </v:shape>
          <o:OLEObject Type="Embed" ProgID="Equation.DSMT4" ShapeID="_x0000_i1122" DrawAspect="Content" ObjectID="_1701442359" r:id="rId204"/>
        </w:object>
      </w:r>
      <w:r w:rsidR="008262AB" w:rsidRPr="00214DC7">
        <w:rPr>
          <w:rFonts w:ascii="宋体" w:hAnsi="宋体" w:hint="eastAsia"/>
          <w:sz w:val="24"/>
        </w:rPr>
        <w:t>.</w:t>
      </w:r>
    </w:p>
    <w:p w:rsidR="007518D5" w:rsidRPr="00214DC7" w:rsidRDefault="007518D5">
      <w:pPr>
        <w:tabs>
          <w:tab w:val="left" w:pos="360"/>
        </w:tabs>
        <w:adjustRightInd w:val="0"/>
        <w:snapToGrid w:val="0"/>
        <w:rPr>
          <w:rFonts w:ascii="宋体" w:hAnsi="宋体"/>
          <w:sz w:val="24"/>
        </w:rPr>
      </w:pPr>
      <w:r w:rsidRPr="00214DC7">
        <w:rPr>
          <w:rFonts w:ascii="宋体" w:hAnsi="宋体" w:hint="eastAsia"/>
          <w:sz w:val="24"/>
        </w:rPr>
        <w:t>(1)计算曲线</w:t>
      </w:r>
      <w:r w:rsidRPr="00214DC7">
        <w:rPr>
          <w:rFonts w:ascii="宋体" w:hAnsi="宋体"/>
          <w:b/>
          <w:position w:val="-4"/>
          <w:sz w:val="24"/>
        </w:rPr>
        <w:object w:dxaOrig="220" w:dyaOrig="260">
          <v:shape id="_x0000_i1123" type="#_x0000_t75" style="width:11.9pt;height:13.9pt" o:ole="">
            <v:imagedata r:id="rId205" o:title=""/>
          </v:shape>
          <o:OLEObject Type="Embed" ProgID="Equation.DSMT4" ShapeID="_x0000_i1123" DrawAspect="Content" ObjectID="_1701442360" r:id="rId206"/>
        </w:object>
      </w:r>
      <w:r w:rsidRPr="00214DC7">
        <w:rPr>
          <w:rFonts w:ascii="宋体" w:hAnsi="宋体"/>
          <w:sz w:val="24"/>
        </w:rPr>
        <w:t>的弧长</w:t>
      </w:r>
      <w:r w:rsidR="00E50710" w:rsidRPr="00214DC7">
        <w:rPr>
          <w:rFonts w:ascii="宋体" w:hAnsi="宋体"/>
          <w:b/>
          <w:position w:val="-6"/>
          <w:sz w:val="24"/>
        </w:rPr>
        <w:object w:dxaOrig="180" w:dyaOrig="220">
          <v:shape id="_x0000_i1124" type="#_x0000_t75" style="width:9.95pt;height:11.9pt" o:ole="">
            <v:imagedata r:id="rId207" o:title=""/>
          </v:shape>
          <o:OLEObject Type="Embed" ProgID="Equation.DSMT4" ShapeID="_x0000_i1124" DrawAspect="Content" ObjectID="_1701442361" r:id="rId208"/>
        </w:object>
      </w:r>
      <w:r w:rsidRPr="00214DC7">
        <w:rPr>
          <w:rFonts w:ascii="宋体" w:hAnsi="宋体" w:hint="eastAsia"/>
          <w:sz w:val="24"/>
        </w:rPr>
        <w:t>.</w:t>
      </w:r>
    </w:p>
    <w:p w:rsidR="007518D5" w:rsidRPr="00214DC7" w:rsidRDefault="007518D5">
      <w:pPr>
        <w:tabs>
          <w:tab w:val="left" w:pos="360"/>
        </w:tabs>
        <w:adjustRightInd w:val="0"/>
        <w:snapToGrid w:val="0"/>
        <w:rPr>
          <w:rFonts w:ascii="宋体" w:hAnsi="宋体"/>
          <w:b/>
          <w:sz w:val="24"/>
        </w:rPr>
      </w:pPr>
      <w:r w:rsidRPr="00214DC7">
        <w:rPr>
          <w:rFonts w:ascii="宋体" w:hAnsi="宋体" w:hint="eastAsia"/>
          <w:sz w:val="24"/>
        </w:rPr>
        <w:t>(</w:t>
      </w:r>
      <w:r w:rsidR="00E50710" w:rsidRPr="00214DC7">
        <w:rPr>
          <w:rFonts w:ascii="宋体" w:hAnsi="宋体" w:hint="eastAsia"/>
          <w:sz w:val="24"/>
        </w:rPr>
        <w:t>2</w:t>
      </w:r>
      <w:r w:rsidRPr="00214DC7">
        <w:rPr>
          <w:rFonts w:ascii="宋体" w:hAnsi="宋体" w:hint="eastAsia"/>
          <w:sz w:val="24"/>
        </w:rPr>
        <w:t>)计算</w:t>
      </w:r>
      <w:r w:rsidR="00E50710" w:rsidRPr="00214DC7">
        <w:rPr>
          <w:rFonts w:ascii="宋体" w:hAnsi="宋体" w:hint="eastAsia"/>
          <w:sz w:val="24"/>
        </w:rPr>
        <w:t>曲线</w:t>
      </w:r>
      <w:r w:rsidR="00E50710" w:rsidRPr="00214DC7">
        <w:rPr>
          <w:rFonts w:ascii="宋体" w:hAnsi="宋体"/>
          <w:b/>
          <w:position w:val="-4"/>
          <w:sz w:val="24"/>
        </w:rPr>
        <w:object w:dxaOrig="220" w:dyaOrig="260">
          <v:shape id="_x0000_i1125" type="#_x0000_t75" style="width:11.9pt;height:13.9pt" o:ole="">
            <v:imagedata r:id="rId205" o:title=""/>
          </v:shape>
          <o:OLEObject Type="Embed" ProgID="Equation.DSMT4" ShapeID="_x0000_i1125" DrawAspect="Content" ObjectID="_1701442362" r:id="rId209"/>
        </w:object>
      </w:r>
      <w:r w:rsidR="00944084">
        <w:rPr>
          <w:rFonts w:ascii="宋体" w:hAnsi="宋体"/>
          <w:sz w:val="24"/>
        </w:rPr>
        <w:t>、</w:t>
      </w:r>
      <w:r w:rsidR="00E50710" w:rsidRPr="00214DC7">
        <w:rPr>
          <w:rFonts w:ascii="宋体" w:hAnsi="宋体"/>
          <w:b/>
          <w:position w:val="-6"/>
          <w:sz w:val="24"/>
        </w:rPr>
        <w:object w:dxaOrig="200" w:dyaOrig="220">
          <v:shape id="_x0000_i1126" type="#_x0000_t75" style="width:10.9pt;height:11.9pt" o:ole="">
            <v:imagedata r:id="rId210" o:title=""/>
          </v:shape>
          <o:OLEObject Type="Embed" ProgID="Equation.DSMT4" ShapeID="_x0000_i1126" DrawAspect="Content" ObjectID="_1701442363" r:id="rId211"/>
        </w:object>
      </w:r>
      <w:r w:rsidR="00E50710" w:rsidRPr="00214DC7">
        <w:rPr>
          <w:rFonts w:ascii="宋体" w:hAnsi="宋体"/>
          <w:sz w:val="24"/>
        </w:rPr>
        <w:t>轴</w:t>
      </w:r>
      <w:r w:rsidR="00944084">
        <w:rPr>
          <w:rFonts w:ascii="宋体" w:hAnsi="宋体"/>
          <w:sz w:val="24"/>
        </w:rPr>
        <w:t>、</w:t>
      </w:r>
      <w:r w:rsidR="00E50710" w:rsidRPr="00214DC7">
        <w:rPr>
          <w:rFonts w:ascii="宋体" w:hAnsi="宋体"/>
          <w:sz w:val="24"/>
        </w:rPr>
        <w:t>直线</w:t>
      </w:r>
      <w:r w:rsidR="00E50710" w:rsidRPr="00214DC7">
        <w:rPr>
          <w:rFonts w:ascii="宋体" w:hAnsi="宋体"/>
          <w:b/>
          <w:position w:val="-8"/>
          <w:sz w:val="24"/>
        </w:rPr>
        <w:object w:dxaOrig="720" w:dyaOrig="360">
          <v:shape id="_x0000_i1127" type="#_x0000_t75" style="width:39.25pt;height:19.35pt" o:ole="">
            <v:imagedata r:id="rId212" o:title=""/>
          </v:shape>
          <o:OLEObject Type="Embed" ProgID="Equation.DSMT4" ShapeID="_x0000_i1127" DrawAspect="Content" ObjectID="_1701442364" r:id="rId213"/>
        </w:object>
      </w:r>
      <w:r w:rsidR="00E50710" w:rsidRPr="00214DC7">
        <w:rPr>
          <w:rFonts w:ascii="宋体" w:hAnsi="宋体"/>
          <w:sz w:val="24"/>
        </w:rPr>
        <w:t>和直线</w:t>
      </w:r>
      <w:r w:rsidR="00E50710" w:rsidRPr="00214DC7">
        <w:rPr>
          <w:rFonts w:ascii="宋体" w:hAnsi="宋体"/>
          <w:b/>
          <w:position w:val="-8"/>
          <w:sz w:val="24"/>
        </w:rPr>
        <w:object w:dxaOrig="720" w:dyaOrig="360">
          <v:shape id="_x0000_i1128" type="#_x0000_t75" style="width:39.25pt;height:19.35pt" o:ole="">
            <v:imagedata r:id="rId214" o:title=""/>
          </v:shape>
          <o:OLEObject Type="Embed" ProgID="Equation.DSMT4" ShapeID="_x0000_i1128" DrawAspect="Content" ObjectID="_1701442365" r:id="rId215"/>
        </w:object>
      </w:r>
      <w:r w:rsidRPr="00214DC7">
        <w:rPr>
          <w:rFonts w:ascii="宋体" w:hAnsi="宋体" w:hint="eastAsia"/>
          <w:sz w:val="24"/>
        </w:rPr>
        <w:t>所围的平面图形绕</w:t>
      </w:r>
      <w:r w:rsidR="00E50710" w:rsidRPr="00214DC7">
        <w:rPr>
          <w:rFonts w:ascii="宋体" w:hAnsi="宋体"/>
          <w:b/>
          <w:position w:val="-10"/>
          <w:sz w:val="24"/>
        </w:rPr>
        <w:object w:dxaOrig="220" w:dyaOrig="260">
          <v:shape id="_x0000_i1129" type="#_x0000_t75" style="width:11.9pt;height:13.9pt" o:ole="">
            <v:imagedata r:id="rId216" o:title=""/>
          </v:shape>
          <o:OLEObject Type="Embed" ProgID="Equation.DSMT4" ShapeID="_x0000_i1129" DrawAspect="Content" ObjectID="_1701442366" r:id="rId217"/>
        </w:object>
      </w:r>
      <w:r w:rsidRPr="00214DC7">
        <w:rPr>
          <w:rFonts w:ascii="宋体" w:hAnsi="宋体" w:hint="eastAsia"/>
          <w:sz w:val="24"/>
        </w:rPr>
        <w:t>轴旋转而成的旋转体的体积</w:t>
      </w:r>
      <w:r w:rsidRPr="00214DC7">
        <w:rPr>
          <w:rFonts w:ascii="宋体" w:hAnsi="宋体"/>
          <w:b/>
          <w:position w:val="-6"/>
          <w:sz w:val="24"/>
        </w:rPr>
        <w:object w:dxaOrig="279" w:dyaOrig="279">
          <v:shape id="_x0000_i1130" type="#_x0000_t75" style="width:14.9pt;height:14.9pt" o:ole="">
            <v:imagedata r:id="rId218" o:title=""/>
          </v:shape>
          <o:OLEObject Type="Embed" ProgID="Equation.DSMT4" ShapeID="_x0000_i1130" DrawAspect="Content" ObjectID="_1701442367" r:id="rId219"/>
        </w:object>
      </w:r>
      <w:r w:rsidR="0059237F" w:rsidRPr="00214DC7">
        <w:rPr>
          <w:rFonts w:ascii="宋体" w:hAnsi="宋体"/>
          <w:b/>
          <w:sz w:val="24"/>
        </w:rPr>
        <w:t xml:space="preserve"> </w:t>
      </w:r>
    </w:p>
    <w:p w:rsidR="009C61FC" w:rsidRPr="00214DC7" w:rsidRDefault="00BD6C56">
      <w:pPr>
        <w:tabs>
          <w:tab w:val="left" w:pos="360"/>
        </w:tabs>
        <w:adjustRightInd w:val="0"/>
        <w:snapToGrid w:val="0"/>
        <w:rPr>
          <w:rFonts w:ascii="宋体" w:hAnsi="宋体"/>
          <w:b/>
          <w:sz w:val="24"/>
        </w:rPr>
      </w:pPr>
      <w:r w:rsidRPr="00214DC7">
        <w:rPr>
          <w:rFonts w:ascii="宋体" w:hAnsi="宋体" w:hint="eastAsia"/>
          <w:b/>
          <w:sz w:val="24"/>
        </w:rPr>
        <w:t>解：</w:t>
      </w:r>
      <w:r w:rsidR="00E50710" w:rsidRPr="00214DC7">
        <w:rPr>
          <w:rFonts w:ascii="宋体" w:hAnsi="宋体" w:hint="eastAsia"/>
          <w:sz w:val="24"/>
        </w:rPr>
        <w:t>（1）</w:t>
      </w:r>
      <w:r w:rsidR="00E50710" w:rsidRPr="00214DC7">
        <w:rPr>
          <w:rFonts w:ascii="宋体" w:hAnsi="宋体"/>
          <w:b/>
          <w:position w:val="-26"/>
          <w:sz w:val="24"/>
        </w:rPr>
        <w:object w:dxaOrig="2799" w:dyaOrig="700">
          <v:shape id="_x0000_i1131" type="#_x0000_t75" style="width:151.45pt;height:37.75pt" o:ole="">
            <v:imagedata r:id="rId220" o:title=""/>
          </v:shape>
          <o:OLEObject Type="Embed" ProgID="Equation.DSMT4" ShapeID="_x0000_i1131" DrawAspect="Content" ObjectID="_1701442368" r:id="rId221"/>
        </w:object>
      </w:r>
      <w:r w:rsidR="0059237F" w:rsidRPr="00214DC7">
        <w:rPr>
          <w:rFonts w:ascii="宋体" w:hAnsi="宋体" w:hint="eastAsia"/>
          <w:sz w:val="24"/>
        </w:rPr>
        <w:t>（5分）</w:t>
      </w:r>
    </w:p>
    <w:p w:rsidR="00E50710" w:rsidRPr="00214DC7" w:rsidRDefault="00E50710">
      <w:pPr>
        <w:tabs>
          <w:tab w:val="left" w:pos="360"/>
        </w:tabs>
        <w:adjustRightInd w:val="0"/>
        <w:snapToGrid w:val="0"/>
        <w:rPr>
          <w:rFonts w:ascii="宋体" w:hAnsi="宋体"/>
          <w:b/>
          <w:sz w:val="24"/>
        </w:rPr>
      </w:pPr>
      <w:r w:rsidRPr="00214DC7">
        <w:rPr>
          <w:rFonts w:ascii="宋体" w:hAnsi="宋体" w:hint="eastAsia"/>
          <w:sz w:val="24"/>
        </w:rPr>
        <w:t>（2）</w:t>
      </w:r>
      <w:r w:rsidRPr="00214DC7">
        <w:rPr>
          <w:rFonts w:ascii="宋体" w:hAnsi="宋体"/>
          <w:b/>
          <w:position w:val="-24"/>
          <w:sz w:val="24"/>
        </w:rPr>
        <w:object w:dxaOrig="3680" w:dyaOrig="620">
          <v:shape id="_x0000_i1132" type="#_x0000_t75" style="width:199.1pt;height:33.25pt" o:ole="">
            <v:imagedata r:id="rId222" o:title=""/>
          </v:shape>
          <o:OLEObject Type="Embed" ProgID="Equation.DSMT4" ShapeID="_x0000_i1132" DrawAspect="Content" ObjectID="_1701442369" r:id="rId223"/>
        </w:object>
      </w:r>
      <w:r w:rsidR="0059237F" w:rsidRPr="00214DC7">
        <w:rPr>
          <w:rFonts w:ascii="宋体" w:hAnsi="宋体" w:hint="eastAsia"/>
          <w:sz w:val="24"/>
        </w:rPr>
        <w:t>（7分）</w:t>
      </w:r>
    </w:p>
    <w:p w:rsidR="009C61FC" w:rsidRDefault="009C61FC">
      <w:pPr>
        <w:rPr>
          <w:rFonts w:hAnsi="宋体"/>
          <w:sz w:val="24"/>
        </w:rPr>
      </w:pPr>
    </w:p>
    <w:p w:rsidR="009C61FC" w:rsidRDefault="009C61FC">
      <w:pPr>
        <w:rPr>
          <w:rFonts w:hAnsi="宋体"/>
          <w:sz w:val="24"/>
        </w:rPr>
      </w:pPr>
    </w:p>
    <w:sectPr w:rsidR="009C61FC" w:rsidSect="009C61FC">
      <w:footerReference w:type="default" r:id="rId224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492" w:rsidRDefault="000E0492" w:rsidP="009C61FC">
      <w:r>
        <w:separator/>
      </w:r>
    </w:p>
  </w:endnote>
  <w:endnote w:type="continuationSeparator" w:id="1">
    <w:p w:rsidR="000E0492" w:rsidRDefault="000E0492" w:rsidP="009C6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20E" w:rsidRDefault="005E120E">
    <w:pPr>
      <w:pStyle w:val="a6"/>
      <w:tabs>
        <w:tab w:val="clear" w:pos="4153"/>
        <w:tab w:val="clear" w:pos="8306"/>
        <w:tab w:val="center" w:pos="8203"/>
        <w:tab w:val="right" w:pos="13320"/>
      </w:tabs>
    </w:pPr>
    <w:r>
      <w:rPr>
        <w:szCs w:val="21"/>
      </w:rPr>
      <w:tab/>
    </w: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77C66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E77C66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492" w:rsidRDefault="000E0492" w:rsidP="009C61FC">
      <w:r>
        <w:separator/>
      </w:r>
    </w:p>
  </w:footnote>
  <w:footnote w:type="continuationSeparator" w:id="1">
    <w:p w:rsidR="000E0492" w:rsidRDefault="000E0492" w:rsidP="009C61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758B69"/>
    <w:multiLevelType w:val="singleLevel"/>
    <w:tmpl w:val="A2758B69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222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EC7"/>
    <w:rsid w:val="00000A88"/>
    <w:rsid w:val="00001B29"/>
    <w:rsid w:val="00004559"/>
    <w:rsid w:val="00011CAE"/>
    <w:rsid w:val="00012320"/>
    <w:rsid w:val="00014708"/>
    <w:rsid w:val="00015B0F"/>
    <w:rsid w:val="00017FE6"/>
    <w:rsid w:val="0002334E"/>
    <w:rsid w:val="00024AEF"/>
    <w:rsid w:val="00024D58"/>
    <w:rsid w:val="00024E1B"/>
    <w:rsid w:val="000255A9"/>
    <w:rsid w:val="00033916"/>
    <w:rsid w:val="000350B0"/>
    <w:rsid w:val="0003513A"/>
    <w:rsid w:val="00035412"/>
    <w:rsid w:val="00040123"/>
    <w:rsid w:val="00040AB3"/>
    <w:rsid w:val="00042DE1"/>
    <w:rsid w:val="0004531B"/>
    <w:rsid w:val="000537D7"/>
    <w:rsid w:val="00053ABD"/>
    <w:rsid w:val="0005518E"/>
    <w:rsid w:val="00062582"/>
    <w:rsid w:val="00062DDB"/>
    <w:rsid w:val="00064DC5"/>
    <w:rsid w:val="000668FE"/>
    <w:rsid w:val="0007118A"/>
    <w:rsid w:val="000775CC"/>
    <w:rsid w:val="00082FB3"/>
    <w:rsid w:val="00083924"/>
    <w:rsid w:val="00093C48"/>
    <w:rsid w:val="000944D9"/>
    <w:rsid w:val="0009474D"/>
    <w:rsid w:val="000975B7"/>
    <w:rsid w:val="00097852"/>
    <w:rsid w:val="000A112A"/>
    <w:rsid w:val="000B0C58"/>
    <w:rsid w:val="000B4141"/>
    <w:rsid w:val="000B600A"/>
    <w:rsid w:val="000B77C3"/>
    <w:rsid w:val="000B78AA"/>
    <w:rsid w:val="000C10A8"/>
    <w:rsid w:val="000C53CC"/>
    <w:rsid w:val="000D0392"/>
    <w:rsid w:val="000D0E94"/>
    <w:rsid w:val="000D3E5B"/>
    <w:rsid w:val="000D4459"/>
    <w:rsid w:val="000E0492"/>
    <w:rsid w:val="000E1879"/>
    <w:rsid w:val="000E2E49"/>
    <w:rsid w:val="000E3B47"/>
    <w:rsid w:val="000E476A"/>
    <w:rsid w:val="000E7E89"/>
    <w:rsid w:val="000F37F9"/>
    <w:rsid w:val="000F385D"/>
    <w:rsid w:val="000F3E91"/>
    <w:rsid w:val="000F4CAD"/>
    <w:rsid w:val="000F6959"/>
    <w:rsid w:val="00100036"/>
    <w:rsid w:val="001136EB"/>
    <w:rsid w:val="00113EF0"/>
    <w:rsid w:val="001179F7"/>
    <w:rsid w:val="001202F9"/>
    <w:rsid w:val="0012550D"/>
    <w:rsid w:val="00135AEA"/>
    <w:rsid w:val="00135DE7"/>
    <w:rsid w:val="00136698"/>
    <w:rsid w:val="001379DC"/>
    <w:rsid w:val="00142E01"/>
    <w:rsid w:val="00144AE7"/>
    <w:rsid w:val="00146938"/>
    <w:rsid w:val="0014798F"/>
    <w:rsid w:val="00156DAB"/>
    <w:rsid w:val="001630EB"/>
    <w:rsid w:val="00171788"/>
    <w:rsid w:val="00173572"/>
    <w:rsid w:val="00174549"/>
    <w:rsid w:val="00180095"/>
    <w:rsid w:val="001821AC"/>
    <w:rsid w:val="0018426C"/>
    <w:rsid w:val="00185B11"/>
    <w:rsid w:val="0019003F"/>
    <w:rsid w:val="001913E3"/>
    <w:rsid w:val="00192D00"/>
    <w:rsid w:val="001937F9"/>
    <w:rsid w:val="00194A62"/>
    <w:rsid w:val="0019765C"/>
    <w:rsid w:val="001B10B9"/>
    <w:rsid w:val="001B13C9"/>
    <w:rsid w:val="001C10BB"/>
    <w:rsid w:val="001C14B6"/>
    <w:rsid w:val="001C34ED"/>
    <w:rsid w:val="001C74D9"/>
    <w:rsid w:val="001D1BD9"/>
    <w:rsid w:val="001D61AF"/>
    <w:rsid w:val="001D6743"/>
    <w:rsid w:val="001D6C98"/>
    <w:rsid w:val="001D7BC6"/>
    <w:rsid w:val="001E15B5"/>
    <w:rsid w:val="001E6DB3"/>
    <w:rsid w:val="001F0824"/>
    <w:rsid w:val="001F1630"/>
    <w:rsid w:val="001F255F"/>
    <w:rsid w:val="001F47CA"/>
    <w:rsid w:val="0020563E"/>
    <w:rsid w:val="00212062"/>
    <w:rsid w:val="00212FF9"/>
    <w:rsid w:val="00214DC7"/>
    <w:rsid w:val="0021535F"/>
    <w:rsid w:val="00220C9A"/>
    <w:rsid w:val="00224BED"/>
    <w:rsid w:val="00227C8D"/>
    <w:rsid w:val="00233E7E"/>
    <w:rsid w:val="00234297"/>
    <w:rsid w:val="00243E67"/>
    <w:rsid w:val="00250B93"/>
    <w:rsid w:val="00255818"/>
    <w:rsid w:val="00255826"/>
    <w:rsid w:val="00257077"/>
    <w:rsid w:val="002576D7"/>
    <w:rsid w:val="002628DF"/>
    <w:rsid w:val="0026404E"/>
    <w:rsid w:val="00265125"/>
    <w:rsid w:val="00270FD6"/>
    <w:rsid w:val="00271432"/>
    <w:rsid w:val="00272999"/>
    <w:rsid w:val="00275654"/>
    <w:rsid w:val="0027602D"/>
    <w:rsid w:val="00282285"/>
    <w:rsid w:val="00282AC7"/>
    <w:rsid w:val="002833AB"/>
    <w:rsid w:val="00284C0F"/>
    <w:rsid w:val="002869EC"/>
    <w:rsid w:val="0028718F"/>
    <w:rsid w:val="002907DE"/>
    <w:rsid w:val="00290CB1"/>
    <w:rsid w:val="00294323"/>
    <w:rsid w:val="002948E0"/>
    <w:rsid w:val="00295CB4"/>
    <w:rsid w:val="00296041"/>
    <w:rsid w:val="002A4EBD"/>
    <w:rsid w:val="002A7310"/>
    <w:rsid w:val="002B3EFC"/>
    <w:rsid w:val="002B46EA"/>
    <w:rsid w:val="002B4BC0"/>
    <w:rsid w:val="002C7D0B"/>
    <w:rsid w:val="002D164F"/>
    <w:rsid w:val="002D6E34"/>
    <w:rsid w:val="002D75A8"/>
    <w:rsid w:val="002D7BC3"/>
    <w:rsid w:val="002E3298"/>
    <w:rsid w:val="002E3CA8"/>
    <w:rsid w:val="002E47A9"/>
    <w:rsid w:val="002E613C"/>
    <w:rsid w:val="002E63F1"/>
    <w:rsid w:val="002F1773"/>
    <w:rsid w:val="002F7E2F"/>
    <w:rsid w:val="00301AAA"/>
    <w:rsid w:val="00302677"/>
    <w:rsid w:val="00302A4E"/>
    <w:rsid w:val="00303B9F"/>
    <w:rsid w:val="00310A5D"/>
    <w:rsid w:val="00310CD1"/>
    <w:rsid w:val="00312AE9"/>
    <w:rsid w:val="00313724"/>
    <w:rsid w:val="00315F9C"/>
    <w:rsid w:val="003167A0"/>
    <w:rsid w:val="003178B4"/>
    <w:rsid w:val="00317EF0"/>
    <w:rsid w:val="00322202"/>
    <w:rsid w:val="0032313C"/>
    <w:rsid w:val="003234CC"/>
    <w:rsid w:val="00324BEC"/>
    <w:rsid w:val="00325C05"/>
    <w:rsid w:val="003264E6"/>
    <w:rsid w:val="0032687D"/>
    <w:rsid w:val="00327B01"/>
    <w:rsid w:val="003328FD"/>
    <w:rsid w:val="00333BF6"/>
    <w:rsid w:val="0033624E"/>
    <w:rsid w:val="00341D87"/>
    <w:rsid w:val="003461CF"/>
    <w:rsid w:val="0034664E"/>
    <w:rsid w:val="0034741B"/>
    <w:rsid w:val="003479FF"/>
    <w:rsid w:val="00351104"/>
    <w:rsid w:val="0035373F"/>
    <w:rsid w:val="00354BB5"/>
    <w:rsid w:val="00360D14"/>
    <w:rsid w:val="00361E60"/>
    <w:rsid w:val="00364F15"/>
    <w:rsid w:val="00364FDA"/>
    <w:rsid w:val="003729ED"/>
    <w:rsid w:val="00374DF0"/>
    <w:rsid w:val="00375AC6"/>
    <w:rsid w:val="0038189C"/>
    <w:rsid w:val="00383D95"/>
    <w:rsid w:val="00384C10"/>
    <w:rsid w:val="00386243"/>
    <w:rsid w:val="003921B9"/>
    <w:rsid w:val="00392B9C"/>
    <w:rsid w:val="0039346E"/>
    <w:rsid w:val="00393B6A"/>
    <w:rsid w:val="003948F7"/>
    <w:rsid w:val="003966DF"/>
    <w:rsid w:val="003970F8"/>
    <w:rsid w:val="003A2CB5"/>
    <w:rsid w:val="003A7BAC"/>
    <w:rsid w:val="003A7E7D"/>
    <w:rsid w:val="003B11B1"/>
    <w:rsid w:val="003B2708"/>
    <w:rsid w:val="003B2DC7"/>
    <w:rsid w:val="003B5683"/>
    <w:rsid w:val="003B7A71"/>
    <w:rsid w:val="003C031F"/>
    <w:rsid w:val="003C0896"/>
    <w:rsid w:val="003C142F"/>
    <w:rsid w:val="003C38D1"/>
    <w:rsid w:val="003D1944"/>
    <w:rsid w:val="003D2716"/>
    <w:rsid w:val="003D73CE"/>
    <w:rsid w:val="003E2D5D"/>
    <w:rsid w:val="003E3773"/>
    <w:rsid w:val="003E4621"/>
    <w:rsid w:val="003F200D"/>
    <w:rsid w:val="004000C7"/>
    <w:rsid w:val="0040031E"/>
    <w:rsid w:val="0040557B"/>
    <w:rsid w:val="00405804"/>
    <w:rsid w:val="004115D5"/>
    <w:rsid w:val="00412049"/>
    <w:rsid w:val="00415651"/>
    <w:rsid w:val="004166A0"/>
    <w:rsid w:val="00421CCE"/>
    <w:rsid w:val="004234E8"/>
    <w:rsid w:val="00423C19"/>
    <w:rsid w:val="00424677"/>
    <w:rsid w:val="00430381"/>
    <w:rsid w:val="00430BED"/>
    <w:rsid w:val="004315FA"/>
    <w:rsid w:val="004316E5"/>
    <w:rsid w:val="00433076"/>
    <w:rsid w:val="0043774E"/>
    <w:rsid w:val="00440F8A"/>
    <w:rsid w:val="00445E7C"/>
    <w:rsid w:val="0045042A"/>
    <w:rsid w:val="00450EFF"/>
    <w:rsid w:val="0045653D"/>
    <w:rsid w:val="00461BE2"/>
    <w:rsid w:val="00462E01"/>
    <w:rsid w:val="004632CE"/>
    <w:rsid w:val="004633A4"/>
    <w:rsid w:val="00466AC0"/>
    <w:rsid w:val="00470B0A"/>
    <w:rsid w:val="00470B5A"/>
    <w:rsid w:val="00471D2D"/>
    <w:rsid w:val="00473CD8"/>
    <w:rsid w:val="00474A60"/>
    <w:rsid w:val="00480C88"/>
    <w:rsid w:val="00480F5D"/>
    <w:rsid w:val="004828B8"/>
    <w:rsid w:val="004930C2"/>
    <w:rsid w:val="004934A0"/>
    <w:rsid w:val="00496AE8"/>
    <w:rsid w:val="00496C8F"/>
    <w:rsid w:val="00497612"/>
    <w:rsid w:val="0049766B"/>
    <w:rsid w:val="004A1ECB"/>
    <w:rsid w:val="004B0353"/>
    <w:rsid w:val="004B06B9"/>
    <w:rsid w:val="004B13B6"/>
    <w:rsid w:val="004B3020"/>
    <w:rsid w:val="004B36CC"/>
    <w:rsid w:val="004C1C9E"/>
    <w:rsid w:val="004C2A08"/>
    <w:rsid w:val="004C2D4D"/>
    <w:rsid w:val="004C320F"/>
    <w:rsid w:val="004C4EE5"/>
    <w:rsid w:val="004C6C3D"/>
    <w:rsid w:val="004C6D5E"/>
    <w:rsid w:val="004D2A0C"/>
    <w:rsid w:val="004D2EA5"/>
    <w:rsid w:val="004D391C"/>
    <w:rsid w:val="004D4F70"/>
    <w:rsid w:val="004D6CC0"/>
    <w:rsid w:val="004D796E"/>
    <w:rsid w:val="004E0014"/>
    <w:rsid w:val="004E0043"/>
    <w:rsid w:val="004E0178"/>
    <w:rsid w:val="004E1183"/>
    <w:rsid w:val="004E197E"/>
    <w:rsid w:val="004E3699"/>
    <w:rsid w:val="004E46B9"/>
    <w:rsid w:val="004E4823"/>
    <w:rsid w:val="004E6CCF"/>
    <w:rsid w:val="004E7F11"/>
    <w:rsid w:val="004F046A"/>
    <w:rsid w:val="004F29A9"/>
    <w:rsid w:val="004F4656"/>
    <w:rsid w:val="004F6554"/>
    <w:rsid w:val="00500FA6"/>
    <w:rsid w:val="00502A56"/>
    <w:rsid w:val="0050381B"/>
    <w:rsid w:val="00503CF2"/>
    <w:rsid w:val="0050662B"/>
    <w:rsid w:val="0051401B"/>
    <w:rsid w:val="005144F6"/>
    <w:rsid w:val="005152EA"/>
    <w:rsid w:val="00515ED0"/>
    <w:rsid w:val="0051798E"/>
    <w:rsid w:val="00520AAA"/>
    <w:rsid w:val="00520C91"/>
    <w:rsid w:val="005210CB"/>
    <w:rsid w:val="00521830"/>
    <w:rsid w:val="005230D3"/>
    <w:rsid w:val="005255BF"/>
    <w:rsid w:val="00525BA6"/>
    <w:rsid w:val="005306E4"/>
    <w:rsid w:val="00533C4F"/>
    <w:rsid w:val="00533FC4"/>
    <w:rsid w:val="00537D11"/>
    <w:rsid w:val="00542885"/>
    <w:rsid w:val="0054415E"/>
    <w:rsid w:val="005464F2"/>
    <w:rsid w:val="00547DC6"/>
    <w:rsid w:val="00550DFB"/>
    <w:rsid w:val="00551E9E"/>
    <w:rsid w:val="0055355F"/>
    <w:rsid w:val="005540BB"/>
    <w:rsid w:val="00556F43"/>
    <w:rsid w:val="00562626"/>
    <w:rsid w:val="00562791"/>
    <w:rsid w:val="00562864"/>
    <w:rsid w:val="00563629"/>
    <w:rsid w:val="0056387E"/>
    <w:rsid w:val="0056399F"/>
    <w:rsid w:val="00563AED"/>
    <w:rsid w:val="00565BCB"/>
    <w:rsid w:val="0057239B"/>
    <w:rsid w:val="00572A30"/>
    <w:rsid w:val="00572BF0"/>
    <w:rsid w:val="00575546"/>
    <w:rsid w:val="00582345"/>
    <w:rsid w:val="00586F69"/>
    <w:rsid w:val="0059073B"/>
    <w:rsid w:val="00590E8C"/>
    <w:rsid w:val="00591CC0"/>
    <w:rsid w:val="0059237F"/>
    <w:rsid w:val="00593C1B"/>
    <w:rsid w:val="005975CE"/>
    <w:rsid w:val="005A0DF9"/>
    <w:rsid w:val="005A133C"/>
    <w:rsid w:val="005A23BB"/>
    <w:rsid w:val="005A330E"/>
    <w:rsid w:val="005A4920"/>
    <w:rsid w:val="005A5299"/>
    <w:rsid w:val="005A5B07"/>
    <w:rsid w:val="005A618F"/>
    <w:rsid w:val="005A72A6"/>
    <w:rsid w:val="005B3854"/>
    <w:rsid w:val="005B49DF"/>
    <w:rsid w:val="005B534E"/>
    <w:rsid w:val="005B5C75"/>
    <w:rsid w:val="005C2BD5"/>
    <w:rsid w:val="005C2F84"/>
    <w:rsid w:val="005C6C4B"/>
    <w:rsid w:val="005D265B"/>
    <w:rsid w:val="005D3756"/>
    <w:rsid w:val="005D50C5"/>
    <w:rsid w:val="005D6C4F"/>
    <w:rsid w:val="005E0767"/>
    <w:rsid w:val="005E120E"/>
    <w:rsid w:val="005E1931"/>
    <w:rsid w:val="005E2633"/>
    <w:rsid w:val="005E5863"/>
    <w:rsid w:val="005F0793"/>
    <w:rsid w:val="005F200B"/>
    <w:rsid w:val="005F3201"/>
    <w:rsid w:val="005F5DF9"/>
    <w:rsid w:val="00603C28"/>
    <w:rsid w:val="0060617F"/>
    <w:rsid w:val="00606372"/>
    <w:rsid w:val="00606461"/>
    <w:rsid w:val="00607873"/>
    <w:rsid w:val="00607EA1"/>
    <w:rsid w:val="00614AB4"/>
    <w:rsid w:val="006152CD"/>
    <w:rsid w:val="00617815"/>
    <w:rsid w:val="006178D1"/>
    <w:rsid w:val="00621C23"/>
    <w:rsid w:val="00622581"/>
    <w:rsid w:val="006244D6"/>
    <w:rsid w:val="0062535B"/>
    <w:rsid w:val="006329CD"/>
    <w:rsid w:val="00636056"/>
    <w:rsid w:val="00644D70"/>
    <w:rsid w:val="006479C5"/>
    <w:rsid w:val="006535A1"/>
    <w:rsid w:val="00653E8C"/>
    <w:rsid w:val="00655414"/>
    <w:rsid w:val="006565C0"/>
    <w:rsid w:val="00660C26"/>
    <w:rsid w:val="006617B3"/>
    <w:rsid w:val="00664A17"/>
    <w:rsid w:val="00664D99"/>
    <w:rsid w:val="00665E5A"/>
    <w:rsid w:val="006671BA"/>
    <w:rsid w:val="00667EE7"/>
    <w:rsid w:val="00670744"/>
    <w:rsid w:val="00672962"/>
    <w:rsid w:val="00673984"/>
    <w:rsid w:val="0067549C"/>
    <w:rsid w:val="006812B3"/>
    <w:rsid w:val="006879EB"/>
    <w:rsid w:val="00690FF2"/>
    <w:rsid w:val="00692117"/>
    <w:rsid w:val="00693904"/>
    <w:rsid w:val="00693964"/>
    <w:rsid w:val="00695767"/>
    <w:rsid w:val="00695DC2"/>
    <w:rsid w:val="006970F3"/>
    <w:rsid w:val="006A1C20"/>
    <w:rsid w:val="006A2352"/>
    <w:rsid w:val="006A66BE"/>
    <w:rsid w:val="006A6950"/>
    <w:rsid w:val="006A78B6"/>
    <w:rsid w:val="006B09D3"/>
    <w:rsid w:val="006B1172"/>
    <w:rsid w:val="006B1CB3"/>
    <w:rsid w:val="006B7BCD"/>
    <w:rsid w:val="006C1301"/>
    <w:rsid w:val="006C1A42"/>
    <w:rsid w:val="006C38D1"/>
    <w:rsid w:val="006D031B"/>
    <w:rsid w:val="006D3A87"/>
    <w:rsid w:val="006D57C4"/>
    <w:rsid w:val="006D5F52"/>
    <w:rsid w:val="006F4904"/>
    <w:rsid w:val="006F67E4"/>
    <w:rsid w:val="006F732D"/>
    <w:rsid w:val="00700F3D"/>
    <w:rsid w:val="00701196"/>
    <w:rsid w:val="00705F1D"/>
    <w:rsid w:val="007103F7"/>
    <w:rsid w:val="00711681"/>
    <w:rsid w:val="00711ACE"/>
    <w:rsid w:val="007134D6"/>
    <w:rsid w:val="00713E67"/>
    <w:rsid w:val="007151BB"/>
    <w:rsid w:val="0071528D"/>
    <w:rsid w:val="00715E6E"/>
    <w:rsid w:val="00717182"/>
    <w:rsid w:val="0071719F"/>
    <w:rsid w:val="00717D15"/>
    <w:rsid w:val="00720A64"/>
    <w:rsid w:val="00720BF2"/>
    <w:rsid w:val="007221FF"/>
    <w:rsid w:val="007230C6"/>
    <w:rsid w:val="00724A58"/>
    <w:rsid w:val="00726293"/>
    <w:rsid w:val="007312DF"/>
    <w:rsid w:val="007318C0"/>
    <w:rsid w:val="00731992"/>
    <w:rsid w:val="00735E41"/>
    <w:rsid w:val="00736F06"/>
    <w:rsid w:val="00741D51"/>
    <w:rsid w:val="0074266C"/>
    <w:rsid w:val="00742C84"/>
    <w:rsid w:val="007473F7"/>
    <w:rsid w:val="007479D9"/>
    <w:rsid w:val="007518D5"/>
    <w:rsid w:val="007528C1"/>
    <w:rsid w:val="00753DCB"/>
    <w:rsid w:val="00764068"/>
    <w:rsid w:val="00764DB3"/>
    <w:rsid w:val="007656F2"/>
    <w:rsid w:val="0077254D"/>
    <w:rsid w:val="00773153"/>
    <w:rsid w:val="00775685"/>
    <w:rsid w:val="007760BE"/>
    <w:rsid w:val="00783852"/>
    <w:rsid w:val="00784F79"/>
    <w:rsid w:val="00787E8F"/>
    <w:rsid w:val="00791C0A"/>
    <w:rsid w:val="007934DA"/>
    <w:rsid w:val="00794981"/>
    <w:rsid w:val="00796A98"/>
    <w:rsid w:val="00796EB0"/>
    <w:rsid w:val="007A0F51"/>
    <w:rsid w:val="007A1C0D"/>
    <w:rsid w:val="007A2E8A"/>
    <w:rsid w:val="007A5F70"/>
    <w:rsid w:val="007B0B13"/>
    <w:rsid w:val="007B2068"/>
    <w:rsid w:val="007B48D3"/>
    <w:rsid w:val="007B65A8"/>
    <w:rsid w:val="007B7664"/>
    <w:rsid w:val="007C0F75"/>
    <w:rsid w:val="007C22D0"/>
    <w:rsid w:val="007C2F9F"/>
    <w:rsid w:val="007C3230"/>
    <w:rsid w:val="007C46E2"/>
    <w:rsid w:val="007D01C6"/>
    <w:rsid w:val="007D32CD"/>
    <w:rsid w:val="007D4F21"/>
    <w:rsid w:val="007E0C61"/>
    <w:rsid w:val="007E119E"/>
    <w:rsid w:val="007E1632"/>
    <w:rsid w:val="007E175A"/>
    <w:rsid w:val="007E19DA"/>
    <w:rsid w:val="007E356F"/>
    <w:rsid w:val="007F194C"/>
    <w:rsid w:val="007F20DD"/>
    <w:rsid w:val="007F33AF"/>
    <w:rsid w:val="007F37BA"/>
    <w:rsid w:val="007F4B66"/>
    <w:rsid w:val="007F65D8"/>
    <w:rsid w:val="007F7AB0"/>
    <w:rsid w:val="00801A2F"/>
    <w:rsid w:val="0080478C"/>
    <w:rsid w:val="00804CC2"/>
    <w:rsid w:val="008053E4"/>
    <w:rsid w:val="0080626D"/>
    <w:rsid w:val="00814B87"/>
    <w:rsid w:val="00815DFA"/>
    <w:rsid w:val="00817D29"/>
    <w:rsid w:val="00821777"/>
    <w:rsid w:val="00822D54"/>
    <w:rsid w:val="00825B42"/>
    <w:rsid w:val="008262AB"/>
    <w:rsid w:val="0083117A"/>
    <w:rsid w:val="00833BD0"/>
    <w:rsid w:val="00834717"/>
    <w:rsid w:val="0083619C"/>
    <w:rsid w:val="00837018"/>
    <w:rsid w:val="0083743E"/>
    <w:rsid w:val="008439D9"/>
    <w:rsid w:val="008445E9"/>
    <w:rsid w:val="00844B23"/>
    <w:rsid w:val="0084770B"/>
    <w:rsid w:val="00850812"/>
    <w:rsid w:val="00851084"/>
    <w:rsid w:val="00852216"/>
    <w:rsid w:val="008540C6"/>
    <w:rsid w:val="00855D8E"/>
    <w:rsid w:val="008603B5"/>
    <w:rsid w:val="00862A16"/>
    <w:rsid w:val="00863589"/>
    <w:rsid w:val="00872BDF"/>
    <w:rsid w:val="00873DA3"/>
    <w:rsid w:val="00876270"/>
    <w:rsid w:val="00877BD2"/>
    <w:rsid w:val="00877ED3"/>
    <w:rsid w:val="008815A0"/>
    <w:rsid w:val="00884090"/>
    <w:rsid w:val="00894533"/>
    <w:rsid w:val="008A1204"/>
    <w:rsid w:val="008A2868"/>
    <w:rsid w:val="008A2F8F"/>
    <w:rsid w:val="008A4F03"/>
    <w:rsid w:val="008A5749"/>
    <w:rsid w:val="008B062E"/>
    <w:rsid w:val="008B15B3"/>
    <w:rsid w:val="008B318B"/>
    <w:rsid w:val="008B4C7C"/>
    <w:rsid w:val="008B7625"/>
    <w:rsid w:val="008B76A4"/>
    <w:rsid w:val="008B7AB4"/>
    <w:rsid w:val="008C6348"/>
    <w:rsid w:val="008C7E80"/>
    <w:rsid w:val="008D1A19"/>
    <w:rsid w:val="008D3F8B"/>
    <w:rsid w:val="008E08A0"/>
    <w:rsid w:val="008E3340"/>
    <w:rsid w:val="008E60A1"/>
    <w:rsid w:val="008E6E24"/>
    <w:rsid w:val="008E6EA3"/>
    <w:rsid w:val="008E72FC"/>
    <w:rsid w:val="008E7CC2"/>
    <w:rsid w:val="008F0AA6"/>
    <w:rsid w:val="008F0E34"/>
    <w:rsid w:val="008F0E5C"/>
    <w:rsid w:val="008F1E1C"/>
    <w:rsid w:val="008F225C"/>
    <w:rsid w:val="008F6EC7"/>
    <w:rsid w:val="008F709E"/>
    <w:rsid w:val="00905002"/>
    <w:rsid w:val="009058BE"/>
    <w:rsid w:val="00913852"/>
    <w:rsid w:val="009146CE"/>
    <w:rsid w:val="00914CB2"/>
    <w:rsid w:val="009161AB"/>
    <w:rsid w:val="009251E2"/>
    <w:rsid w:val="00925917"/>
    <w:rsid w:val="00925FED"/>
    <w:rsid w:val="00931224"/>
    <w:rsid w:val="00931A59"/>
    <w:rsid w:val="0093233B"/>
    <w:rsid w:val="0093337D"/>
    <w:rsid w:val="0093443B"/>
    <w:rsid w:val="0093645F"/>
    <w:rsid w:val="00936B45"/>
    <w:rsid w:val="0093775B"/>
    <w:rsid w:val="00940B14"/>
    <w:rsid w:val="00940E90"/>
    <w:rsid w:val="00942252"/>
    <w:rsid w:val="009424CF"/>
    <w:rsid w:val="00942F07"/>
    <w:rsid w:val="00944084"/>
    <w:rsid w:val="009450E4"/>
    <w:rsid w:val="00946762"/>
    <w:rsid w:val="0095063E"/>
    <w:rsid w:val="00950AC8"/>
    <w:rsid w:val="00951D87"/>
    <w:rsid w:val="00951EFE"/>
    <w:rsid w:val="009531AB"/>
    <w:rsid w:val="009576F6"/>
    <w:rsid w:val="009614C3"/>
    <w:rsid w:val="009671A3"/>
    <w:rsid w:val="00970A5C"/>
    <w:rsid w:val="009744BD"/>
    <w:rsid w:val="00974BE0"/>
    <w:rsid w:val="00977566"/>
    <w:rsid w:val="009814CF"/>
    <w:rsid w:val="009856DD"/>
    <w:rsid w:val="00985CD9"/>
    <w:rsid w:val="009871C5"/>
    <w:rsid w:val="00987B41"/>
    <w:rsid w:val="009931B8"/>
    <w:rsid w:val="009933B8"/>
    <w:rsid w:val="00993A12"/>
    <w:rsid w:val="00996026"/>
    <w:rsid w:val="00997818"/>
    <w:rsid w:val="009A3E03"/>
    <w:rsid w:val="009A546C"/>
    <w:rsid w:val="009A5D0B"/>
    <w:rsid w:val="009B0B08"/>
    <w:rsid w:val="009B1085"/>
    <w:rsid w:val="009B1289"/>
    <w:rsid w:val="009B38F0"/>
    <w:rsid w:val="009B7FDF"/>
    <w:rsid w:val="009C26AC"/>
    <w:rsid w:val="009C3235"/>
    <w:rsid w:val="009C35D9"/>
    <w:rsid w:val="009C4F70"/>
    <w:rsid w:val="009C58AC"/>
    <w:rsid w:val="009C61FC"/>
    <w:rsid w:val="009C699B"/>
    <w:rsid w:val="009C6DFC"/>
    <w:rsid w:val="009D2CA9"/>
    <w:rsid w:val="009D511F"/>
    <w:rsid w:val="009D5A19"/>
    <w:rsid w:val="009D63B4"/>
    <w:rsid w:val="009E2840"/>
    <w:rsid w:val="009E2A92"/>
    <w:rsid w:val="009E5667"/>
    <w:rsid w:val="009E5F32"/>
    <w:rsid w:val="009E649F"/>
    <w:rsid w:val="009F10DE"/>
    <w:rsid w:val="009F4CB3"/>
    <w:rsid w:val="00A016D7"/>
    <w:rsid w:val="00A043F4"/>
    <w:rsid w:val="00A043FA"/>
    <w:rsid w:val="00A109EC"/>
    <w:rsid w:val="00A1232A"/>
    <w:rsid w:val="00A14E0F"/>
    <w:rsid w:val="00A2740B"/>
    <w:rsid w:val="00A2759A"/>
    <w:rsid w:val="00A306D4"/>
    <w:rsid w:val="00A30ADE"/>
    <w:rsid w:val="00A33357"/>
    <w:rsid w:val="00A356F3"/>
    <w:rsid w:val="00A35F7C"/>
    <w:rsid w:val="00A4100F"/>
    <w:rsid w:val="00A42A99"/>
    <w:rsid w:val="00A4342F"/>
    <w:rsid w:val="00A43983"/>
    <w:rsid w:val="00A47D78"/>
    <w:rsid w:val="00A47F78"/>
    <w:rsid w:val="00A508D9"/>
    <w:rsid w:val="00A52170"/>
    <w:rsid w:val="00A542A2"/>
    <w:rsid w:val="00A5443B"/>
    <w:rsid w:val="00A62463"/>
    <w:rsid w:val="00A70261"/>
    <w:rsid w:val="00A751A8"/>
    <w:rsid w:val="00A82535"/>
    <w:rsid w:val="00A8478C"/>
    <w:rsid w:val="00A848C8"/>
    <w:rsid w:val="00A90868"/>
    <w:rsid w:val="00A915DE"/>
    <w:rsid w:val="00A92EE0"/>
    <w:rsid w:val="00A945EB"/>
    <w:rsid w:val="00A96FC0"/>
    <w:rsid w:val="00AA14F2"/>
    <w:rsid w:val="00AA3B18"/>
    <w:rsid w:val="00AA6679"/>
    <w:rsid w:val="00AB218E"/>
    <w:rsid w:val="00AB2491"/>
    <w:rsid w:val="00AB36FC"/>
    <w:rsid w:val="00AC08A7"/>
    <w:rsid w:val="00AC1718"/>
    <w:rsid w:val="00AC4E39"/>
    <w:rsid w:val="00AC57EC"/>
    <w:rsid w:val="00AC6280"/>
    <w:rsid w:val="00AC7C5C"/>
    <w:rsid w:val="00AD28B1"/>
    <w:rsid w:val="00AD5E4D"/>
    <w:rsid w:val="00AE0809"/>
    <w:rsid w:val="00AE3737"/>
    <w:rsid w:val="00AE42B4"/>
    <w:rsid w:val="00AE5291"/>
    <w:rsid w:val="00AF0757"/>
    <w:rsid w:val="00AF64E3"/>
    <w:rsid w:val="00AF6E9D"/>
    <w:rsid w:val="00AF726F"/>
    <w:rsid w:val="00B01078"/>
    <w:rsid w:val="00B01722"/>
    <w:rsid w:val="00B06ABB"/>
    <w:rsid w:val="00B11448"/>
    <w:rsid w:val="00B168D0"/>
    <w:rsid w:val="00B201D2"/>
    <w:rsid w:val="00B2156D"/>
    <w:rsid w:val="00B2407B"/>
    <w:rsid w:val="00B27541"/>
    <w:rsid w:val="00B32FC3"/>
    <w:rsid w:val="00B34191"/>
    <w:rsid w:val="00B41071"/>
    <w:rsid w:val="00B41B9A"/>
    <w:rsid w:val="00B52D2D"/>
    <w:rsid w:val="00B53CFE"/>
    <w:rsid w:val="00B542F8"/>
    <w:rsid w:val="00B5668E"/>
    <w:rsid w:val="00B57A24"/>
    <w:rsid w:val="00B65A97"/>
    <w:rsid w:val="00B66A23"/>
    <w:rsid w:val="00B67D74"/>
    <w:rsid w:val="00B71D6C"/>
    <w:rsid w:val="00B71F83"/>
    <w:rsid w:val="00B74321"/>
    <w:rsid w:val="00B74E5E"/>
    <w:rsid w:val="00B80C6F"/>
    <w:rsid w:val="00B829C9"/>
    <w:rsid w:val="00B85735"/>
    <w:rsid w:val="00B872CD"/>
    <w:rsid w:val="00B9392B"/>
    <w:rsid w:val="00BA0205"/>
    <w:rsid w:val="00BA047C"/>
    <w:rsid w:val="00BA07AA"/>
    <w:rsid w:val="00BA10A2"/>
    <w:rsid w:val="00BA12BB"/>
    <w:rsid w:val="00BB2ED2"/>
    <w:rsid w:val="00BB6F72"/>
    <w:rsid w:val="00BB786A"/>
    <w:rsid w:val="00BC0B45"/>
    <w:rsid w:val="00BC1094"/>
    <w:rsid w:val="00BC12F4"/>
    <w:rsid w:val="00BC237D"/>
    <w:rsid w:val="00BC26A1"/>
    <w:rsid w:val="00BC285D"/>
    <w:rsid w:val="00BC4BE0"/>
    <w:rsid w:val="00BC77BB"/>
    <w:rsid w:val="00BC788F"/>
    <w:rsid w:val="00BC7D55"/>
    <w:rsid w:val="00BD05F3"/>
    <w:rsid w:val="00BD1133"/>
    <w:rsid w:val="00BD5862"/>
    <w:rsid w:val="00BD6019"/>
    <w:rsid w:val="00BD6C56"/>
    <w:rsid w:val="00BD7295"/>
    <w:rsid w:val="00BE39AA"/>
    <w:rsid w:val="00BE6B7D"/>
    <w:rsid w:val="00BF049C"/>
    <w:rsid w:val="00BF3AC3"/>
    <w:rsid w:val="00BF4027"/>
    <w:rsid w:val="00C01E4F"/>
    <w:rsid w:val="00C02A40"/>
    <w:rsid w:val="00C03B40"/>
    <w:rsid w:val="00C113EA"/>
    <w:rsid w:val="00C11495"/>
    <w:rsid w:val="00C166AE"/>
    <w:rsid w:val="00C167BC"/>
    <w:rsid w:val="00C20BE5"/>
    <w:rsid w:val="00C23216"/>
    <w:rsid w:val="00C261FA"/>
    <w:rsid w:val="00C31743"/>
    <w:rsid w:val="00C31768"/>
    <w:rsid w:val="00C31A5C"/>
    <w:rsid w:val="00C339A2"/>
    <w:rsid w:val="00C354B1"/>
    <w:rsid w:val="00C44718"/>
    <w:rsid w:val="00C4552D"/>
    <w:rsid w:val="00C50ACA"/>
    <w:rsid w:val="00C57EDF"/>
    <w:rsid w:val="00C61002"/>
    <w:rsid w:val="00C61790"/>
    <w:rsid w:val="00C6189B"/>
    <w:rsid w:val="00C63511"/>
    <w:rsid w:val="00C636FF"/>
    <w:rsid w:val="00C63EBC"/>
    <w:rsid w:val="00C73B1A"/>
    <w:rsid w:val="00C74807"/>
    <w:rsid w:val="00C83CC4"/>
    <w:rsid w:val="00C83E41"/>
    <w:rsid w:val="00C84E21"/>
    <w:rsid w:val="00C86A88"/>
    <w:rsid w:val="00C90FE1"/>
    <w:rsid w:val="00C91A65"/>
    <w:rsid w:val="00C94CA0"/>
    <w:rsid w:val="00C97EDC"/>
    <w:rsid w:val="00CA10F9"/>
    <w:rsid w:val="00CA2452"/>
    <w:rsid w:val="00CA2B87"/>
    <w:rsid w:val="00CA5014"/>
    <w:rsid w:val="00CB16AA"/>
    <w:rsid w:val="00CB7AD6"/>
    <w:rsid w:val="00CC1F8D"/>
    <w:rsid w:val="00CC35DC"/>
    <w:rsid w:val="00CC642F"/>
    <w:rsid w:val="00CC685B"/>
    <w:rsid w:val="00CC7F43"/>
    <w:rsid w:val="00CD114F"/>
    <w:rsid w:val="00CD53E7"/>
    <w:rsid w:val="00CD7A38"/>
    <w:rsid w:val="00CE0291"/>
    <w:rsid w:val="00CE129E"/>
    <w:rsid w:val="00CE14F2"/>
    <w:rsid w:val="00CE6678"/>
    <w:rsid w:val="00CE7A56"/>
    <w:rsid w:val="00CF027C"/>
    <w:rsid w:val="00CF06B3"/>
    <w:rsid w:val="00CF17C0"/>
    <w:rsid w:val="00CF370E"/>
    <w:rsid w:val="00CF6612"/>
    <w:rsid w:val="00CF779C"/>
    <w:rsid w:val="00D013A7"/>
    <w:rsid w:val="00D01BAA"/>
    <w:rsid w:val="00D02F20"/>
    <w:rsid w:val="00D06E53"/>
    <w:rsid w:val="00D10312"/>
    <w:rsid w:val="00D10AC4"/>
    <w:rsid w:val="00D11320"/>
    <w:rsid w:val="00D14108"/>
    <w:rsid w:val="00D2327A"/>
    <w:rsid w:val="00D24111"/>
    <w:rsid w:val="00D245E0"/>
    <w:rsid w:val="00D24BD5"/>
    <w:rsid w:val="00D31DE3"/>
    <w:rsid w:val="00D34057"/>
    <w:rsid w:val="00D35655"/>
    <w:rsid w:val="00D37C1B"/>
    <w:rsid w:val="00D40A2F"/>
    <w:rsid w:val="00D41AD6"/>
    <w:rsid w:val="00D4214B"/>
    <w:rsid w:val="00D42C19"/>
    <w:rsid w:val="00D436DF"/>
    <w:rsid w:val="00D509B2"/>
    <w:rsid w:val="00D56632"/>
    <w:rsid w:val="00D6358F"/>
    <w:rsid w:val="00D66A58"/>
    <w:rsid w:val="00D677B6"/>
    <w:rsid w:val="00D711DE"/>
    <w:rsid w:val="00D7311A"/>
    <w:rsid w:val="00D73236"/>
    <w:rsid w:val="00D750A9"/>
    <w:rsid w:val="00D76080"/>
    <w:rsid w:val="00D77359"/>
    <w:rsid w:val="00D823CB"/>
    <w:rsid w:val="00D91FDB"/>
    <w:rsid w:val="00D977B7"/>
    <w:rsid w:val="00DA026B"/>
    <w:rsid w:val="00DA0E06"/>
    <w:rsid w:val="00DA167B"/>
    <w:rsid w:val="00DA1CA7"/>
    <w:rsid w:val="00DA2220"/>
    <w:rsid w:val="00DA3B1B"/>
    <w:rsid w:val="00DA7B26"/>
    <w:rsid w:val="00DB08A8"/>
    <w:rsid w:val="00DB1D22"/>
    <w:rsid w:val="00DB3038"/>
    <w:rsid w:val="00DB6932"/>
    <w:rsid w:val="00DC02A9"/>
    <w:rsid w:val="00DC2B79"/>
    <w:rsid w:val="00DC575E"/>
    <w:rsid w:val="00DC6AF9"/>
    <w:rsid w:val="00DD07E8"/>
    <w:rsid w:val="00DD1833"/>
    <w:rsid w:val="00DD3AA0"/>
    <w:rsid w:val="00DD4D35"/>
    <w:rsid w:val="00DD6765"/>
    <w:rsid w:val="00DD7B61"/>
    <w:rsid w:val="00DE1243"/>
    <w:rsid w:val="00DE6F71"/>
    <w:rsid w:val="00DF1EB7"/>
    <w:rsid w:val="00DF2A09"/>
    <w:rsid w:val="00DF47D0"/>
    <w:rsid w:val="00DF6A53"/>
    <w:rsid w:val="00DF73F2"/>
    <w:rsid w:val="00DF7E3F"/>
    <w:rsid w:val="00E01690"/>
    <w:rsid w:val="00E05FDA"/>
    <w:rsid w:val="00E061B2"/>
    <w:rsid w:val="00E06B56"/>
    <w:rsid w:val="00E06BA1"/>
    <w:rsid w:val="00E10F24"/>
    <w:rsid w:val="00E11C8F"/>
    <w:rsid w:val="00E20CEB"/>
    <w:rsid w:val="00E23E6C"/>
    <w:rsid w:val="00E24600"/>
    <w:rsid w:val="00E25481"/>
    <w:rsid w:val="00E31F05"/>
    <w:rsid w:val="00E34C07"/>
    <w:rsid w:val="00E35791"/>
    <w:rsid w:val="00E35AC9"/>
    <w:rsid w:val="00E35D88"/>
    <w:rsid w:val="00E35E2D"/>
    <w:rsid w:val="00E4172F"/>
    <w:rsid w:val="00E425DB"/>
    <w:rsid w:val="00E45E73"/>
    <w:rsid w:val="00E45F47"/>
    <w:rsid w:val="00E473D4"/>
    <w:rsid w:val="00E47675"/>
    <w:rsid w:val="00E50710"/>
    <w:rsid w:val="00E5113F"/>
    <w:rsid w:val="00E51804"/>
    <w:rsid w:val="00E548C1"/>
    <w:rsid w:val="00E54AB1"/>
    <w:rsid w:val="00E6560C"/>
    <w:rsid w:val="00E762A7"/>
    <w:rsid w:val="00E77808"/>
    <w:rsid w:val="00E77C66"/>
    <w:rsid w:val="00E81C57"/>
    <w:rsid w:val="00E8255F"/>
    <w:rsid w:val="00E84AB5"/>
    <w:rsid w:val="00E85E89"/>
    <w:rsid w:val="00E86D80"/>
    <w:rsid w:val="00E9074C"/>
    <w:rsid w:val="00E90ECD"/>
    <w:rsid w:val="00E946B1"/>
    <w:rsid w:val="00EA0FE1"/>
    <w:rsid w:val="00EA1192"/>
    <w:rsid w:val="00EA600B"/>
    <w:rsid w:val="00EA62D8"/>
    <w:rsid w:val="00EB182D"/>
    <w:rsid w:val="00EB29F7"/>
    <w:rsid w:val="00EB3B0C"/>
    <w:rsid w:val="00EC032B"/>
    <w:rsid w:val="00EC1172"/>
    <w:rsid w:val="00EC2D27"/>
    <w:rsid w:val="00EC492F"/>
    <w:rsid w:val="00EC506E"/>
    <w:rsid w:val="00EC50E6"/>
    <w:rsid w:val="00EC7FF0"/>
    <w:rsid w:val="00ED138B"/>
    <w:rsid w:val="00ED66BB"/>
    <w:rsid w:val="00ED7363"/>
    <w:rsid w:val="00EE520A"/>
    <w:rsid w:val="00EE5EA6"/>
    <w:rsid w:val="00EE687F"/>
    <w:rsid w:val="00EE7BDC"/>
    <w:rsid w:val="00EF1752"/>
    <w:rsid w:val="00EF235D"/>
    <w:rsid w:val="00EF2A17"/>
    <w:rsid w:val="00EF2D40"/>
    <w:rsid w:val="00EF3AE3"/>
    <w:rsid w:val="00EF3CE1"/>
    <w:rsid w:val="00EF517C"/>
    <w:rsid w:val="00EF58B6"/>
    <w:rsid w:val="00F017B3"/>
    <w:rsid w:val="00F02306"/>
    <w:rsid w:val="00F05360"/>
    <w:rsid w:val="00F06BEC"/>
    <w:rsid w:val="00F07C18"/>
    <w:rsid w:val="00F117A0"/>
    <w:rsid w:val="00F11D75"/>
    <w:rsid w:val="00F12FA2"/>
    <w:rsid w:val="00F155FE"/>
    <w:rsid w:val="00F20CAA"/>
    <w:rsid w:val="00F21613"/>
    <w:rsid w:val="00F22FF4"/>
    <w:rsid w:val="00F23E2F"/>
    <w:rsid w:val="00F258C5"/>
    <w:rsid w:val="00F27F52"/>
    <w:rsid w:val="00F3309A"/>
    <w:rsid w:val="00F36032"/>
    <w:rsid w:val="00F37E19"/>
    <w:rsid w:val="00F40475"/>
    <w:rsid w:val="00F40A4E"/>
    <w:rsid w:val="00F44177"/>
    <w:rsid w:val="00F449ED"/>
    <w:rsid w:val="00F44D09"/>
    <w:rsid w:val="00F45397"/>
    <w:rsid w:val="00F47578"/>
    <w:rsid w:val="00F477CD"/>
    <w:rsid w:val="00F51E6D"/>
    <w:rsid w:val="00F52E2B"/>
    <w:rsid w:val="00F54338"/>
    <w:rsid w:val="00F60E1E"/>
    <w:rsid w:val="00F60F37"/>
    <w:rsid w:val="00F63164"/>
    <w:rsid w:val="00F661CF"/>
    <w:rsid w:val="00F66883"/>
    <w:rsid w:val="00F67980"/>
    <w:rsid w:val="00F75E3C"/>
    <w:rsid w:val="00F77177"/>
    <w:rsid w:val="00F77A7E"/>
    <w:rsid w:val="00F87842"/>
    <w:rsid w:val="00F87E51"/>
    <w:rsid w:val="00F911AA"/>
    <w:rsid w:val="00F92EC6"/>
    <w:rsid w:val="00F94452"/>
    <w:rsid w:val="00F94641"/>
    <w:rsid w:val="00F96A2D"/>
    <w:rsid w:val="00FA111C"/>
    <w:rsid w:val="00FA49D5"/>
    <w:rsid w:val="00FA55A7"/>
    <w:rsid w:val="00FA5DB6"/>
    <w:rsid w:val="00FB14D5"/>
    <w:rsid w:val="00FB2003"/>
    <w:rsid w:val="00FB3071"/>
    <w:rsid w:val="00FB410C"/>
    <w:rsid w:val="00FB4DFB"/>
    <w:rsid w:val="00FB6152"/>
    <w:rsid w:val="00FB66E2"/>
    <w:rsid w:val="00FB7F44"/>
    <w:rsid w:val="00FC55B5"/>
    <w:rsid w:val="00FC615D"/>
    <w:rsid w:val="00FC6972"/>
    <w:rsid w:val="00FD2488"/>
    <w:rsid w:val="00FD5436"/>
    <w:rsid w:val="00FE0808"/>
    <w:rsid w:val="00FE1443"/>
    <w:rsid w:val="00FE174F"/>
    <w:rsid w:val="00FE295D"/>
    <w:rsid w:val="00FE3C8E"/>
    <w:rsid w:val="00FE7002"/>
    <w:rsid w:val="00FE7992"/>
    <w:rsid w:val="00FE7B0A"/>
    <w:rsid w:val="00FF1C6D"/>
    <w:rsid w:val="00FF205B"/>
    <w:rsid w:val="00FF4DAD"/>
    <w:rsid w:val="00FF5CAF"/>
    <w:rsid w:val="055339E7"/>
    <w:rsid w:val="0F27225B"/>
    <w:rsid w:val="11410038"/>
    <w:rsid w:val="26DF57ED"/>
    <w:rsid w:val="322104B7"/>
    <w:rsid w:val="35ED0430"/>
    <w:rsid w:val="5A1832BD"/>
    <w:rsid w:val="612C20BD"/>
    <w:rsid w:val="66524AC0"/>
    <w:rsid w:val="69434DC4"/>
    <w:rsid w:val="696A4494"/>
    <w:rsid w:val="78597760"/>
    <w:rsid w:val="79840116"/>
    <w:rsid w:val="7F152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 w:semiHidden="0" w:unhideWhenUsed="0" w:qFormat="1"/>
    <w:lsdException w:name="footer" w:locked="0" w:semiHidden="0" w:unhideWhenUsed="0" w:qFormat="1"/>
    <w:lsdException w:name="caption" w:uiPriority="35" w:qFormat="1"/>
    <w:lsdException w:name="page number" w:locked="0" w:semiHidden="0" w:unhideWhenUsed="0" w:qFormat="1"/>
    <w:lsdException w:name="Title" w:semiHidden="0" w:uiPriority="10" w:unhideWhenUsed="0" w:qFormat="1"/>
    <w:lsdException w:name="Default Paragraph Font" w:locked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locked="0" w:unhideWhenUsed="0" w:qFormat="1"/>
    <w:lsdException w:name="Plain Text" w:locked="0" w:semiHidden="0" w:unhideWhenUsed="0" w:qFormat="1"/>
    <w:lsdException w:name="HTML Top of Form" w:locked="0"/>
    <w:lsdException w:name="HTML Bottom of Form" w:locked="0"/>
    <w:lsdException w:name="HTML Preformatted" w:locked="0" w:semiHidden="0" w:unhideWhenUsed="0" w:qFormat="1"/>
    <w:lsdException w:name="Normal Table" w:locked="0" w:qFormat="1"/>
    <w:lsdException w:name="No List" w:locked="0"/>
    <w:lsdException w:name="Outline List 1" w:locked="0"/>
    <w:lsdException w:name="Outline List 2" w:locked="0"/>
    <w:lsdException w:name="Outline List 3" w:locked="0"/>
    <w:lsdException w:name="Balloon Text" w:unhideWhenUsed="0" w:qFormat="1"/>
    <w:lsdException w:name="Table Grid" w:semiHidden="0" w:uiPriority="59" w:unhideWhenUsed="0" w:qFormat="1"/>
    <w:lsdException w:name="Placeholder Text" w:locked="0" w:unhideWhenUsed="0" w:qFormat="1"/>
    <w:lsdException w:name="No Spacing" w:locked="0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/>
    <w:lsdException w:name="List Paragraph" w:locked="0" w:semiHidden="0" w:unhideWhenUsed="0" w:qFormat="1"/>
    <w:lsdException w:name="Quote" w:locked="0"/>
    <w:lsdException w:name="Intense Quote" w:locked="0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9C61F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qFormat/>
    <w:rsid w:val="009C61FC"/>
    <w:pPr>
      <w:shd w:val="clear" w:color="auto" w:fill="000080"/>
    </w:pPr>
    <w:rPr>
      <w:kern w:val="0"/>
      <w:sz w:val="2"/>
      <w:szCs w:val="20"/>
    </w:rPr>
  </w:style>
  <w:style w:type="paragraph" w:styleId="a4">
    <w:name w:val="Plain Text"/>
    <w:basedOn w:val="a"/>
    <w:link w:val="Char1"/>
    <w:uiPriority w:val="99"/>
    <w:qFormat/>
    <w:rsid w:val="009C61FC"/>
    <w:rPr>
      <w:rFonts w:ascii="宋体" w:hAnsi="Courier New"/>
      <w:kern w:val="0"/>
      <w:szCs w:val="21"/>
    </w:rPr>
  </w:style>
  <w:style w:type="paragraph" w:styleId="a5">
    <w:name w:val="Balloon Text"/>
    <w:basedOn w:val="a"/>
    <w:link w:val="Char0"/>
    <w:uiPriority w:val="99"/>
    <w:semiHidden/>
    <w:qFormat/>
    <w:locked/>
    <w:rsid w:val="009C61FC"/>
    <w:rPr>
      <w:sz w:val="18"/>
      <w:szCs w:val="18"/>
    </w:rPr>
  </w:style>
  <w:style w:type="paragraph" w:styleId="a6">
    <w:name w:val="footer"/>
    <w:basedOn w:val="a"/>
    <w:link w:val="Char2"/>
    <w:uiPriority w:val="99"/>
    <w:qFormat/>
    <w:rsid w:val="009C61F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qFormat/>
    <w:rsid w:val="009C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9C6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Courier New" w:hAnsi="Courier New"/>
      <w:kern w:val="0"/>
      <w:sz w:val="20"/>
      <w:szCs w:val="20"/>
    </w:rPr>
  </w:style>
  <w:style w:type="table" w:styleId="a8">
    <w:name w:val="Table Grid"/>
    <w:basedOn w:val="a1"/>
    <w:uiPriority w:val="59"/>
    <w:qFormat/>
    <w:locked/>
    <w:rsid w:val="009C6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uiPriority w:val="99"/>
    <w:qFormat/>
    <w:rsid w:val="009C61FC"/>
    <w:rPr>
      <w:rFonts w:cs="Times New Roman"/>
    </w:rPr>
  </w:style>
  <w:style w:type="character" w:customStyle="1" w:styleId="Char">
    <w:name w:val="文档结构图 Char"/>
    <w:link w:val="a3"/>
    <w:uiPriority w:val="99"/>
    <w:semiHidden/>
    <w:qFormat/>
    <w:locked/>
    <w:rsid w:val="009C61FC"/>
    <w:rPr>
      <w:rFonts w:cs="Times New Roman"/>
      <w:sz w:val="2"/>
    </w:rPr>
  </w:style>
  <w:style w:type="character" w:customStyle="1" w:styleId="Char1">
    <w:name w:val="纯文本 Char1"/>
    <w:link w:val="a4"/>
    <w:uiPriority w:val="99"/>
    <w:semiHidden/>
    <w:qFormat/>
    <w:locked/>
    <w:rsid w:val="009C61FC"/>
    <w:rPr>
      <w:rFonts w:ascii="宋体" w:hAnsi="Courier New" w:cs="Times New Roman"/>
      <w:sz w:val="21"/>
    </w:rPr>
  </w:style>
  <w:style w:type="character" w:customStyle="1" w:styleId="Char2">
    <w:name w:val="页脚 Char"/>
    <w:link w:val="a6"/>
    <w:uiPriority w:val="99"/>
    <w:semiHidden/>
    <w:qFormat/>
    <w:locked/>
    <w:rsid w:val="009C61FC"/>
    <w:rPr>
      <w:rFonts w:cs="Times New Roman"/>
      <w:sz w:val="18"/>
    </w:rPr>
  </w:style>
  <w:style w:type="character" w:customStyle="1" w:styleId="Char3">
    <w:name w:val="页眉 Char"/>
    <w:link w:val="a7"/>
    <w:uiPriority w:val="99"/>
    <w:semiHidden/>
    <w:qFormat/>
    <w:locked/>
    <w:rsid w:val="009C61FC"/>
    <w:rPr>
      <w:rFonts w:cs="Times New Roman"/>
      <w:sz w:val="18"/>
    </w:rPr>
  </w:style>
  <w:style w:type="character" w:customStyle="1" w:styleId="HTMLChar">
    <w:name w:val="HTML 预设格式 Char"/>
    <w:link w:val="HTML"/>
    <w:uiPriority w:val="99"/>
    <w:semiHidden/>
    <w:qFormat/>
    <w:locked/>
    <w:rsid w:val="009C61FC"/>
    <w:rPr>
      <w:rFonts w:ascii="Courier New" w:hAnsi="Courier New" w:cs="Times New Roman"/>
      <w:sz w:val="20"/>
    </w:rPr>
  </w:style>
  <w:style w:type="paragraph" w:customStyle="1" w:styleId="a20">
    <w:name w:val="a2"/>
    <w:basedOn w:val="a"/>
    <w:uiPriority w:val="99"/>
    <w:qFormat/>
    <w:rsid w:val="009C61FC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Char4">
    <w:name w:val="屏幕 Char"/>
    <w:link w:val="aa"/>
    <w:uiPriority w:val="99"/>
    <w:qFormat/>
    <w:locked/>
    <w:rsid w:val="009C61FC"/>
    <w:rPr>
      <w:rFonts w:eastAsia="宋体"/>
      <w:sz w:val="18"/>
      <w:lang w:val="en-US" w:eastAsia="zh-CN"/>
    </w:rPr>
  </w:style>
  <w:style w:type="paragraph" w:customStyle="1" w:styleId="aa">
    <w:name w:val="屏幕"/>
    <w:basedOn w:val="a"/>
    <w:link w:val="Char4"/>
    <w:uiPriority w:val="99"/>
    <w:qFormat/>
    <w:rsid w:val="009C61FC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customStyle="1" w:styleId="ab">
    <w:name w:val="图号"/>
    <w:basedOn w:val="a"/>
    <w:uiPriority w:val="99"/>
    <w:qFormat/>
    <w:rsid w:val="009C61FC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p1">
    <w:name w:val="p1"/>
    <w:uiPriority w:val="99"/>
    <w:qFormat/>
    <w:rsid w:val="009C61FC"/>
    <w:rPr>
      <w:rFonts w:ascii="宋体" w:eastAsia="宋体" w:hAnsi="宋体"/>
      <w:sz w:val="18"/>
    </w:rPr>
  </w:style>
  <w:style w:type="character" w:styleId="ac">
    <w:name w:val="Placeholder Text"/>
    <w:uiPriority w:val="99"/>
    <w:semiHidden/>
    <w:qFormat/>
    <w:rsid w:val="009C61FC"/>
    <w:rPr>
      <w:rFonts w:cs="Times New Roman"/>
      <w:color w:val="808080"/>
    </w:rPr>
  </w:style>
  <w:style w:type="paragraph" w:styleId="ad">
    <w:name w:val="List Paragraph"/>
    <w:basedOn w:val="a"/>
    <w:uiPriority w:val="99"/>
    <w:qFormat/>
    <w:rsid w:val="009C61FC"/>
    <w:pPr>
      <w:ind w:firstLineChars="200" w:firstLine="420"/>
    </w:pPr>
  </w:style>
  <w:style w:type="character" w:customStyle="1" w:styleId="Char5">
    <w:name w:val="纯文本 Char"/>
    <w:link w:val="1"/>
    <w:uiPriority w:val="99"/>
    <w:semiHidden/>
    <w:qFormat/>
    <w:locked/>
    <w:rsid w:val="009C61FC"/>
    <w:rPr>
      <w:rFonts w:ascii="宋体" w:eastAsia="宋体" w:hAnsi="Courier New"/>
      <w:kern w:val="2"/>
      <w:sz w:val="21"/>
    </w:rPr>
  </w:style>
  <w:style w:type="paragraph" w:customStyle="1" w:styleId="1">
    <w:name w:val="纯文本1"/>
    <w:basedOn w:val="a"/>
    <w:link w:val="Char5"/>
    <w:uiPriority w:val="99"/>
    <w:qFormat/>
    <w:rsid w:val="009C61FC"/>
    <w:rPr>
      <w:rFonts w:ascii="宋体" w:hAnsi="Courier New"/>
      <w:szCs w:val="20"/>
    </w:rPr>
  </w:style>
  <w:style w:type="character" w:customStyle="1" w:styleId="Char0">
    <w:name w:val="批注框文本 Char"/>
    <w:link w:val="a5"/>
    <w:uiPriority w:val="99"/>
    <w:semiHidden/>
    <w:qFormat/>
    <w:locked/>
    <w:rsid w:val="009C61FC"/>
    <w:rPr>
      <w:rFonts w:cs="Times New Roman"/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1.bin"/><Relationship Id="rId205" Type="http://schemas.openxmlformats.org/officeDocument/2006/relationships/image" Target="media/image98.wmf"/><Relationship Id="rId226" Type="http://schemas.openxmlformats.org/officeDocument/2006/relationships/theme" Target="theme/theme1.xml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6.bin"/><Relationship Id="rId216" Type="http://schemas.openxmlformats.org/officeDocument/2006/relationships/image" Target="media/image103.wmf"/><Relationship Id="rId211" Type="http://schemas.openxmlformats.org/officeDocument/2006/relationships/oleObject" Target="embeddings/oleObject10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4.bin"/><Relationship Id="rId206" Type="http://schemas.openxmlformats.org/officeDocument/2006/relationships/oleObject" Target="embeddings/oleObject10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6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89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1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2.bin"/><Relationship Id="rId202" Type="http://schemas.openxmlformats.org/officeDocument/2006/relationships/oleObject" Target="embeddings/oleObject98.bin"/><Relationship Id="rId207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7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4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png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97.wmf"/><Relationship Id="rId208" Type="http://schemas.openxmlformats.org/officeDocument/2006/relationships/oleObject" Target="embeddings/oleObject101.bin"/><Relationship Id="rId19" Type="http://schemas.openxmlformats.org/officeDocument/2006/relationships/oleObject" Target="embeddings/oleObject5.bin"/><Relationship Id="rId224" Type="http://schemas.openxmlformats.org/officeDocument/2006/relationships/footer" Target="footer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7.bin"/><Relationship Id="rId3" Type="http://schemas.openxmlformats.org/officeDocument/2006/relationships/numbering" Target="numbering.xml"/><Relationship Id="rId214" Type="http://schemas.openxmlformats.org/officeDocument/2006/relationships/image" Target="media/image102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9.bin"/><Relationship Id="rId220" Type="http://schemas.openxmlformats.org/officeDocument/2006/relationships/image" Target="media/image105.wmf"/><Relationship Id="rId225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80" Type="http://schemas.openxmlformats.org/officeDocument/2006/relationships/image" Target="media/image87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5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6BED3-3701-4ED8-82DE-E0C0594B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考试卷摸板.dot</Template>
  <TotalTime>1879</TotalTime>
  <Pages>2</Pages>
  <Words>600</Words>
  <Characters>3422</Characters>
  <Application>Microsoft Office Word</Application>
  <DocSecurity>0</DocSecurity>
  <Lines>28</Lines>
  <Paragraphs>8</Paragraphs>
  <ScaleCrop>false</ScaleCrop>
  <Company>新世纪高级中学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creator>neuqjwc</dc:creator>
  <cp:lastModifiedBy>Dell</cp:lastModifiedBy>
  <cp:revision>77</cp:revision>
  <cp:lastPrinted>2019-12-31T07:46:00Z</cp:lastPrinted>
  <dcterms:created xsi:type="dcterms:W3CDTF">2019-12-20T11:23:00Z</dcterms:created>
  <dcterms:modified xsi:type="dcterms:W3CDTF">2021-12-19T09:49:00Z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-1250982434</vt:i4>
  </property>
  <property fmtid="{D5CDD505-2E9C-101B-9397-08002B2CF9AE}" pid="3" name="KSOProductBuildVer">
    <vt:lpwstr>2052-11.1.0.10228</vt:lpwstr>
  </property>
</Properties>
</file>