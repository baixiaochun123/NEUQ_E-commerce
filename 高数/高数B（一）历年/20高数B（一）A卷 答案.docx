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2DDC" w14:textId="77777777" w:rsidR="009D2CA9" w:rsidRDefault="004B0353" w:rsidP="00997818">
      <w:pPr>
        <w:jc w:val="center"/>
        <w:rPr>
          <w:b/>
          <w:bCs/>
          <w:spacing w:val="120"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F79AE0F" wp14:editId="2A17688A">
                <wp:simplePos x="0" y="0"/>
                <wp:positionH relativeFrom="column">
                  <wp:posOffset>-1371600</wp:posOffset>
                </wp:positionH>
                <wp:positionV relativeFrom="paragraph">
                  <wp:posOffset>-5715</wp:posOffset>
                </wp:positionV>
                <wp:extent cx="1152525" cy="7971155"/>
                <wp:effectExtent l="10795" t="9525" r="8255" b="10795"/>
                <wp:wrapNone/>
                <wp:docPr id="55" name="组合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7971155"/>
                          <a:chOff x="0" y="0"/>
                          <a:chExt cx="11525" cy="79710"/>
                        </a:xfrm>
                      </wpg:grpSpPr>
                      <wps:wsp>
                        <wps:cNvPr id="5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" y="42957"/>
                            <a:ext cx="4572" cy="3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D05DD" w14:textId="77777777" w:rsidR="00C216EF" w:rsidRDefault="00C216EF" w:rsidP="005B3854">
                              <w:pPr>
                                <w:ind w:firstLineChars="100" w:firstLine="281"/>
                                <w:rPr>
                                  <w:rFonts w:ascii="宋体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sz w:val="28"/>
                                  <w:szCs w:val="28"/>
                                </w:rPr>
                                <w:t>装订线内不要答题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g:grpSp>
                        <wpg:cNvPr id="58" name="组合 1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525" cy="79710"/>
                            <a:chOff x="0" y="0"/>
                            <a:chExt cx="11525" cy="79710"/>
                          </a:xfrm>
                        </wpg:grpSpPr>
                        <wps:wsp>
                          <wps:cNvPr id="59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" y="26384"/>
                              <a:ext cx="2286" cy="250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4E111E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装订线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0" name="组合 13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525" cy="79710"/>
                              <a:chOff x="0" y="0"/>
                              <a:chExt cx="11525" cy="79710"/>
                            </a:xfrm>
                          </wpg:grpSpPr>
                          <wpg:grpSp>
                            <wpg:cNvPr id="61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11620"/>
                                <a:ext cx="9144" cy="9380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62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63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185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E6BFD3" w14:textId="77777777" w:rsidR="00C216EF" w:rsidRDefault="00C216EF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学号</w:t>
                                      </w:r>
                                    </w:p>
                                    <w:p w14:paraId="0859D640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6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7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333"/>
                                <a:ext cx="9144" cy="9380"/>
                                <a:chOff x="675" y="3669"/>
                                <a:chExt cx="1440" cy="1404"/>
                              </a:xfrm>
                            </wpg:grpSpPr>
                            <wpg:grpSp>
                              <wpg:cNvPr id="68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3669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69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" y="2054"/>
                                    <a:ext cx="1395" cy="4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2EF475" w14:textId="77777777" w:rsidR="00C216EF" w:rsidRDefault="00C216EF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座位号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1" name="Line 34"/>
                              <wps:cNvCnPr/>
                              <wps:spPr bwMode="auto">
                                <a:xfrm>
                                  <a:off x="675" y="429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33051"/>
                                <a:ext cx="9144" cy="9380"/>
                                <a:chOff x="675" y="5385"/>
                                <a:chExt cx="1440" cy="1404"/>
                              </a:xfrm>
                            </wpg:grpSpPr>
                            <wpg:grpSp>
                              <wpg:cNvPr id="7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5385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75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08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C82E9B" w14:textId="77777777" w:rsidR="00C216EF" w:rsidRDefault="00C216EF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姓名</w:t>
                                      </w:r>
                                    </w:p>
                                    <w:p w14:paraId="65B0CF17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7" name="Line 33"/>
                              <wps:cNvCnPr/>
                              <wps:spPr bwMode="auto">
                                <a:xfrm>
                                  <a:off x="675" y="600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8" name="Line 266"/>
                            <wps:cNvCnPr/>
                            <wps:spPr bwMode="auto">
                              <a:xfrm flipV="1">
                                <a:off x="11525" y="0"/>
                                <a:ext cx="0" cy="79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9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22098"/>
                                <a:ext cx="9144" cy="9379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8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81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23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629F7F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班级</w:t>
                                      </w:r>
                                    </w:p>
                                    <w:p w14:paraId="2F8D8BBA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3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9AE0F" id="组合 130" o:spid="_x0000_s1026" style="position:absolute;left:0;text-align:left;margin-left:-108pt;margin-top:-.45pt;width:90.75pt;height:627.65pt;z-index:251656704" coordsize="11525,7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7" type="#_x0000_t202" style="position:absolute;left:1809;top:42957;width:4572;height:3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" filled="f" stroked="f">
                  <v:textbox style="layout-flow:vertical-ideographic" inset="0,0,0,0">
                    <w:txbxContent>
                      <w:p w14:paraId="1FED05DD" w14:textId="77777777" w:rsidR="00C216EF" w:rsidRDefault="00C216EF" w:rsidP="005B3854">
                        <w:pPr>
                          <w:ind w:firstLineChars="100" w:firstLine="281"/>
                          <w:rPr>
                            <w:rFonts w:ascii="宋体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sz w:val="28"/>
                            <w:szCs w:val="28"/>
                          </w:rPr>
                          <w:t>装订线内不要答题</w:t>
                        </w:r>
                      </w:p>
                    </w:txbxContent>
                  </v:textbox>
                </v:shape>
                <v:group id="组合 132" o:spid="_x0000_s1028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Text Box 45" o:spid="_x0000_s1029" type="#_x0000_t202" style="position:absolute;left:8953;top:26384;width:2286;height:25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" filled="f" stroked="f">
                    <v:textbox style="layout-flow:vertical-ideographic" inset="0,0,0,0">
                      <w:txbxContent>
                        <w:p w14:paraId="124E111E" w14:textId="77777777" w:rsidR="00C216EF" w:rsidRDefault="00C216EF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装订线</w:t>
                          </w:r>
                        </w:p>
                      </w:txbxContent>
                    </v:textbox>
                  </v:shape>
                  <v:group id="组合 134" o:spid="_x0000_s1030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group id="Group 39" o:spid="_x0000_s1031" style="position:absolute;left:95;top:11620;width:9144;height:9380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group id="Group 18" o:spid="_x0000_s1032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Text Box 4" o:spid="_x0000_s1033" type="#_x0000_t202" style="position:absolute;left:855;top:1953;width:118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  <v:textbox>
                            <w:txbxContent>
                              <w:p w14:paraId="2DE6BFD3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学号</w:t>
                                </w:r>
                              </w:p>
                              <w:p w14:paraId="0859D640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34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" filled="f"/>
                      </v:group>
                      <v:line id="Line 32" o:spid="_x0000_s1035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  </v:group>
                    <v:group id="Group 36" o:spid="_x0000_s1036" style="position:absolute;top:1333;width:9144;height:9380" coordorigin="675,3669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group id="Group 19" o:spid="_x0000_s1037" style="position:absolute;left:675;top:3669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shape id="Text Box 20" o:spid="_x0000_s1038" type="#_x0000_t202" style="position:absolute;left:705;top:2054;width:1395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      <v:textbox>
                            <w:txbxContent>
                              <w:p w14:paraId="4D2EF475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座位号</w:t>
                                </w:r>
                              </w:p>
                            </w:txbxContent>
                          </v:textbox>
                        </v:shape>
                        <v:rect id="Rectangle 21" o:spid="_x0000_s1039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" filled="f"/>
                      </v:group>
                      <v:line id="Line 34" o:spid="_x0000_s1040" style="position:absolute;visibility:visible;mso-wrap-style:square" from="675,4293" to="211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  </v:group>
                    <v:group id="Group 38" o:spid="_x0000_s1041" style="position:absolute;left:95;top:33051;width:9144;height:9380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group id="Group 22" o:spid="_x0000_s1042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 id="Text Box 23" o:spid="_x0000_s1043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      <v:textbox>
                            <w:txbxContent>
                              <w:p w14:paraId="47C82E9B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姓名</w:t>
                                </w:r>
                              </w:p>
                              <w:p w14:paraId="65B0CF17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" o:spid="_x0000_s1044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" filled="f"/>
                      </v:group>
                      <v:line id="Line 33" o:spid="_x0000_s1045" style="position:absolute;visibility:visible;mso-wrap-style:squar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  </v:group>
                    <v:line id="Line 266" o:spid="_x0000_s1046" style="position:absolute;flip:y;visibility:visible;mso-wrap-style:square" from="11525,0" to="11525,7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      <v:group id="Group 39" o:spid="_x0000_s1047" style="position:absolute;left:95;top:22098;width:9144;height:9379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group id="Group 18" o:spid="_x0000_s1048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shape id="Text Box 4" o:spid="_x0000_s1049" type="#_x0000_t202" style="position:absolute;left:855;top:1953;width:123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    <v:textbox>
                            <w:txbxContent>
                              <w:p w14:paraId="31629F7F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班级</w:t>
                                </w:r>
                              </w:p>
                              <w:p w14:paraId="2F8D8BBA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50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" filled="f"/>
                      </v:group>
                      <v:line id="Line 32" o:spid="_x0000_s1051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    </v:group>
                  </v:group>
                </v:group>
              </v:group>
            </w:pict>
          </mc:Fallback>
        </mc:AlternateContent>
      </w:r>
      <w:r w:rsidR="009D2CA9">
        <w:rPr>
          <w:rFonts w:hint="eastAsia"/>
          <w:b/>
          <w:bCs/>
          <w:spacing w:val="100"/>
          <w:sz w:val="36"/>
        </w:rPr>
        <w:t>东北大学秦皇岛分校</w:t>
      </w:r>
    </w:p>
    <w:p w14:paraId="12D442BE" w14:textId="528B0BB7" w:rsidR="009D2CA9" w:rsidRDefault="009D2CA9" w:rsidP="008A2C98">
      <w:pPr>
        <w:spacing w:beforeLines="50" w:before="156" w:afterLines="50" w:after="156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>高等数学</w:t>
      </w:r>
      <w:r w:rsidR="004E4823">
        <w:rPr>
          <w:rFonts w:hint="eastAsia"/>
          <w:sz w:val="24"/>
          <w:u w:val="single"/>
        </w:rPr>
        <w:t>B</w:t>
      </w:r>
      <w:r>
        <w:rPr>
          <w:sz w:val="24"/>
          <w:u w:val="single"/>
        </w:rPr>
        <w:t>(</w:t>
      </w:r>
      <w:r>
        <w:rPr>
          <w:rFonts w:hint="eastAsia"/>
          <w:sz w:val="24"/>
          <w:u w:val="single"/>
        </w:rPr>
        <w:t>一</w:t>
      </w:r>
      <w:r>
        <w:rPr>
          <w:sz w:val="24"/>
          <w:u w:val="single"/>
        </w:rPr>
        <w:t>)</w:t>
      </w:r>
      <w:r w:rsidRPr="009856DD">
        <w:rPr>
          <w:sz w:val="24"/>
        </w:rPr>
        <w:t xml:space="preserve"> </w:t>
      </w:r>
      <w:r w:rsidR="009856D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A</w:t>
      </w:r>
      <w:r w:rsidR="00CE086B">
        <w:rPr>
          <w:rFonts w:hint="eastAsia"/>
          <w:sz w:val="24"/>
          <w:u w:val="single"/>
        </w:rPr>
        <w:t>答案</w:t>
      </w:r>
      <w:r w:rsidR="009856DD">
        <w:rPr>
          <w:rFonts w:hint="eastAsia"/>
          <w:sz w:val="24"/>
          <w:u w:val="single"/>
        </w:rPr>
        <w:t xml:space="preserve"> </w:t>
      </w:r>
      <w:r w:rsidR="009856DD" w:rsidRPr="009856DD">
        <w:rPr>
          <w:sz w:val="24"/>
        </w:rPr>
        <w:t xml:space="preserve"> </w:t>
      </w:r>
      <w:r>
        <w:rPr>
          <w:rFonts w:hint="eastAsia"/>
          <w:sz w:val="24"/>
        </w:rPr>
        <w:t>考试形式：</w:t>
      </w:r>
      <w:r>
        <w:rPr>
          <w:rFonts w:hint="eastAsia"/>
          <w:sz w:val="24"/>
          <w:u w:val="single"/>
        </w:rPr>
        <w:t>闭卷</w:t>
      </w:r>
      <w:r>
        <w:rPr>
          <w:color w:val="FFFFFF"/>
          <w:sz w:val="24"/>
          <w:u w:val="single"/>
        </w:rPr>
        <w:t>.</w:t>
      </w:r>
    </w:p>
    <w:p w14:paraId="74112320" w14:textId="7CCACE0C" w:rsidR="009D2CA9" w:rsidRPr="009856DD" w:rsidRDefault="009D2CA9" w:rsidP="008A2C98">
      <w:pPr>
        <w:spacing w:beforeLines="50" w:before="156" w:afterLines="50" w:after="156"/>
        <w:jc w:val="distribute"/>
        <w:rPr>
          <w:rFonts w:ascii="宋体"/>
          <w:b/>
          <w:sz w:val="24"/>
        </w:rPr>
      </w:pPr>
      <w:r w:rsidRPr="009856DD">
        <w:rPr>
          <w:rFonts w:hint="eastAsia"/>
          <w:sz w:val="24"/>
        </w:rPr>
        <w:t>授课专业：</w:t>
      </w:r>
      <w:r w:rsidR="009856DD">
        <w:rPr>
          <w:rFonts w:hint="eastAsia"/>
          <w:sz w:val="24"/>
        </w:rPr>
        <w:t xml:space="preserve"> </w:t>
      </w:r>
      <w:r w:rsidR="009856DD" w:rsidRPr="009856DD">
        <w:rPr>
          <w:rFonts w:hint="eastAsia"/>
          <w:sz w:val="24"/>
          <w:u w:val="single"/>
        </w:rPr>
        <w:t xml:space="preserve"> </w:t>
      </w:r>
      <w:r w:rsidR="00D31DE3" w:rsidRPr="009856DD">
        <w:rPr>
          <w:rFonts w:hint="eastAsia"/>
          <w:sz w:val="24"/>
          <w:u w:val="single"/>
        </w:rPr>
        <w:t>各</w:t>
      </w:r>
      <w:r w:rsidRPr="009856DD">
        <w:rPr>
          <w:rFonts w:hint="eastAsia"/>
          <w:sz w:val="24"/>
          <w:u w:val="single"/>
        </w:rPr>
        <w:t>专业</w:t>
      </w:r>
      <w:r w:rsidR="00D31DE3" w:rsidRPr="009856DD">
        <w:rPr>
          <w:rFonts w:hint="eastAsia"/>
          <w:sz w:val="24"/>
        </w:rPr>
        <w:t xml:space="preserve"> </w:t>
      </w:r>
      <w:r w:rsidR="009856DD" w:rsidRPr="009856DD">
        <w:rPr>
          <w:sz w:val="24"/>
        </w:rPr>
        <w:t xml:space="preserve">      </w:t>
      </w:r>
      <w:r w:rsidRPr="009856DD">
        <w:rPr>
          <w:rFonts w:hint="eastAsia"/>
          <w:sz w:val="24"/>
        </w:rPr>
        <w:t>考试日期：</w:t>
      </w:r>
      <w:r w:rsidRPr="009856DD">
        <w:rPr>
          <w:sz w:val="24"/>
          <w:u w:val="single"/>
        </w:rPr>
        <w:t>20</w:t>
      </w:r>
      <w:r w:rsidR="009856DD">
        <w:rPr>
          <w:sz w:val="24"/>
          <w:u w:val="single"/>
        </w:rPr>
        <w:t>20</w:t>
      </w:r>
      <w:r w:rsidRPr="009856DD">
        <w:rPr>
          <w:rFonts w:hint="eastAsia"/>
          <w:sz w:val="24"/>
          <w:u w:val="single"/>
        </w:rPr>
        <w:t>年</w:t>
      </w:r>
      <w:r w:rsidR="004E4823" w:rsidRPr="009856DD">
        <w:rPr>
          <w:rFonts w:hint="eastAsia"/>
          <w:sz w:val="24"/>
          <w:u w:val="single"/>
        </w:rPr>
        <w:t>12</w:t>
      </w:r>
      <w:r w:rsidRPr="009856DD">
        <w:rPr>
          <w:rFonts w:hint="eastAsia"/>
          <w:sz w:val="24"/>
          <w:u w:val="single"/>
        </w:rPr>
        <w:t>月</w:t>
      </w:r>
      <w:r w:rsidR="009856DD">
        <w:rPr>
          <w:rFonts w:hint="eastAsia"/>
          <w:sz w:val="24"/>
          <w:u w:val="single"/>
        </w:rPr>
        <w:t>？</w:t>
      </w:r>
      <w:r w:rsidRPr="009856DD">
        <w:rPr>
          <w:rFonts w:hint="eastAsia"/>
          <w:sz w:val="24"/>
          <w:u w:val="single"/>
        </w:rPr>
        <w:t>日</w:t>
      </w:r>
      <w:r w:rsidR="00D31DE3" w:rsidRPr="009856DD">
        <w:rPr>
          <w:rFonts w:hint="eastAsia"/>
          <w:sz w:val="24"/>
        </w:rPr>
        <w:t xml:space="preserve"> </w:t>
      </w:r>
      <w:r w:rsidR="009856DD" w:rsidRPr="009856DD">
        <w:rPr>
          <w:sz w:val="24"/>
        </w:rPr>
        <w:t xml:space="preserve">    </w:t>
      </w:r>
      <w:r w:rsidRPr="009856DD">
        <w:rPr>
          <w:rFonts w:hint="eastAsia"/>
          <w:sz w:val="24"/>
        </w:rPr>
        <w:t>共</w:t>
      </w:r>
      <w:r w:rsidR="00CE086B" w:rsidRPr="00CE086B">
        <w:rPr>
          <w:rFonts w:hint="eastAsia"/>
          <w:sz w:val="24"/>
          <w:u w:val="single"/>
        </w:rPr>
        <w:t xml:space="preserve"> </w:t>
      </w:r>
      <w:r w:rsidR="00CE086B" w:rsidRPr="00CE086B">
        <w:rPr>
          <w:sz w:val="24"/>
          <w:u w:val="single"/>
        </w:rPr>
        <w:t xml:space="preserve"> </w:t>
      </w:r>
      <w:r w:rsidR="00CE086B">
        <w:rPr>
          <w:sz w:val="24"/>
          <w:u w:val="single"/>
        </w:rPr>
        <w:t>4</w:t>
      </w:r>
      <w:r w:rsidRPr="009856DD">
        <w:rPr>
          <w:sz w:val="24"/>
          <w:u w:val="single"/>
        </w:rPr>
        <w:t xml:space="preserve"> </w:t>
      </w:r>
      <w:r w:rsidRPr="009856DD">
        <w:rPr>
          <w:rFonts w:hint="eastAsia"/>
          <w:sz w:val="24"/>
        </w:rPr>
        <w:t>页</w:t>
      </w:r>
    </w:p>
    <w:tbl>
      <w:tblPr>
        <w:tblW w:w="8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0"/>
        <w:gridCol w:w="763"/>
        <w:gridCol w:w="709"/>
        <w:gridCol w:w="709"/>
        <w:gridCol w:w="850"/>
        <w:gridCol w:w="851"/>
        <w:gridCol w:w="850"/>
        <w:gridCol w:w="709"/>
        <w:gridCol w:w="813"/>
        <w:gridCol w:w="992"/>
      </w:tblGrid>
      <w:tr w:rsidR="009D2CA9" w14:paraId="110CD123" w14:textId="77777777" w:rsidTr="008B4C7C">
        <w:trPr>
          <w:cantSplit/>
          <w:trHeight w:val="599"/>
          <w:jc w:val="center"/>
        </w:trPr>
        <w:tc>
          <w:tcPr>
            <w:tcW w:w="830" w:type="dxa"/>
            <w:vAlign w:val="center"/>
          </w:tcPr>
          <w:p w14:paraId="507D73FE" w14:textId="77777777"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763" w:type="dxa"/>
            <w:vAlign w:val="center"/>
          </w:tcPr>
          <w:p w14:paraId="77D7AA5E" w14:textId="77777777"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</w:t>
            </w:r>
          </w:p>
        </w:tc>
        <w:tc>
          <w:tcPr>
            <w:tcW w:w="709" w:type="dxa"/>
            <w:vAlign w:val="center"/>
          </w:tcPr>
          <w:p w14:paraId="27AFC2D9" w14:textId="77777777"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709" w:type="dxa"/>
            <w:vAlign w:val="center"/>
          </w:tcPr>
          <w:p w14:paraId="1CD2CB7C" w14:textId="77777777"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850" w:type="dxa"/>
            <w:vAlign w:val="center"/>
          </w:tcPr>
          <w:p w14:paraId="5DD526EB" w14:textId="77777777"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851" w:type="dxa"/>
            <w:vAlign w:val="center"/>
          </w:tcPr>
          <w:p w14:paraId="5542DB2A" w14:textId="77777777"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850" w:type="dxa"/>
            <w:vAlign w:val="center"/>
          </w:tcPr>
          <w:p w14:paraId="00DEB347" w14:textId="77777777"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709" w:type="dxa"/>
            <w:vAlign w:val="center"/>
          </w:tcPr>
          <w:p w14:paraId="7A90562C" w14:textId="77777777"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813" w:type="dxa"/>
            <w:vAlign w:val="center"/>
          </w:tcPr>
          <w:p w14:paraId="0E46DCB6" w14:textId="77777777"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八</w:t>
            </w:r>
          </w:p>
        </w:tc>
        <w:tc>
          <w:tcPr>
            <w:tcW w:w="992" w:type="dxa"/>
            <w:vAlign w:val="center"/>
          </w:tcPr>
          <w:p w14:paraId="4F8DE165" w14:textId="77777777"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</w:tr>
      <w:tr w:rsidR="009D2CA9" w14:paraId="07D98B42" w14:textId="77777777" w:rsidTr="008B4C7C">
        <w:trPr>
          <w:cantSplit/>
          <w:trHeight w:val="691"/>
          <w:jc w:val="center"/>
        </w:trPr>
        <w:tc>
          <w:tcPr>
            <w:tcW w:w="830" w:type="dxa"/>
            <w:vAlign w:val="center"/>
          </w:tcPr>
          <w:p w14:paraId="33BFDF57" w14:textId="77777777"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763" w:type="dxa"/>
            <w:vAlign w:val="center"/>
          </w:tcPr>
          <w:p w14:paraId="62E7EC36" w14:textId="77777777"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5DCB20" w14:textId="77777777"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467FF7" w14:textId="77777777"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6A7EB97" w14:textId="77777777"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305D6EC" w14:textId="77777777"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7212F81E" w14:textId="77777777"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C595AD" w14:textId="77777777"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813" w:type="dxa"/>
            <w:vAlign w:val="center"/>
          </w:tcPr>
          <w:p w14:paraId="230BF494" w14:textId="77777777"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CB2865E" w14:textId="77777777" w:rsidR="009D2CA9" w:rsidRDefault="009D2CA9" w:rsidP="008B4C7C">
            <w:pPr>
              <w:jc w:val="center"/>
              <w:rPr>
                <w:szCs w:val="21"/>
              </w:rPr>
            </w:pPr>
          </w:p>
        </w:tc>
      </w:tr>
    </w:tbl>
    <w:p w14:paraId="4C727FBE" w14:textId="77777777" w:rsidR="00795A0F" w:rsidRDefault="00795A0F">
      <w:pPr>
        <w:rPr>
          <w:sz w:val="24"/>
        </w:rPr>
      </w:pPr>
    </w:p>
    <w:p w14:paraId="4954F8DA" w14:textId="1E0F4FBB" w:rsidR="009D2CA9" w:rsidRDefault="004B035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F124FF8" wp14:editId="5C92D521">
            <wp:extent cx="1485900" cy="371475"/>
            <wp:effectExtent l="0" t="0" r="0" b="9525"/>
            <wp:docPr id="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A9">
        <w:rPr>
          <w:rFonts w:hint="eastAsia"/>
          <w:sz w:val="24"/>
        </w:rPr>
        <w:t>一、</w:t>
      </w:r>
      <w:r w:rsidR="000668FE">
        <w:rPr>
          <w:rFonts w:hint="eastAsia"/>
          <w:sz w:val="24"/>
        </w:rPr>
        <w:t>计算</w:t>
      </w:r>
      <w:r w:rsidR="009D2CA9">
        <w:rPr>
          <w:rFonts w:hint="eastAsia"/>
          <w:sz w:val="24"/>
        </w:rPr>
        <w:t>题（每题</w:t>
      </w:r>
      <w:r w:rsidR="000668FE">
        <w:rPr>
          <w:sz w:val="24"/>
        </w:rPr>
        <w:t>5</w:t>
      </w:r>
      <w:r w:rsidR="009D2CA9">
        <w:rPr>
          <w:rFonts w:hint="eastAsia"/>
          <w:sz w:val="24"/>
        </w:rPr>
        <w:t>分，共</w:t>
      </w:r>
      <w:r w:rsidR="001761D5">
        <w:rPr>
          <w:sz w:val="24"/>
        </w:rPr>
        <w:t>6</w:t>
      </w:r>
      <w:r w:rsidR="000668FE">
        <w:rPr>
          <w:sz w:val="24"/>
        </w:rPr>
        <w:t>0</w:t>
      </w:r>
      <w:r w:rsidR="009D2CA9">
        <w:rPr>
          <w:rFonts w:hint="eastAsia"/>
          <w:sz w:val="24"/>
        </w:rPr>
        <w:t>分）</w:t>
      </w:r>
    </w:p>
    <w:p w14:paraId="5BDBA6D9" w14:textId="148C39F7" w:rsidR="009D2CA9" w:rsidRDefault="002833AB" w:rsidP="002833AB">
      <w:pPr>
        <w:adjustRightInd w:val="0"/>
        <w:snapToGrid w:val="0"/>
        <w:spacing w:line="360" w:lineRule="auto"/>
      </w:pPr>
      <w:r w:rsidRPr="002833AB">
        <w:rPr>
          <w:szCs w:val="21"/>
        </w:rPr>
        <w:t xml:space="preserve">1. </w:t>
      </w:r>
      <w:r w:rsidR="000668FE" w:rsidRPr="002833AB">
        <w:rPr>
          <w:szCs w:val="21"/>
        </w:rPr>
        <w:t>求极限</w:t>
      </w:r>
      <w:r w:rsidR="000668FE" w:rsidRPr="002833AB">
        <w:rPr>
          <w:position w:val="-30"/>
        </w:rPr>
        <w:object w:dxaOrig="1820" w:dyaOrig="680" w14:anchorId="452D5E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36.6pt" o:ole="">
            <v:imagedata r:id="rId8" o:title=""/>
          </v:shape>
          <o:OLEObject Type="Embed" ProgID="Equation.DSMT4" ShapeID="_x0000_i1025" DrawAspect="Content" ObjectID="_1668275649" r:id="rId9"/>
        </w:object>
      </w:r>
      <w:r w:rsidR="005B3854" w:rsidRPr="002833AB">
        <w:t>.</w:t>
      </w:r>
    </w:p>
    <w:p w14:paraId="629875CC" w14:textId="5FC7048F" w:rsidR="00C90FE1" w:rsidRDefault="00325C05" w:rsidP="002833AB">
      <w:pPr>
        <w:adjustRightInd w:val="0"/>
        <w:snapToGrid w:val="0"/>
        <w:spacing w:line="360" w:lineRule="auto"/>
      </w:pPr>
      <w:r w:rsidRPr="000D3E5B">
        <w:rPr>
          <w:rFonts w:ascii="宋体" w:hAnsi="宋体" w:hint="eastAsia"/>
          <w:b/>
          <w:szCs w:val="21"/>
        </w:rPr>
        <w:t>解：</w:t>
      </w:r>
      <w:r w:rsidR="00523601">
        <w:rPr>
          <w:rFonts w:ascii="宋体" w:hAnsi="宋体" w:hint="eastAsia"/>
          <w:b/>
          <w:szCs w:val="21"/>
        </w:rPr>
        <w:t>当</w:t>
      </w:r>
      <w:r w:rsidR="00523601" w:rsidRPr="00523601">
        <w:rPr>
          <w:position w:val="-6"/>
        </w:rPr>
        <w:object w:dxaOrig="660" w:dyaOrig="279" w14:anchorId="2A83CCB8">
          <v:shape id="_x0000_i1026" type="#_x0000_t75" style="width:35.4pt;height:15pt" o:ole="">
            <v:imagedata r:id="rId10" o:title=""/>
          </v:shape>
          <o:OLEObject Type="Embed" ProgID="Equation.DSMT4" ShapeID="_x0000_i1026" DrawAspect="Content" ObjectID="_1668275650" r:id="rId11"/>
        </w:object>
      </w:r>
      <w:r w:rsidR="00523601">
        <w:rPr>
          <w:rFonts w:hint="eastAsia"/>
        </w:rPr>
        <w:t>时，</w:t>
      </w:r>
      <w:r w:rsidR="00523601" w:rsidRPr="00523601">
        <w:rPr>
          <w:position w:val="-24"/>
        </w:rPr>
        <w:object w:dxaOrig="3560" w:dyaOrig="620" w14:anchorId="407DEB19">
          <v:shape id="_x0000_i1027" type="#_x0000_t75" style="width:192.6pt;height:33.6pt" o:ole="">
            <v:imagedata r:id="rId12" o:title=""/>
          </v:shape>
          <o:OLEObject Type="Embed" ProgID="Equation.DSMT4" ShapeID="_x0000_i1027" DrawAspect="Content" ObjectID="_1668275651" r:id="rId13"/>
        </w:object>
      </w:r>
      <w:r w:rsidR="003B7CBD">
        <w:rPr>
          <w:rFonts w:hint="eastAsia"/>
        </w:rPr>
        <w:t>，所以</w:t>
      </w:r>
    </w:p>
    <w:p w14:paraId="2F24957E" w14:textId="634AC200" w:rsidR="00C90FE1" w:rsidRDefault="003B7CBD" w:rsidP="003B7CBD">
      <w:pPr>
        <w:adjustRightInd w:val="0"/>
        <w:snapToGrid w:val="0"/>
        <w:spacing w:line="360" w:lineRule="auto"/>
        <w:jc w:val="center"/>
      </w:pPr>
      <w:r w:rsidRPr="003B7CBD">
        <w:rPr>
          <w:position w:val="-54"/>
        </w:rPr>
        <w:object w:dxaOrig="3300" w:dyaOrig="960" w14:anchorId="60E4D987">
          <v:shape id="_x0000_i1028" type="#_x0000_t75" style="width:178.2pt;height:51.6pt" o:ole="">
            <v:imagedata r:id="rId14" o:title=""/>
          </v:shape>
          <o:OLEObject Type="Embed" ProgID="Equation.DSMT4" ShapeID="_x0000_i1028" DrawAspect="Content" ObjectID="_1668275652" r:id="rId15"/>
        </w:object>
      </w:r>
    </w:p>
    <w:p w14:paraId="149CC301" w14:textId="48168218" w:rsidR="009D2CA9" w:rsidRDefault="002833AB" w:rsidP="002833AB">
      <w:pPr>
        <w:pStyle w:val="1"/>
        <w:tabs>
          <w:tab w:val="left" w:pos="336"/>
          <w:tab w:val="left" w:pos="420"/>
        </w:tabs>
        <w:spacing w:line="288" w:lineRule="auto"/>
        <w:rPr>
          <w:rFonts w:hAnsi="宋体"/>
        </w:rPr>
      </w:pPr>
      <w:r w:rsidRPr="002833AB">
        <w:rPr>
          <w:rFonts w:ascii="Times New Roman" w:hAnsi="Times New Roman"/>
          <w:szCs w:val="21"/>
        </w:rPr>
        <w:t>2</w:t>
      </w:r>
      <w:r>
        <w:rPr>
          <w:rFonts w:hAnsi="宋体"/>
          <w:szCs w:val="21"/>
        </w:rPr>
        <w:t xml:space="preserve">. </w:t>
      </w:r>
      <w:r w:rsidR="000668FE">
        <w:rPr>
          <w:rFonts w:hAnsi="宋体" w:hint="eastAsia"/>
          <w:szCs w:val="21"/>
        </w:rPr>
        <w:t>求极限</w:t>
      </w:r>
      <w:r w:rsidR="000668FE" w:rsidRPr="000668FE">
        <w:rPr>
          <w:rFonts w:hAnsi="宋体"/>
          <w:position w:val="-28"/>
          <w:szCs w:val="21"/>
        </w:rPr>
        <w:object w:dxaOrig="1420" w:dyaOrig="820" w14:anchorId="6936ECAC">
          <v:shape id="_x0000_i1029" type="#_x0000_t75" style="width:76.8pt;height:44.4pt" o:ole="">
            <v:imagedata r:id="rId16" o:title=""/>
          </v:shape>
          <o:OLEObject Type="Embed" ProgID="Equation.DSMT4" ShapeID="_x0000_i1029" DrawAspect="Content" ObjectID="_1668275653" r:id="rId17"/>
        </w:object>
      </w:r>
      <w:r w:rsidR="005B3854" w:rsidRPr="000D3E5B">
        <w:rPr>
          <w:rFonts w:hAnsi="宋体" w:hint="eastAsia"/>
        </w:rPr>
        <w:t>.</w:t>
      </w:r>
    </w:p>
    <w:p w14:paraId="2289BD32" w14:textId="6825F605" w:rsidR="00C90FE1" w:rsidRDefault="00325C05" w:rsidP="002833AB">
      <w:pPr>
        <w:pStyle w:val="1"/>
        <w:tabs>
          <w:tab w:val="left" w:pos="336"/>
          <w:tab w:val="left" w:pos="420"/>
        </w:tabs>
        <w:spacing w:line="288" w:lineRule="auto"/>
        <w:rPr>
          <w:rFonts w:hAnsi="宋体"/>
        </w:rPr>
      </w:pPr>
      <w:r w:rsidRPr="000D3E5B">
        <w:rPr>
          <w:rFonts w:hAnsi="宋体" w:hint="eastAsia"/>
          <w:b/>
          <w:szCs w:val="21"/>
        </w:rPr>
        <w:t>解：</w:t>
      </w:r>
      <w:r w:rsidR="003B7CBD" w:rsidRPr="003B7CBD">
        <w:rPr>
          <w:rFonts w:hAnsi="宋体"/>
          <w:position w:val="-30"/>
          <w:szCs w:val="21"/>
        </w:rPr>
        <w:object w:dxaOrig="5400" w:dyaOrig="859" w14:anchorId="23BF46B6">
          <v:shape id="_x0000_i1030" type="#_x0000_t75" style="width:291.6pt;height:46.8pt" o:ole="">
            <v:imagedata r:id="rId18" o:title=""/>
          </v:shape>
          <o:OLEObject Type="Embed" ProgID="Equation.DSMT4" ShapeID="_x0000_i1030" DrawAspect="Content" ObjectID="_1668275654" r:id="rId19"/>
        </w:object>
      </w:r>
    </w:p>
    <w:p w14:paraId="15528F45" w14:textId="77777777" w:rsidR="004C234A" w:rsidRDefault="004C234A" w:rsidP="00C90FE1">
      <w:pPr>
        <w:pStyle w:val="1"/>
        <w:tabs>
          <w:tab w:val="left" w:pos="336"/>
          <w:tab w:val="left" w:pos="420"/>
        </w:tabs>
        <w:spacing w:line="288" w:lineRule="auto"/>
        <w:rPr>
          <w:rFonts w:ascii="Times New Roman" w:hAnsi="Times New Roman"/>
        </w:rPr>
      </w:pPr>
    </w:p>
    <w:p w14:paraId="5CF1AD9E" w14:textId="744850D9" w:rsidR="009D2CA9" w:rsidRDefault="00C90FE1" w:rsidP="00C90FE1">
      <w:pPr>
        <w:pStyle w:val="1"/>
        <w:tabs>
          <w:tab w:val="left" w:pos="336"/>
          <w:tab w:val="left" w:pos="420"/>
        </w:tabs>
        <w:spacing w:line="288" w:lineRule="auto"/>
        <w:rPr>
          <w:rFonts w:hAnsi="宋体"/>
        </w:rPr>
      </w:pPr>
      <w:r>
        <w:rPr>
          <w:rFonts w:ascii="Times New Roman" w:hAnsi="Times New Roman" w:hint="cs"/>
        </w:rPr>
        <w:t>3</w:t>
      </w:r>
      <w:r>
        <w:rPr>
          <w:rFonts w:ascii="Times New Roman" w:hAnsi="Times New Roman"/>
        </w:rPr>
        <w:t xml:space="preserve">. </w:t>
      </w:r>
      <w:r w:rsidR="003264E6">
        <w:rPr>
          <w:rFonts w:hAnsi="宋体" w:hint="eastAsia"/>
        </w:rPr>
        <w:t>已知</w:t>
      </w:r>
      <w:r w:rsidR="000668FE" w:rsidRPr="003264E6">
        <w:rPr>
          <w:rFonts w:hAnsi="宋体"/>
          <w:position w:val="-24"/>
        </w:rPr>
        <w:object w:dxaOrig="1560" w:dyaOrig="620" w14:anchorId="4DF427B6">
          <v:shape id="_x0000_i1031" type="#_x0000_t75" style="width:84.6pt;height:33.6pt" o:ole="">
            <v:imagedata r:id="rId20" o:title=""/>
          </v:shape>
          <o:OLEObject Type="Embed" ProgID="Equation.DSMT4" ShapeID="_x0000_i1031" DrawAspect="Content" ObjectID="_1668275655" r:id="rId21"/>
        </w:object>
      </w:r>
      <w:r w:rsidR="00313724">
        <w:rPr>
          <w:rFonts w:hAnsi="宋体" w:hint="eastAsia"/>
        </w:rPr>
        <w:t>，</w:t>
      </w:r>
      <w:r w:rsidR="000668FE">
        <w:rPr>
          <w:rFonts w:hAnsi="宋体" w:hint="eastAsia"/>
        </w:rPr>
        <w:t>求</w:t>
      </w:r>
      <w:r w:rsidR="00EC492F" w:rsidRPr="00EC492F">
        <w:rPr>
          <w:rFonts w:hAnsi="宋体"/>
          <w:position w:val="-24"/>
        </w:rPr>
        <w:object w:dxaOrig="340" w:dyaOrig="620" w14:anchorId="2AA45393">
          <v:shape id="_x0000_i1032" type="#_x0000_t75" style="width:16.8pt;height:30pt" o:ole="">
            <v:imagedata r:id="rId22" o:title=""/>
          </v:shape>
          <o:OLEObject Type="Embed" ProgID="Equation.DSMT4" ShapeID="_x0000_i1032" DrawAspect="Content" ObjectID="_1668275656" r:id="rId23"/>
        </w:object>
      </w:r>
      <w:r w:rsidR="009D2CA9" w:rsidRPr="000D3E5B">
        <w:rPr>
          <w:rFonts w:hAnsi="宋体"/>
        </w:rPr>
        <w:t>.</w:t>
      </w:r>
    </w:p>
    <w:p w14:paraId="3DC2B480" w14:textId="219F5EB3" w:rsidR="00C90FE1" w:rsidRDefault="00325C05" w:rsidP="00C90FE1">
      <w:pPr>
        <w:pStyle w:val="1"/>
        <w:tabs>
          <w:tab w:val="left" w:pos="336"/>
          <w:tab w:val="left" w:pos="420"/>
        </w:tabs>
        <w:spacing w:line="288" w:lineRule="auto"/>
        <w:rPr>
          <w:rFonts w:hAnsi="宋体"/>
        </w:rPr>
      </w:pPr>
      <w:r w:rsidRPr="000D3E5B">
        <w:rPr>
          <w:rFonts w:hAnsi="宋体" w:hint="eastAsia"/>
          <w:b/>
          <w:szCs w:val="21"/>
        </w:rPr>
        <w:t>解：</w:t>
      </w:r>
      <w:r w:rsidR="003846B5" w:rsidRPr="003846B5">
        <w:rPr>
          <w:rFonts w:hAnsi="宋体"/>
          <w:position w:val="-64"/>
        </w:rPr>
        <w:object w:dxaOrig="4060" w:dyaOrig="1020" w14:anchorId="627175B5">
          <v:shape id="_x0000_i1033" type="#_x0000_t75" style="width:220.2pt;height:55.2pt" o:ole="">
            <v:imagedata r:id="rId24" o:title=""/>
          </v:shape>
          <o:OLEObject Type="Embed" ProgID="Equation.DSMT4" ShapeID="_x0000_i1033" DrawAspect="Content" ObjectID="_1668275657" r:id="rId25"/>
        </w:object>
      </w:r>
    </w:p>
    <w:p w14:paraId="5775466A" w14:textId="77777777" w:rsidR="004C234A" w:rsidRDefault="004C234A" w:rsidP="00C90FE1">
      <w:pPr>
        <w:pStyle w:val="1"/>
        <w:tabs>
          <w:tab w:val="left" w:pos="336"/>
          <w:tab w:val="left" w:pos="420"/>
        </w:tabs>
        <w:spacing w:line="288" w:lineRule="auto"/>
        <w:rPr>
          <w:rFonts w:ascii="Times New Roman" w:hAnsi="Times New Roman"/>
        </w:rPr>
      </w:pPr>
    </w:p>
    <w:p w14:paraId="6802E81B" w14:textId="77777777" w:rsidR="00795A0F" w:rsidRDefault="00795A0F" w:rsidP="00C90FE1">
      <w:pPr>
        <w:pStyle w:val="1"/>
        <w:tabs>
          <w:tab w:val="left" w:pos="336"/>
          <w:tab w:val="left" w:pos="420"/>
        </w:tabs>
        <w:spacing w:line="288" w:lineRule="auto"/>
        <w:rPr>
          <w:rFonts w:ascii="Times New Roman" w:hAnsi="Times New Roman"/>
        </w:rPr>
      </w:pPr>
    </w:p>
    <w:p w14:paraId="3E9E5F57" w14:textId="5F9B6873" w:rsidR="009D2CA9" w:rsidRDefault="00C90FE1" w:rsidP="00C90FE1">
      <w:pPr>
        <w:pStyle w:val="1"/>
        <w:tabs>
          <w:tab w:val="left" w:pos="336"/>
          <w:tab w:val="left" w:pos="420"/>
        </w:tabs>
        <w:spacing w:line="288" w:lineRule="auto"/>
        <w:rPr>
          <w:rFonts w:hAnsi="宋体"/>
        </w:rPr>
      </w:pPr>
      <w:r>
        <w:rPr>
          <w:rFonts w:ascii="Times New Roman" w:hAnsi="Times New Roman" w:hint="cs"/>
        </w:rPr>
        <w:t>4</w:t>
      </w:r>
      <w:r>
        <w:rPr>
          <w:rFonts w:ascii="Times New Roman" w:hAnsi="Times New Roman"/>
        </w:rPr>
        <w:t xml:space="preserve">. </w:t>
      </w:r>
      <w:r w:rsidR="002C7D0B" w:rsidRPr="002C7D0B">
        <w:rPr>
          <w:rFonts w:hAnsi="宋体" w:hint="eastAsia"/>
        </w:rPr>
        <w:t>已知</w:t>
      </w:r>
      <w:r w:rsidR="00EC492F" w:rsidRPr="00243E67">
        <w:rPr>
          <w:rFonts w:hAnsi="宋体"/>
          <w:position w:val="-10"/>
        </w:rPr>
        <w:object w:dxaOrig="1359" w:dyaOrig="360" w14:anchorId="5B96D9A9">
          <v:shape id="_x0000_i1034" type="#_x0000_t75" style="width:66pt;height:18pt" o:ole="">
            <v:imagedata r:id="rId26" o:title=""/>
          </v:shape>
          <o:OLEObject Type="Embed" ProgID="Equation.DSMT4" ShapeID="_x0000_i1034" DrawAspect="Content" ObjectID="_1668275658" r:id="rId27"/>
        </w:object>
      </w:r>
      <w:r w:rsidR="00AC1718">
        <w:rPr>
          <w:rFonts w:hAnsi="宋体" w:hint="eastAsia"/>
        </w:rPr>
        <w:t>，</w:t>
      </w:r>
      <w:r w:rsidR="00EC492F">
        <w:rPr>
          <w:rFonts w:hAnsi="宋体" w:hint="eastAsia"/>
        </w:rPr>
        <w:t>求</w:t>
      </w:r>
      <w:r w:rsidR="00EC492F" w:rsidRPr="00EC492F">
        <w:rPr>
          <w:rFonts w:hAnsi="宋体"/>
          <w:position w:val="-10"/>
        </w:rPr>
        <w:object w:dxaOrig="320" w:dyaOrig="320" w14:anchorId="55FED327">
          <v:shape id="_x0000_i1035" type="#_x0000_t75" style="width:15.6pt;height:16.2pt" o:ole="">
            <v:imagedata r:id="rId28" o:title=""/>
          </v:shape>
          <o:OLEObject Type="Embed" ProgID="Equation.DSMT4" ShapeID="_x0000_i1035" DrawAspect="Content" ObjectID="_1668275659" r:id="rId29"/>
        </w:object>
      </w:r>
      <w:r w:rsidR="009D2CA9" w:rsidRPr="002C7D0B">
        <w:rPr>
          <w:rFonts w:hAnsi="宋体"/>
        </w:rPr>
        <w:t>.</w:t>
      </w:r>
    </w:p>
    <w:p w14:paraId="01EA92B5" w14:textId="084C8C56" w:rsidR="00795A0F" w:rsidRDefault="00325C05" w:rsidP="00795A0F">
      <w:pPr>
        <w:pStyle w:val="1"/>
        <w:tabs>
          <w:tab w:val="left" w:pos="336"/>
          <w:tab w:val="left" w:pos="420"/>
        </w:tabs>
        <w:spacing w:line="360" w:lineRule="auto"/>
        <w:rPr>
          <w:rFonts w:hAnsi="宋体"/>
        </w:rPr>
      </w:pPr>
      <w:r w:rsidRPr="000D3E5B">
        <w:rPr>
          <w:rFonts w:hAnsi="宋体" w:hint="eastAsia"/>
          <w:b/>
          <w:szCs w:val="21"/>
        </w:rPr>
        <w:t>解：</w:t>
      </w:r>
      <w:r w:rsidR="00795A0F">
        <w:rPr>
          <w:rFonts w:hAnsi="宋体" w:hint="eastAsia"/>
          <w:b/>
          <w:szCs w:val="21"/>
        </w:rPr>
        <w:t xml:space="preserve"> </w:t>
      </w:r>
      <w:r w:rsidR="00795A0F">
        <w:rPr>
          <w:rFonts w:hAnsi="宋体"/>
          <w:b/>
          <w:szCs w:val="21"/>
        </w:rPr>
        <w:t xml:space="preserve">    </w:t>
      </w:r>
      <w:r w:rsidR="00795A0F" w:rsidRPr="003846B5">
        <w:rPr>
          <w:rFonts w:hAnsi="宋体"/>
          <w:position w:val="-24"/>
        </w:rPr>
        <w:object w:dxaOrig="3519" w:dyaOrig="620" w14:anchorId="00D09ABD">
          <v:shape id="_x0000_i1036" type="#_x0000_t75" style="width:171pt;height:31.2pt" o:ole="">
            <v:imagedata r:id="rId30" o:title=""/>
          </v:shape>
          <o:OLEObject Type="Embed" ProgID="Equation.DSMT4" ShapeID="_x0000_i1036" DrawAspect="Content" ObjectID="_1668275660" r:id="rId31"/>
        </w:object>
      </w:r>
    </w:p>
    <w:p w14:paraId="33879ABF" w14:textId="276FEF75" w:rsidR="004C234A" w:rsidRDefault="00795A0F" w:rsidP="00795A0F">
      <w:pPr>
        <w:pStyle w:val="1"/>
        <w:tabs>
          <w:tab w:val="left" w:pos="336"/>
          <w:tab w:val="left" w:pos="420"/>
        </w:tabs>
        <w:spacing w:line="360" w:lineRule="auto"/>
        <w:ind w:firstLineChars="600" w:firstLine="1260"/>
        <w:rPr>
          <w:szCs w:val="21"/>
        </w:rPr>
      </w:pPr>
      <w:r w:rsidRPr="003846B5">
        <w:rPr>
          <w:rFonts w:hAnsi="宋体"/>
          <w:position w:val="-24"/>
        </w:rPr>
        <w:object w:dxaOrig="1500" w:dyaOrig="620" w14:anchorId="5C69187E">
          <v:shape id="_x0000_i1037" type="#_x0000_t75" style="width:73.2pt;height:31.2pt" o:ole="">
            <v:imagedata r:id="rId32" o:title=""/>
          </v:shape>
          <o:OLEObject Type="Embed" ProgID="Equation.DSMT4" ShapeID="_x0000_i1037" DrawAspect="Content" ObjectID="_1668275661" r:id="rId33"/>
        </w:object>
      </w:r>
    </w:p>
    <w:p w14:paraId="0BECB995" w14:textId="77777777" w:rsidR="00795A0F" w:rsidRDefault="00795A0F" w:rsidP="00795A0F">
      <w:pPr>
        <w:spacing w:line="360" w:lineRule="auto"/>
        <w:rPr>
          <w:szCs w:val="21"/>
        </w:rPr>
      </w:pPr>
    </w:p>
    <w:p w14:paraId="558A3340" w14:textId="77777777" w:rsidR="00795A0F" w:rsidRDefault="00795A0F" w:rsidP="00795A0F">
      <w:pPr>
        <w:spacing w:line="360" w:lineRule="auto"/>
        <w:rPr>
          <w:szCs w:val="21"/>
        </w:rPr>
      </w:pPr>
    </w:p>
    <w:p w14:paraId="5CBC5762" w14:textId="139851E3" w:rsidR="004B13B6" w:rsidRDefault="004B13B6" w:rsidP="00795A0F">
      <w:pPr>
        <w:spacing w:line="360" w:lineRule="auto"/>
        <w:rPr>
          <w:rFonts w:ascii="宋体" w:hAnsi="宋体"/>
        </w:rPr>
      </w:pPr>
      <w:r w:rsidRPr="00C90FE1">
        <w:rPr>
          <w:szCs w:val="21"/>
        </w:rPr>
        <w:t>5.</w:t>
      </w:r>
      <w:r w:rsidR="009D2CA9" w:rsidRPr="00C90FE1">
        <w:rPr>
          <w:szCs w:val="21"/>
        </w:rPr>
        <w:t xml:space="preserve"> </w:t>
      </w:r>
      <w:r w:rsidR="00EC492F">
        <w:rPr>
          <w:rFonts w:ascii="宋体" w:hAnsi="宋体" w:hint="eastAsia"/>
          <w:szCs w:val="21"/>
        </w:rPr>
        <w:t>已知</w:t>
      </w:r>
      <w:r w:rsidR="00EC492F" w:rsidRPr="00EC492F">
        <w:rPr>
          <w:rFonts w:hAnsi="宋体"/>
          <w:position w:val="-24"/>
        </w:rPr>
        <w:object w:dxaOrig="1180" w:dyaOrig="620" w14:anchorId="4A60BBEF">
          <v:shape id="_x0000_i1038" type="#_x0000_t75" style="width:57.6pt;height:31.2pt" o:ole="">
            <v:imagedata r:id="rId34" o:title=""/>
          </v:shape>
          <o:OLEObject Type="Embed" ProgID="Equation.DSMT4" ShapeID="_x0000_i1038" DrawAspect="Content" ObjectID="_1668275662" r:id="rId35"/>
        </w:object>
      </w:r>
      <w:r w:rsidR="00EC492F" w:rsidRPr="00EC492F">
        <w:rPr>
          <w:rFonts w:ascii="宋体" w:hAnsi="宋体" w:hint="eastAsia"/>
        </w:rPr>
        <w:t>，</w:t>
      </w:r>
      <w:r w:rsidR="00EC492F">
        <w:rPr>
          <w:rFonts w:ascii="宋体" w:hAnsi="宋体" w:hint="eastAsia"/>
        </w:rPr>
        <w:t>求</w:t>
      </w:r>
      <w:r w:rsidR="00EC492F" w:rsidRPr="00EC492F">
        <w:rPr>
          <w:rFonts w:hAnsi="宋体"/>
          <w:position w:val="-10"/>
        </w:rPr>
        <w:object w:dxaOrig="420" w:dyaOrig="360" w14:anchorId="78629507">
          <v:shape id="_x0000_i1039" type="#_x0000_t75" style="width:20.4pt;height:18pt" o:ole="">
            <v:imagedata r:id="rId36" o:title=""/>
          </v:shape>
          <o:OLEObject Type="Embed" ProgID="Equation.DSMT4" ShapeID="_x0000_i1039" DrawAspect="Content" ObjectID="_1668275663" r:id="rId37"/>
        </w:object>
      </w:r>
      <w:r w:rsidR="009D2CA9" w:rsidRPr="000D3E5B">
        <w:rPr>
          <w:rFonts w:ascii="宋体" w:hAnsi="宋体"/>
        </w:rPr>
        <w:t>.</w:t>
      </w:r>
    </w:p>
    <w:p w14:paraId="5CE21300" w14:textId="1027C0E0" w:rsidR="00C90FE1" w:rsidRDefault="00325C05" w:rsidP="00795A0F">
      <w:pPr>
        <w:spacing w:line="360" w:lineRule="auto"/>
        <w:rPr>
          <w:rFonts w:ascii="宋体" w:hAnsi="宋体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795A0F">
        <w:rPr>
          <w:rFonts w:ascii="宋体" w:hAnsi="宋体" w:hint="eastAsia"/>
          <w:b/>
          <w:szCs w:val="21"/>
        </w:rPr>
        <w:t xml:space="preserve"> </w:t>
      </w:r>
      <w:r w:rsidR="00795A0F">
        <w:rPr>
          <w:rFonts w:ascii="宋体" w:hAnsi="宋体"/>
          <w:b/>
          <w:szCs w:val="21"/>
        </w:rPr>
        <w:t xml:space="preserve">          </w:t>
      </w:r>
      <w:r w:rsidR="003846B5" w:rsidRPr="003846B5">
        <w:rPr>
          <w:rFonts w:hAnsi="宋体"/>
          <w:position w:val="-28"/>
        </w:rPr>
        <w:object w:dxaOrig="3180" w:dyaOrig="680" w14:anchorId="563010B2">
          <v:shape id="_x0000_i1040" type="#_x0000_t75" style="width:155.4pt;height:34.2pt" o:ole="">
            <v:imagedata r:id="rId38" o:title=""/>
          </v:shape>
          <o:OLEObject Type="Embed" ProgID="Equation.DSMT4" ShapeID="_x0000_i1040" DrawAspect="Content" ObjectID="_1668275664" r:id="rId39"/>
        </w:object>
      </w:r>
    </w:p>
    <w:p w14:paraId="07E97C38" w14:textId="77777777" w:rsidR="00795A0F" w:rsidRDefault="00D13618" w:rsidP="00795A0F">
      <w:pPr>
        <w:spacing w:line="360" w:lineRule="auto"/>
        <w:ind w:firstLineChars="700" w:firstLine="1470"/>
        <w:jc w:val="left"/>
        <w:rPr>
          <w:rFonts w:hAnsi="宋体"/>
        </w:rPr>
      </w:pPr>
      <w:r w:rsidRPr="00D13618">
        <w:rPr>
          <w:rFonts w:hAnsi="宋体"/>
          <w:position w:val="-34"/>
        </w:rPr>
        <w:object w:dxaOrig="3360" w:dyaOrig="800" w14:anchorId="7E62A9F1">
          <v:shape id="_x0000_i1041" type="#_x0000_t75" style="width:163.8pt;height:40.2pt" o:ole="">
            <v:imagedata r:id="rId40" o:title=""/>
          </v:shape>
          <o:OLEObject Type="Embed" ProgID="Equation.DSMT4" ShapeID="_x0000_i1041" DrawAspect="Content" ObjectID="_1668275665" r:id="rId41"/>
        </w:object>
      </w:r>
    </w:p>
    <w:p w14:paraId="5A22A370" w14:textId="31DD0A86" w:rsidR="00C90FE1" w:rsidRDefault="00D13618" w:rsidP="00795A0F">
      <w:pPr>
        <w:spacing w:line="360" w:lineRule="auto"/>
        <w:ind w:firstLineChars="900" w:firstLine="1890"/>
        <w:jc w:val="left"/>
        <w:rPr>
          <w:rFonts w:ascii="宋体" w:hAnsi="宋体"/>
        </w:rPr>
      </w:pPr>
      <w:r w:rsidRPr="00D13618">
        <w:rPr>
          <w:rFonts w:hAnsi="宋体"/>
          <w:position w:val="-36"/>
        </w:rPr>
        <w:object w:dxaOrig="3720" w:dyaOrig="840" w14:anchorId="5A7E08F5">
          <v:shape id="_x0000_i1042" type="#_x0000_t75" style="width:181.8pt;height:42pt" o:ole="">
            <v:imagedata r:id="rId42" o:title=""/>
          </v:shape>
          <o:OLEObject Type="Embed" ProgID="Equation.DSMT4" ShapeID="_x0000_i1042" DrawAspect="Content" ObjectID="_1668275666" r:id="rId43"/>
        </w:object>
      </w:r>
    </w:p>
    <w:p w14:paraId="3F421C1A" w14:textId="36D77916" w:rsidR="004C234A" w:rsidRDefault="004C234A" w:rsidP="00795A0F">
      <w:pPr>
        <w:spacing w:line="360" w:lineRule="auto"/>
        <w:rPr>
          <w:szCs w:val="21"/>
        </w:rPr>
      </w:pPr>
    </w:p>
    <w:p w14:paraId="034D1956" w14:textId="77777777" w:rsidR="00795A0F" w:rsidRDefault="00795A0F" w:rsidP="00795A0F">
      <w:pPr>
        <w:spacing w:line="360" w:lineRule="auto"/>
        <w:rPr>
          <w:szCs w:val="21"/>
        </w:rPr>
      </w:pPr>
    </w:p>
    <w:p w14:paraId="5128025C" w14:textId="1B4EF60D" w:rsidR="00B85735" w:rsidRDefault="004B13B6" w:rsidP="00795A0F">
      <w:pPr>
        <w:spacing w:line="360" w:lineRule="auto"/>
        <w:rPr>
          <w:rFonts w:hAnsi="宋体"/>
        </w:rPr>
      </w:pPr>
      <w:r w:rsidRPr="002833AB">
        <w:rPr>
          <w:szCs w:val="21"/>
        </w:rPr>
        <w:t>6</w:t>
      </w:r>
      <w:r w:rsidRPr="000D3E5B">
        <w:rPr>
          <w:rFonts w:ascii="宋体" w:hAnsi="宋体"/>
          <w:szCs w:val="21"/>
        </w:rPr>
        <w:t>.</w:t>
      </w:r>
      <w:r w:rsidR="00BE6B7D">
        <w:rPr>
          <w:rFonts w:ascii="宋体" w:hAnsi="宋体" w:hint="eastAsia"/>
          <w:szCs w:val="21"/>
        </w:rPr>
        <w:t xml:space="preserve"> </w:t>
      </w:r>
      <w:r w:rsidR="00EC492F" w:rsidRPr="00562791">
        <w:rPr>
          <w:rFonts w:ascii="宋体" w:hAnsi="宋体" w:hint="eastAsia"/>
          <w:szCs w:val="21"/>
        </w:rPr>
        <w:t>已知函数</w:t>
      </w:r>
      <w:r w:rsidR="00EC492F" w:rsidRPr="00562791">
        <w:rPr>
          <w:rFonts w:ascii="宋体" w:hAnsi="宋体"/>
          <w:position w:val="-10"/>
          <w:szCs w:val="21"/>
        </w:rPr>
        <w:object w:dxaOrig="880" w:dyaOrig="320" w14:anchorId="29D64C5E">
          <v:shape id="_x0000_i1043" type="#_x0000_t75" style="width:48pt;height:17.4pt" o:ole="">
            <v:imagedata r:id="rId44" o:title=""/>
          </v:shape>
          <o:OLEObject Type="Embed" ProgID="Equation.DSMT4" ShapeID="_x0000_i1043" DrawAspect="Content" ObjectID="_1668275667" r:id="rId45"/>
        </w:object>
      </w:r>
      <w:r w:rsidR="00EC492F" w:rsidRPr="00562791">
        <w:rPr>
          <w:rFonts w:ascii="宋体" w:hAnsi="宋体" w:hint="eastAsia"/>
          <w:szCs w:val="21"/>
        </w:rPr>
        <w:t>是由方程</w:t>
      </w:r>
      <w:r w:rsidR="00EC492F" w:rsidRPr="00EC492F">
        <w:rPr>
          <w:rFonts w:ascii="宋体" w:hAnsi="宋体"/>
          <w:position w:val="-22"/>
          <w:szCs w:val="21"/>
        </w:rPr>
        <w:object w:dxaOrig="2380" w:dyaOrig="600" w14:anchorId="1D3C8A7E">
          <v:shape id="_x0000_i1044" type="#_x0000_t75" style="width:129.6pt;height:31.8pt" o:ole="">
            <v:imagedata r:id="rId46" o:title=""/>
          </v:shape>
          <o:OLEObject Type="Embed" ProgID="Equation.DSMT4" ShapeID="_x0000_i1044" DrawAspect="Content" ObjectID="_1668275668" r:id="rId47"/>
        </w:object>
      </w:r>
      <w:r w:rsidR="00EC492F" w:rsidRPr="00562791">
        <w:rPr>
          <w:rFonts w:ascii="宋体" w:hAnsi="宋体" w:hint="eastAsia"/>
          <w:szCs w:val="21"/>
        </w:rPr>
        <w:t>确定的隐函数，</w:t>
      </w:r>
      <w:r w:rsidR="002833AB">
        <w:rPr>
          <w:rFonts w:ascii="宋体" w:hAnsi="宋体" w:hint="eastAsia"/>
          <w:szCs w:val="21"/>
        </w:rPr>
        <w:t>求</w:t>
      </w:r>
      <w:r w:rsidR="00EC492F" w:rsidRPr="00562791">
        <w:rPr>
          <w:rFonts w:ascii="宋体" w:hAnsi="宋体" w:hint="eastAsia"/>
          <w:position w:val="-24"/>
          <w:szCs w:val="21"/>
        </w:rPr>
        <w:object w:dxaOrig="340" w:dyaOrig="620" w14:anchorId="3699BD2B">
          <v:shape id="_x0000_i1045" type="#_x0000_t75" style="width:17.4pt;height:31.2pt" o:ole="">
            <v:imagedata r:id="rId48" o:title=""/>
          </v:shape>
          <o:OLEObject Type="Embed" ProgID="Equation.DSMT4" ShapeID="_x0000_i1045" DrawAspect="Content" ObjectID="_1668275669" r:id="rId49"/>
        </w:object>
      </w:r>
      <w:r w:rsidR="005B49DF">
        <w:rPr>
          <w:rFonts w:hAnsi="宋体" w:hint="eastAsia"/>
        </w:rPr>
        <w:t>.</w:t>
      </w:r>
    </w:p>
    <w:p w14:paraId="6A98994D" w14:textId="77777777" w:rsidR="00795A0F" w:rsidRDefault="00325C05" w:rsidP="00795A0F">
      <w:pPr>
        <w:spacing w:line="360" w:lineRule="auto"/>
        <w:rPr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D13618" w:rsidRPr="00D13618">
        <w:rPr>
          <w:rFonts w:ascii="宋体" w:hAnsi="宋体" w:hint="eastAsia"/>
          <w:szCs w:val="21"/>
        </w:rPr>
        <w:t>方程两边分别对</w:t>
      </w:r>
      <w:r w:rsidR="00D13618" w:rsidRPr="00D13618">
        <w:rPr>
          <w:rFonts w:hint="eastAsia"/>
          <w:i/>
          <w:iCs/>
          <w:szCs w:val="21"/>
        </w:rPr>
        <w:t>x</w:t>
      </w:r>
      <w:r w:rsidR="006C3EF2">
        <w:rPr>
          <w:rFonts w:hint="eastAsia"/>
          <w:szCs w:val="21"/>
        </w:rPr>
        <w:t>求导得</w:t>
      </w:r>
      <w:r w:rsidR="007A7E85">
        <w:rPr>
          <w:rFonts w:hint="eastAsia"/>
          <w:szCs w:val="21"/>
        </w:rPr>
        <w:t>，</w:t>
      </w:r>
    </w:p>
    <w:p w14:paraId="14148E83" w14:textId="77777777" w:rsidR="00795A0F" w:rsidRDefault="006C3EF2" w:rsidP="00795A0F">
      <w:pPr>
        <w:spacing w:line="360" w:lineRule="auto"/>
        <w:jc w:val="center"/>
        <w:rPr>
          <w:rFonts w:ascii="宋体" w:hAnsi="宋体"/>
          <w:szCs w:val="21"/>
        </w:rPr>
      </w:pPr>
      <w:r w:rsidRPr="006C3EF2">
        <w:rPr>
          <w:rFonts w:ascii="宋体" w:hAnsi="宋体"/>
          <w:position w:val="-28"/>
          <w:szCs w:val="21"/>
        </w:rPr>
        <w:object w:dxaOrig="2799" w:dyaOrig="660" w14:anchorId="4346B95D">
          <v:shape id="_x0000_i1046" type="#_x0000_t75" style="width:152.4pt;height:34.8pt" o:ole="">
            <v:imagedata r:id="rId50" o:title=""/>
          </v:shape>
          <o:OLEObject Type="Embed" ProgID="Equation.DSMT4" ShapeID="_x0000_i1046" DrawAspect="Content" ObjectID="_1668275670" r:id="rId51"/>
        </w:object>
      </w:r>
      <w:r>
        <w:rPr>
          <w:rFonts w:ascii="宋体" w:hAnsi="宋体" w:hint="eastAsia"/>
          <w:szCs w:val="21"/>
        </w:rPr>
        <w:t>，</w:t>
      </w:r>
    </w:p>
    <w:p w14:paraId="549A4075" w14:textId="7B3DFCB4" w:rsidR="00D70393" w:rsidRDefault="006C3EF2" w:rsidP="00795A0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故</w:t>
      </w:r>
    </w:p>
    <w:p w14:paraId="0A39C18E" w14:textId="0C131F08" w:rsidR="00C90FE1" w:rsidRDefault="006C3EF2" w:rsidP="00795A0F">
      <w:pPr>
        <w:spacing w:line="360" w:lineRule="auto"/>
        <w:jc w:val="center"/>
        <w:rPr>
          <w:rFonts w:hAnsi="宋体"/>
        </w:rPr>
      </w:pPr>
      <w:r w:rsidRPr="006C3EF2">
        <w:rPr>
          <w:rFonts w:ascii="宋体" w:hAnsi="宋体"/>
          <w:position w:val="-30"/>
          <w:szCs w:val="21"/>
        </w:rPr>
        <w:object w:dxaOrig="1680" w:dyaOrig="740" w14:anchorId="2FA2CFDD">
          <v:shape id="_x0000_i1047" type="#_x0000_t75" style="width:91.2pt;height:39pt" o:ole="">
            <v:imagedata r:id="rId52" o:title=""/>
          </v:shape>
          <o:OLEObject Type="Embed" ProgID="Equation.DSMT4" ShapeID="_x0000_i1047" DrawAspect="Content" ObjectID="_1668275671" r:id="rId53"/>
        </w:object>
      </w:r>
      <w:r>
        <w:rPr>
          <w:rFonts w:ascii="宋体" w:hAnsi="宋体"/>
          <w:szCs w:val="21"/>
        </w:rPr>
        <w:t>.</w:t>
      </w:r>
    </w:p>
    <w:p w14:paraId="5E4B8C43" w14:textId="73ABFAA6" w:rsidR="00C90FE1" w:rsidRDefault="00C90FE1" w:rsidP="00EC492F">
      <w:pPr>
        <w:rPr>
          <w:rFonts w:hAnsi="宋体"/>
        </w:rPr>
      </w:pPr>
    </w:p>
    <w:p w14:paraId="27BBA1F3" w14:textId="5858F54F" w:rsidR="00795A0F" w:rsidRDefault="00795A0F" w:rsidP="00EC492F">
      <w:pPr>
        <w:rPr>
          <w:rFonts w:hAnsi="宋体"/>
        </w:rPr>
      </w:pPr>
    </w:p>
    <w:p w14:paraId="67C7BF3F" w14:textId="77777777" w:rsidR="00C60C82" w:rsidRDefault="00C60C82" w:rsidP="00EC492F">
      <w:pPr>
        <w:rPr>
          <w:rFonts w:hAnsi="宋体"/>
        </w:rPr>
      </w:pPr>
    </w:p>
    <w:p w14:paraId="140F001B" w14:textId="1EC1848F" w:rsidR="002833AB" w:rsidRDefault="00795A0F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49B7C5A" wp14:editId="4A4E1427">
                <wp:simplePos x="0" y="0"/>
                <wp:positionH relativeFrom="column">
                  <wp:posOffset>-1351915</wp:posOffset>
                </wp:positionH>
                <wp:positionV relativeFrom="paragraph">
                  <wp:posOffset>40576</wp:posOffset>
                </wp:positionV>
                <wp:extent cx="1152525" cy="7971155"/>
                <wp:effectExtent l="0" t="0" r="28575" b="10795"/>
                <wp:wrapNone/>
                <wp:docPr id="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7971155"/>
                          <a:chOff x="0" y="0"/>
                          <a:chExt cx="11525" cy="79710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" y="42957"/>
                            <a:ext cx="4572" cy="3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C4203" w14:textId="77777777" w:rsidR="00C216EF" w:rsidRDefault="00C216EF" w:rsidP="005B3854">
                              <w:pPr>
                                <w:ind w:firstLineChars="100" w:firstLine="281"/>
                                <w:rPr>
                                  <w:rFonts w:ascii="宋体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宋体" w:hint="eastAsia"/>
                                  <w:b/>
                                  <w:sz w:val="28"/>
                                  <w:szCs w:val="28"/>
                                </w:rPr>
                                <w:t>装</w:t>
                              </w:r>
                              <w:r>
                                <w:rPr>
                                  <w:rFonts w:ascii="宋体" w:hAnsi="宋体" w:hint="eastAsia"/>
                                  <w:b/>
                                  <w:sz w:val="28"/>
                                  <w:szCs w:val="28"/>
                                </w:rPr>
                                <w:t>订线内不要答题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g:grpSp>
                        <wpg:cNvPr id="31" name="组合 1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525" cy="79710"/>
                            <a:chOff x="0" y="0"/>
                            <a:chExt cx="11525" cy="79710"/>
                          </a:xfrm>
                        </wpg:grpSpPr>
                        <wps:wsp>
                          <wps:cNvPr id="32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" y="26384"/>
                              <a:ext cx="2286" cy="250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DD1173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装订线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3" name="组合 13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525" cy="79710"/>
                              <a:chOff x="0" y="0"/>
                              <a:chExt cx="11525" cy="79710"/>
                            </a:xfrm>
                          </wpg:grpSpPr>
                          <wpg:grpSp>
                            <wpg:cNvPr id="34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11620"/>
                                <a:ext cx="9144" cy="9380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35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36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185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44509B" w14:textId="77777777" w:rsidR="00C216EF" w:rsidRDefault="00C216EF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学号</w:t>
                                      </w:r>
                                    </w:p>
                                    <w:p w14:paraId="2DD538D4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8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9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333"/>
                                <a:ext cx="9144" cy="9380"/>
                                <a:chOff x="675" y="3669"/>
                                <a:chExt cx="1440" cy="1404"/>
                              </a:xfrm>
                            </wpg:grpSpPr>
                            <wpg:grpSp>
                              <wpg:cNvPr id="40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3669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41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" y="2054"/>
                                    <a:ext cx="1395" cy="4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222688" w14:textId="77777777" w:rsidR="00C216EF" w:rsidRDefault="00C216EF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座位号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3" name="Line 34"/>
                              <wps:cNvCnPr/>
                              <wps:spPr bwMode="auto">
                                <a:xfrm>
                                  <a:off x="675" y="429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4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33051"/>
                                <a:ext cx="9144" cy="9380"/>
                                <a:chOff x="675" y="5385"/>
                                <a:chExt cx="1440" cy="1404"/>
                              </a:xfrm>
                            </wpg:grpSpPr>
                            <wpg:grpSp>
                              <wpg:cNvPr id="45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5385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46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08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A0A4D91" w14:textId="77777777" w:rsidR="00C216EF" w:rsidRDefault="00C216EF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姓名</w:t>
                                      </w:r>
                                    </w:p>
                                    <w:p w14:paraId="184E765D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" name="Line 33"/>
                              <wps:cNvCnPr/>
                              <wps:spPr bwMode="auto">
                                <a:xfrm>
                                  <a:off x="675" y="600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" name="Line 266"/>
                            <wps:cNvCnPr/>
                            <wps:spPr bwMode="auto">
                              <a:xfrm flipV="1">
                                <a:off x="11525" y="0"/>
                                <a:ext cx="0" cy="79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0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22098"/>
                                <a:ext cx="9144" cy="9379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51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52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23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7A4D4C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班级</w:t>
                                      </w:r>
                                    </w:p>
                                    <w:p w14:paraId="06F45087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4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B7C5A" id="Group 28" o:spid="_x0000_s1052" style="position:absolute;left:0;text-align:left;margin-left:-106.45pt;margin-top:3.2pt;width:90.75pt;height:627.65pt;z-index:251658752" coordsize="11525,7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">
                <v:shape id="Text Box 29" o:spid="_x0000_s1053" type="#_x0000_t202" style="position:absolute;left:1809;top:42957;width:4572;height:3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" filled="f" stroked="f">
                  <v:textbox style="layout-flow:vertical-ideographic" inset="0,0,0,0">
                    <w:txbxContent>
                      <w:p w14:paraId="0CAC4203" w14:textId="77777777" w:rsidR="00C216EF" w:rsidRDefault="00C216EF" w:rsidP="005B3854">
                        <w:pPr>
                          <w:ind w:firstLineChars="100" w:firstLine="281"/>
                          <w:rPr>
                            <w:rFonts w:ascii="宋体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Ansi="宋体" w:hint="eastAsia"/>
                            <w:b/>
                            <w:sz w:val="28"/>
                            <w:szCs w:val="28"/>
                          </w:rPr>
                          <w:t>装</w:t>
                        </w:r>
                        <w:r>
                          <w:rPr>
                            <w:rFonts w:ascii="宋体" w:hAnsi="宋体" w:hint="eastAsia"/>
                            <w:b/>
                            <w:sz w:val="28"/>
                            <w:szCs w:val="28"/>
                          </w:rPr>
                          <w:t>订线内不要答题</w:t>
                        </w:r>
                      </w:p>
                    </w:txbxContent>
                  </v:textbox>
                </v:shape>
                <v:group id="组合 132" o:spid="_x0000_s1054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5" o:spid="_x0000_s1055" type="#_x0000_t202" style="position:absolute;left:8953;top:26384;width:2286;height:25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" filled="f" stroked="f">
                    <v:textbox style="layout-flow:vertical-ideographic" inset="0,0,0,0">
                      <w:txbxContent>
                        <w:p w14:paraId="42DD1173" w14:textId="77777777" w:rsidR="00C216EF" w:rsidRDefault="00C216EF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装订线</w:t>
                          </w:r>
                        </w:p>
                      </w:txbxContent>
                    </v:textbox>
                  </v:shape>
                  <v:group id="组合 134" o:spid="_x0000_s1056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Group 39" o:spid="_x0000_s1057" style="position:absolute;left:95;top:11620;width:9144;height:9380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group id="Group 18" o:spid="_x0000_s1058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Text Box 4" o:spid="_x0000_s1059" type="#_x0000_t202" style="position:absolute;left:855;top:1953;width:118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  <v:textbox>
                            <w:txbxContent>
                              <w:p w14:paraId="4E44509B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学号</w:t>
                                </w:r>
                              </w:p>
                              <w:p w14:paraId="2DD538D4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60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" filled="f"/>
                      </v:group>
                      <v:line id="Line 32" o:spid="_x0000_s1061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</v:group>
                    <v:group id="Group 36" o:spid="_x0000_s1062" style="position:absolute;top:1333;width:9144;height:9380" coordorigin="675,3669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oup 19" o:spid="_x0000_s1063" style="position:absolute;left:675;top:3669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Text Box 20" o:spid="_x0000_s1064" type="#_x0000_t202" style="position:absolute;left:705;top:2054;width:1395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  <v:textbox>
                            <w:txbxContent>
                              <w:p w14:paraId="48222688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座位号</w:t>
                                </w:r>
                              </w:p>
                            </w:txbxContent>
                          </v:textbox>
                        </v:shape>
                        <v:rect id="Rectangle 21" o:spid="_x0000_s1065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G2h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eQ63L+kHyPUVAAD//wMAUEsBAi0AFAAGAAgAAAAhANvh9svuAAAAhQEAABMAAAAAAAAAAAAA&#10;AAAAAAAAAFtDb250ZW50X1R5cGVzXS54bWxQSwECLQAUAAYACAAAACEAWvQsW78AAAAVAQAACwAA&#10;AAAAAAAAAAAAAAAfAQAAX3JlbHMvLnJlbHNQSwECLQAUAAYACAAAACEAnPBtocMAAADbAAAADwAA&#10;AAAAAAAAAAAAAAAHAgAAZHJzL2Rvd25yZXYueG1sUEsFBgAAAAADAAMAtwAAAPcCAAAAAA==&#10;" filled="f"/>
                      </v:group>
                      <v:line id="Line 34" o:spid="_x0000_s1066" style="position:absolute;visibility:visible;mso-wrap-style:square" from="675,4293" to="211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</v:group>
                    <v:group id="Group 38" o:spid="_x0000_s1067" style="position:absolute;left:95;top:33051;width:9144;height:9380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oup 22" o:spid="_x0000_s1068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shape id="Text Box 23" o:spid="_x0000_s1069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<v:textbox>
                            <w:txbxContent>
                              <w:p w14:paraId="1A0A4D91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姓名</w:t>
                                </w:r>
                              </w:p>
                              <w:p w14:paraId="184E765D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" o:spid="_x0000_s1070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" filled="f"/>
                      </v:group>
                      <v:line id="Line 33" o:spid="_x0000_s1071" style="position:absolute;visibility:visible;mso-wrap-style:squar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</v:group>
                    <v:line id="Line 266" o:spid="_x0000_s1072" style="position:absolute;flip:y;visibility:visible;mso-wrap-style:square" from="11525,0" to="11525,7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    <v:group id="Group 39" o:spid="_x0000_s1073" style="position:absolute;left:95;top:22098;width:9144;height:9379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group id="Group 18" o:spid="_x0000_s1074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Text Box 4" o:spid="_x0000_s1075" type="#_x0000_t202" style="position:absolute;left:855;top:1953;width:123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<v:textbox>
                            <w:txbxContent>
                              <w:p w14:paraId="787A4D4C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班级</w:t>
                                </w:r>
                              </w:p>
                              <w:p w14:paraId="06F45087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76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" filled="f"/>
                      </v:group>
                      <v:line id="Line 32" o:spid="_x0000_s1077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</v:group>
                  </v:group>
                </v:group>
              </v:group>
            </w:pict>
          </mc:Fallback>
        </mc:AlternateContent>
      </w:r>
      <w:r w:rsidR="002833AB" w:rsidRPr="002833AB">
        <w:rPr>
          <w:szCs w:val="21"/>
        </w:rPr>
        <w:t>7</w:t>
      </w:r>
      <w:r w:rsidR="002833AB" w:rsidRPr="000D3E5B">
        <w:rPr>
          <w:rFonts w:ascii="宋体" w:hAnsi="宋体"/>
          <w:szCs w:val="21"/>
        </w:rPr>
        <w:t xml:space="preserve">. </w:t>
      </w:r>
      <w:r w:rsidR="002833AB">
        <w:rPr>
          <w:rFonts w:ascii="宋体" w:hAnsi="宋体" w:hint="eastAsia"/>
          <w:szCs w:val="21"/>
        </w:rPr>
        <w:t>求积分</w:t>
      </w:r>
      <w:r w:rsidR="006C3EF2" w:rsidRPr="006C3EF2">
        <w:rPr>
          <w:rFonts w:ascii="宋体" w:hAnsi="宋体"/>
          <w:b/>
          <w:position w:val="-18"/>
          <w:szCs w:val="21"/>
        </w:rPr>
        <w:object w:dxaOrig="1420" w:dyaOrig="480" w14:anchorId="380ADEB8">
          <v:shape id="_x0000_i1048" type="#_x0000_t75" style="width:76.8pt;height:26.4pt" o:ole="">
            <v:imagedata r:id="rId54" o:title=""/>
          </v:shape>
          <o:OLEObject Type="Embed" ProgID="Equation.DSMT4" ShapeID="_x0000_i1048" DrawAspect="Content" ObjectID="_1668275672" r:id="rId55"/>
        </w:object>
      </w:r>
    </w:p>
    <w:p w14:paraId="1D1FFBF2" w14:textId="701BF5B8" w:rsidR="007E0B14" w:rsidRDefault="00325C05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6C3EF2" w:rsidRPr="006C3EF2">
        <w:rPr>
          <w:rFonts w:ascii="宋体" w:hAnsi="宋体"/>
          <w:b/>
          <w:position w:val="-24"/>
          <w:szCs w:val="21"/>
        </w:rPr>
        <w:object w:dxaOrig="3340" w:dyaOrig="620" w14:anchorId="2DF05C07">
          <v:shape id="_x0000_i1049" type="#_x0000_t75" style="width:180.6pt;height:34.2pt" o:ole="">
            <v:imagedata r:id="rId56" o:title=""/>
          </v:shape>
          <o:OLEObject Type="Embed" ProgID="Equation.DSMT4" ShapeID="_x0000_i1049" DrawAspect="Content" ObjectID="_1668275673" r:id="rId57"/>
        </w:object>
      </w:r>
    </w:p>
    <w:p w14:paraId="1E05DE12" w14:textId="081DDC17" w:rsidR="00C90FE1" w:rsidRDefault="006C3EF2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6C3EF2">
        <w:rPr>
          <w:rFonts w:ascii="宋体" w:hAnsi="宋体"/>
          <w:b/>
          <w:position w:val="-28"/>
          <w:szCs w:val="21"/>
        </w:rPr>
        <w:object w:dxaOrig="5960" w:dyaOrig="700" w14:anchorId="2566D403">
          <v:shape id="_x0000_i1050" type="#_x0000_t75" style="width:321pt;height:38.4pt" o:ole="">
            <v:imagedata r:id="rId58" o:title=""/>
          </v:shape>
          <o:OLEObject Type="Embed" ProgID="Equation.DSMT4" ShapeID="_x0000_i1050" DrawAspect="Content" ObjectID="_1668275674" r:id="rId59"/>
        </w:object>
      </w:r>
    </w:p>
    <w:p w14:paraId="46D9D29E" w14:textId="5D61E263" w:rsidR="00C90FE1" w:rsidRDefault="00D70393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7E0B14">
        <w:rPr>
          <w:rFonts w:ascii="宋体" w:hAnsi="宋体"/>
          <w:b/>
          <w:position w:val="-24"/>
          <w:szCs w:val="21"/>
        </w:rPr>
        <w:object w:dxaOrig="3420" w:dyaOrig="660" w14:anchorId="79EF54BA">
          <v:shape id="_x0000_i1051" type="#_x0000_t75" style="width:184.8pt;height:36.6pt" o:ole="">
            <v:imagedata r:id="rId60" o:title=""/>
          </v:shape>
          <o:OLEObject Type="Embed" ProgID="Equation.DSMT4" ShapeID="_x0000_i1051" DrawAspect="Content" ObjectID="_1668275675" r:id="rId61"/>
        </w:object>
      </w:r>
    </w:p>
    <w:p w14:paraId="7D0FF89D" w14:textId="7008B5BB" w:rsidR="00C90FE1" w:rsidRDefault="007E0B14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7E0B14">
        <w:rPr>
          <w:rFonts w:ascii="宋体" w:hAnsi="宋体"/>
          <w:b/>
          <w:position w:val="-24"/>
          <w:szCs w:val="21"/>
        </w:rPr>
        <w:object w:dxaOrig="2799" w:dyaOrig="620" w14:anchorId="405CE4DE">
          <v:shape id="_x0000_i1052" type="#_x0000_t75" style="width:151.2pt;height:34.2pt" o:ole="">
            <v:imagedata r:id="rId62" o:title=""/>
          </v:shape>
          <o:OLEObject Type="Embed" ProgID="Equation.DSMT4" ShapeID="_x0000_i1052" DrawAspect="Content" ObjectID="_1668275676" r:id="rId63"/>
        </w:object>
      </w:r>
    </w:p>
    <w:p w14:paraId="049CCA01" w14:textId="77777777" w:rsidR="00C90FE1" w:rsidRPr="000D3E5B" w:rsidRDefault="00C90FE1" w:rsidP="002833AB">
      <w:pPr>
        <w:tabs>
          <w:tab w:val="left" w:pos="360"/>
        </w:tabs>
        <w:adjustRightInd w:val="0"/>
        <w:snapToGrid w:val="0"/>
        <w:rPr>
          <w:rFonts w:ascii="宋体" w:hAnsi="宋体"/>
          <w:b/>
          <w:szCs w:val="21"/>
        </w:rPr>
      </w:pPr>
    </w:p>
    <w:p w14:paraId="7F36A00A" w14:textId="20DEA50E" w:rsidR="004C234A" w:rsidRDefault="004C234A" w:rsidP="002833AB">
      <w:pPr>
        <w:tabs>
          <w:tab w:val="left" w:pos="360"/>
        </w:tabs>
        <w:adjustRightInd w:val="0"/>
        <w:snapToGrid w:val="0"/>
        <w:rPr>
          <w:szCs w:val="21"/>
        </w:rPr>
      </w:pPr>
    </w:p>
    <w:p w14:paraId="1372B2F1" w14:textId="4502FD70" w:rsidR="002833AB" w:rsidRDefault="002833AB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szCs w:val="21"/>
        </w:rPr>
        <w:t>8</w:t>
      </w:r>
      <w:r w:rsidRPr="000D3E5B"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求积分</w:t>
      </w:r>
      <w:r w:rsidRPr="002833AB">
        <w:rPr>
          <w:rFonts w:ascii="宋体" w:hAnsi="宋体"/>
          <w:b/>
          <w:position w:val="-24"/>
          <w:szCs w:val="21"/>
        </w:rPr>
        <w:object w:dxaOrig="1300" w:dyaOrig="620" w14:anchorId="7ACC8762">
          <v:shape id="_x0000_i1053" type="#_x0000_t75" style="width:70.2pt;height:33.6pt" o:ole="">
            <v:imagedata r:id="rId64" o:title=""/>
          </v:shape>
          <o:OLEObject Type="Embed" ProgID="Equation.DSMT4" ShapeID="_x0000_i1053" DrawAspect="Content" ObjectID="_1668275677" r:id="rId65"/>
        </w:object>
      </w:r>
    </w:p>
    <w:p w14:paraId="6F6120B8" w14:textId="69BE2F33" w:rsidR="00C90FE1" w:rsidRDefault="00325C05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327396" w:rsidRPr="002833AB">
        <w:rPr>
          <w:rFonts w:ascii="宋体" w:hAnsi="宋体"/>
          <w:b/>
          <w:position w:val="-24"/>
          <w:szCs w:val="21"/>
        </w:rPr>
        <w:object w:dxaOrig="2620" w:dyaOrig="660" w14:anchorId="2B5911EE">
          <v:shape id="_x0000_i1054" type="#_x0000_t75" style="width:141.6pt;height:36pt" o:ole="">
            <v:imagedata r:id="rId66" o:title=""/>
          </v:shape>
          <o:OLEObject Type="Embed" ProgID="Equation.DSMT4" ShapeID="_x0000_i1054" DrawAspect="Content" ObjectID="_1668275678" r:id="rId67"/>
        </w:object>
      </w:r>
    </w:p>
    <w:p w14:paraId="659C8933" w14:textId="1C86D8A2" w:rsidR="00C90FE1" w:rsidRDefault="00327396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327396">
        <w:rPr>
          <w:rFonts w:ascii="宋体" w:hAnsi="宋体"/>
          <w:b/>
          <w:position w:val="-28"/>
          <w:szCs w:val="21"/>
        </w:rPr>
        <w:object w:dxaOrig="2560" w:dyaOrig="680" w14:anchorId="440C3E23">
          <v:shape id="_x0000_i1055" type="#_x0000_t75" style="width:138pt;height:36.6pt" o:ole="">
            <v:imagedata r:id="rId68" o:title=""/>
          </v:shape>
          <o:OLEObject Type="Embed" ProgID="Equation.DSMT4" ShapeID="_x0000_i1055" DrawAspect="Content" ObjectID="_1668275679" r:id="rId69"/>
        </w:object>
      </w:r>
      <w:r w:rsidRPr="00327396">
        <w:rPr>
          <w:rFonts w:ascii="宋体" w:hAnsi="宋体"/>
          <w:b/>
          <w:position w:val="-24"/>
          <w:szCs w:val="21"/>
        </w:rPr>
        <w:object w:dxaOrig="1680" w:dyaOrig="720" w14:anchorId="41F2578D">
          <v:shape id="_x0000_i1056" type="#_x0000_t75" style="width:90.6pt;height:39pt" o:ole="">
            <v:imagedata r:id="rId70" o:title=""/>
          </v:shape>
          <o:OLEObject Type="Embed" ProgID="Equation.DSMT4" ShapeID="_x0000_i1056" DrawAspect="Content" ObjectID="_1668275680" r:id="rId71"/>
        </w:object>
      </w:r>
    </w:p>
    <w:p w14:paraId="51632568" w14:textId="395990EA" w:rsidR="00C90FE1" w:rsidRPr="000D3E5B" w:rsidRDefault="00C90FE1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</w:p>
    <w:p w14:paraId="79A99FD6" w14:textId="4F33EFCD" w:rsidR="002833AB" w:rsidRDefault="002833AB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szCs w:val="21"/>
        </w:rPr>
        <w:t>9</w:t>
      </w:r>
      <w:r w:rsidRPr="000D3E5B"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求积分</w:t>
      </w:r>
      <w:r w:rsidR="00D83C4C" w:rsidRPr="002833AB">
        <w:rPr>
          <w:rFonts w:ascii="宋体" w:hAnsi="宋体"/>
          <w:b/>
          <w:position w:val="-18"/>
          <w:szCs w:val="21"/>
        </w:rPr>
        <w:object w:dxaOrig="840" w:dyaOrig="520" w14:anchorId="3247703D">
          <v:shape id="_x0000_i1057" type="#_x0000_t75" style="width:45.6pt;height:28.2pt" o:ole="">
            <v:imagedata r:id="rId72" o:title=""/>
          </v:shape>
          <o:OLEObject Type="Embed" ProgID="Equation.DSMT4" ShapeID="_x0000_i1057" DrawAspect="Content" ObjectID="_1668275681" r:id="rId73"/>
        </w:object>
      </w:r>
    </w:p>
    <w:p w14:paraId="37089533" w14:textId="6131ADFD" w:rsidR="00D83C4C" w:rsidRDefault="00325C05" w:rsidP="00C3362B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Cs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D83C4C" w:rsidRPr="00D83C4C">
        <w:rPr>
          <w:rFonts w:ascii="宋体" w:hAnsi="宋体" w:hint="eastAsia"/>
          <w:bCs/>
          <w:szCs w:val="21"/>
        </w:rPr>
        <w:t>先用换元法.</w:t>
      </w:r>
      <w:r w:rsidR="00D83C4C">
        <w:rPr>
          <w:rFonts w:ascii="宋体" w:hAnsi="宋体" w:hint="eastAsia"/>
          <w:bCs/>
          <w:szCs w:val="21"/>
        </w:rPr>
        <w:t>令</w:t>
      </w:r>
      <w:r w:rsidR="00D83C4C" w:rsidRPr="00D83C4C">
        <w:rPr>
          <w:rFonts w:ascii="宋体" w:hAnsi="宋体"/>
          <w:b/>
          <w:position w:val="-8"/>
          <w:szCs w:val="21"/>
        </w:rPr>
        <w:object w:dxaOrig="700" w:dyaOrig="360" w14:anchorId="5DD84BD6">
          <v:shape id="_x0000_i1058" type="#_x0000_t75" style="width:37.8pt;height:19.8pt" o:ole="">
            <v:imagedata r:id="rId74" o:title=""/>
          </v:shape>
          <o:OLEObject Type="Embed" ProgID="Equation.DSMT4" ShapeID="_x0000_i1058" DrawAspect="Content" ObjectID="_1668275682" r:id="rId75"/>
        </w:object>
      </w:r>
      <w:r w:rsidR="00D83C4C">
        <w:rPr>
          <w:rFonts w:ascii="宋体" w:hAnsi="宋体" w:hint="eastAsia"/>
          <w:b/>
          <w:szCs w:val="21"/>
        </w:rPr>
        <w:t>，</w:t>
      </w:r>
      <w:r w:rsidR="00D83C4C" w:rsidRPr="00D83C4C">
        <w:rPr>
          <w:rFonts w:ascii="宋体" w:hAnsi="宋体" w:hint="eastAsia"/>
          <w:bCs/>
          <w:szCs w:val="21"/>
        </w:rPr>
        <w:t>则</w:t>
      </w:r>
      <w:r w:rsidR="00D83C4C" w:rsidRPr="00D83C4C">
        <w:rPr>
          <w:rFonts w:ascii="宋体" w:hAnsi="宋体"/>
          <w:b/>
          <w:position w:val="-10"/>
          <w:szCs w:val="21"/>
        </w:rPr>
        <w:object w:dxaOrig="1700" w:dyaOrig="360" w14:anchorId="051468E6">
          <v:shape id="_x0000_i1059" type="#_x0000_t75" style="width:91.8pt;height:19.8pt" o:ole="">
            <v:imagedata r:id="rId76" o:title=""/>
          </v:shape>
          <o:OLEObject Type="Embed" ProgID="Equation.DSMT4" ShapeID="_x0000_i1059" DrawAspect="Content" ObjectID="_1668275683" r:id="rId77"/>
        </w:object>
      </w:r>
      <w:r w:rsidR="00D83C4C">
        <w:rPr>
          <w:rFonts w:ascii="宋体" w:hAnsi="宋体" w:hint="eastAsia"/>
          <w:b/>
          <w:szCs w:val="21"/>
        </w:rPr>
        <w:t>，</w:t>
      </w:r>
      <w:r w:rsidR="00D83C4C" w:rsidRPr="00D83C4C">
        <w:rPr>
          <w:rFonts w:ascii="宋体" w:hAnsi="宋体" w:hint="eastAsia"/>
          <w:bCs/>
          <w:szCs w:val="21"/>
        </w:rPr>
        <w:t>且</w:t>
      </w:r>
    </w:p>
    <w:p w14:paraId="49ECB673" w14:textId="2C5D4FAD" w:rsidR="00D83C4C" w:rsidRPr="00D83C4C" w:rsidRDefault="00D83C4C" w:rsidP="00C3362B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当</w:t>
      </w:r>
      <w:r w:rsidRPr="00D83C4C">
        <w:rPr>
          <w:rFonts w:ascii="宋体" w:hAnsi="宋体"/>
          <w:b/>
          <w:position w:val="-6"/>
          <w:szCs w:val="21"/>
        </w:rPr>
        <w:object w:dxaOrig="540" w:dyaOrig="279" w14:anchorId="0D301B6C">
          <v:shape id="_x0000_i1060" type="#_x0000_t75" style="width:29.4pt;height:15pt" o:ole="">
            <v:imagedata r:id="rId78" o:title=""/>
          </v:shape>
          <o:OLEObject Type="Embed" ProgID="Equation.DSMT4" ShapeID="_x0000_i1060" DrawAspect="Content" ObjectID="_1668275684" r:id="rId79"/>
        </w:object>
      </w:r>
      <w:r>
        <w:rPr>
          <w:rFonts w:ascii="宋体" w:hAnsi="宋体" w:hint="eastAsia"/>
          <w:bCs/>
          <w:szCs w:val="21"/>
        </w:rPr>
        <w:t>时，</w:t>
      </w:r>
      <w:r w:rsidRPr="00D83C4C">
        <w:rPr>
          <w:rFonts w:ascii="宋体" w:hAnsi="宋体"/>
          <w:b/>
          <w:position w:val="-6"/>
          <w:szCs w:val="21"/>
        </w:rPr>
        <w:object w:dxaOrig="480" w:dyaOrig="279" w14:anchorId="134B0EC1">
          <v:shape id="_x0000_i1061" type="#_x0000_t75" style="width:25.8pt;height:15pt" o:ole="">
            <v:imagedata r:id="rId80" o:title=""/>
          </v:shape>
          <o:OLEObject Type="Embed" ProgID="Equation.DSMT4" ShapeID="_x0000_i1061" DrawAspect="Content" ObjectID="_1668275685" r:id="rId81"/>
        </w:object>
      </w:r>
      <w:r>
        <w:rPr>
          <w:rFonts w:ascii="宋体" w:hAnsi="宋体" w:hint="eastAsia"/>
          <w:bCs/>
          <w:szCs w:val="21"/>
        </w:rPr>
        <w:t>；当</w:t>
      </w:r>
      <w:r w:rsidRPr="00D83C4C">
        <w:rPr>
          <w:rFonts w:ascii="宋体" w:hAnsi="宋体"/>
          <w:b/>
          <w:position w:val="-6"/>
          <w:szCs w:val="21"/>
        </w:rPr>
        <w:object w:dxaOrig="560" w:dyaOrig="279" w14:anchorId="2A0E9D49">
          <v:shape id="_x0000_i1062" type="#_x0000_t75" style="width:30.6pt;height:15pt" o:ole="">
            <v:imagedata r:id="rId82" o:title=""/>
          </v:shape>
          <o:OLEObject Type="Embed" ProgID="Equation.DSMT4" ShapeID="_x0000_i1062" DrawAspect="Content" ObjectID="_1668275686" r:id="rId83"/>
        </w:object>
      </w:r>
      <w:r>
        <w:rPr>
          <w:rFonts w:ascii="宋体" w:hAnsi="宋体" w:hint="eastAsia"/>
          <w:bCs/>
          <w:szCs w:val="21"/>
        </w:rPr>
        <w:t>时，</w:t>
      </w:r>
      <w:r w:rsidRPr="00D83C4C">
        <w:rPr>
          <w:rFonts w:ascii="宋体" w:hAnsi="宋体"/>
          <w:b/>
          <w:position w:val="-6"/>
          <w:szCs w:val="21"/>
        </w:rPr>
        <w:object w:dxaOrig="520" w:dyaOrig="279" w14:anchorId="6A4EA26C">
          <v:shape id="_x0000_i1063" type="#_x0000_t75" style="width:28.2pt;height:15pt" o:ole="">
            <v:imagedata r:id="rId84" o:title=""/>
          </v:shape>
          <o:OLEObject Type="Embed" ProgID="Equation.DSMT4" ShapeID="_x0000_i1063" DrawAspect="Content" ObjectID="_1668275687" r:id="rId85"/>
        </w:object>
      </w:r>
      <w:r>
        <w:rPr>
          <w:rFonts w:ascii="宋体" w:hAnsi="宋体" w:hint="eastAsia"/>
          <w:bCs/>
          <w:szCs w:val="21"/>
        </w:rPr>
        <w:t>.于是</w:t>
      </w:r>
    </w:p>
    <w:p w14:paraId="491655A0" w14:textId="77777777" w:rsidR="00C3362B" w:rsidRDefault="00D83C4C" w:rsidP="00C3362B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 w:rsidRPr="002833AB">
        <w:rPr>
          <w:rFonts w:ascii="宋体" w:hAnsi="宋体"/>
          <w:b/>
          <w:position w:val="-18"/>
          <w:szCs w:val="21"/>
        </w:rPr>
        <w:object w:dxaOrig="1760" w:dyaOrig="520" w14:anchorId="255F5C14">
          <v:shape id="_x0000_i1064" type="#_x0000_t75" style="width:95.4pt;height:28.2pt" o:ole="">
            <v:imagedata r:id="rId86" o:title=""/>
          </v:shape>
          <o:OLEObject Type="Embed" ProgID="Equation.DSMT4" ShapeID="_x0000_i1064" DrawAspect="Content" ObjectID="_1668275688" r:id="rId87"/>
        </w:object>
      </w:r>
    </w:p>
    <w:p w14:paraId="62133A4F" w14:textId="31133649" w:rsidR="00C90FE1" w:rsidRDefault="00D83C4C" w:rsidP="00C3362B">
      <w:pPr>
        <w:tabs>
          <w:tab w:val="left" w:pos="360"/>
        </w:tabs>
        <w:adjustRightInd w:val="0"/>
        <w:snapToGrid w:val="0"/>
        <w:spacing w:line="360" w:lineRule="auto"/>
        <w:ind w:firstLineChars="400" w:firstLine="843"/>
        <w:rPr>
          <w:rFonts w:ascii="宋体" w:hAnsi="宋体"/>
          <w:b/>
          <w:szCs w:val="21"/>
        </w:rPr>
      </w:pPr>
      <w:r w:rsidRPr="002833AB">
        <w:rPr>
          <w:rFonts w:ascii="宋体" w:hAnsi="宋体"/>
          <w:b/>
          <w:position w:val="-18"/>
          <w:szCs w:val="21"/>
        </w:rPr>
        <w:object w:dxaOrig="2900" w:dyaOrig="520" w14:anchorId="0CBA7390">
          <v:shape id="_x0000_i1065" type="#_x0000_t75" style="width:157.2pt;height:28.2pt" o:ole="">
            <v:imagedata r:id="rId88" o:title=""/>
          </v:shape>
          <o:OLEObject Type="Embed" ProgID="Equation.DSMT4" ShapeID="_x0000_i1065" DrawAspect="Content" ObjectID="_1668275689" r:id="rId89"/>
        </w:object>
      </w:r>
    </w:p>
    <w:p w14:paraId="105AF023" w14:textId="71F29585" w:rsidR="00C90FE1" w:rsidRDefault="004E62B4" w:rsidP="00C3362B">
      <w:pPr>
        <w:tabs>
          <w:tab w:val="left" w:pos="360"/>
        </w:tabs>
        <w:adjustRightInd w:val="0"/>
        <w:snapToGrid w:val="0"/>
        <w:spacing w:line="360" w:lineRule="auto"/>
        <w:ind w:firstLineChars="400" w:firstLine="843"/>
        <w:rPr>
          <w:rFonts w:ascii="宋体" w:hAnsi="宋体"/>
          <w:b/>
          <w:szCs w:val="21"/>
        </w:rPr>
      </w:pPr>
      <w:r w:rsidRPr="004E62B4">
        <w:rPr>
          <w:rFonts w:ascii="宋体" w:hAnsi="宋体"/>
          <w:b/>
          <w:position w:val="-16"/>
          <w:szCs w:val="21"/>
        </w:rPr>
        <w:object w:dxaOrig="2299" w:dyaOrig="440" w14:anchorId="0BD2C7E2">
          <v:shape id="_x0000_i1066" type="#_x0000_t75" style="width:124.2pt;height:24pt" o:ole="">
            <v:imagedata r:id="rId90" o:title=""/>
          </v:shape>
          <o:OLEObject Type="Embed" ProgID="Equation.DSMT4" ShapeID="_x0000_i1066" DrawAspect="Content" ObjectID="_1668275690" r:id="rId91"/>
        </w:object>
      </w:r>
    </w:p>
    <w:p w14:paraId="21D32629" w14:textId="78DFC36C" w:rsidR="00C90FE1" w:rsidRDefault="00C90FE1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</w:p>
    <w:p w14:paraId="3B590071" w14:textId="77777777" w:rsidR="00C3362B" w:rsidRPr="000D3E5B" w:rsidRDefault="00C3362B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</w:p>
    <w:p w14:paraId="0987FD9E" w14:textId="66CE1DBF" w:rsidR="002833AB" w:rsidRPr="000D3E5B" w:rsidRDefault="002833AB" w:rsidP="00795A0F"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szCs w:val="21"/>
        </w:rPr>
        <w:t>10</w:t>
      </w:r>
      <w:r w:rsidRPr="000D3E5B"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求积分</w:t>
      </w:r>
      <w:r w:rsidRPr="002833AB">
        <w:rPr>
          <w:rFonts w:ascii="宋体" w:hAnsi="宋体"/>
          <w:b/>
          <w:position w:val="-30"/>
          <w:szCs w:val="21"/>
        </w:rPr>
        <w:object w:dxaOrig="2100" w:dyaOrig="720" w14:anchorId="7B65C01C">
          <v:shape id="_x0000_i1067" type="#_x0000_t75" style="width:113.4pt;height:39pt" o:ole="">
            <v:imagedata r:id="rId92" o:title=""/>
          </v:shape>
          <o:OLEObject Type="Embed" ProgID="Equation.DSMT4" ShapeID="_x0000_i1067" DrawAspect="Content" ObjectID="_1668275691" r:id="rId93"/>
        </w:object>
      </w:r>
    </w:p>
    <w:p w14:paraId="00101007" w14:textId="77777777" w:rsidR="009653D1" w:rsidRDefault="00325C05" w:rsidP="00C51462">
      <w:pPr>
        <w:adjustRightInd w:val="0"/>
        <w:snapToGrid w:val="0"/>
        <w:rPr>
          <w:rFonts w:ascii="宋体" w:hAnsi="宋体"/>
          <w:b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627966" w:rsidRPr="00627966">
        <w:rPr>
          <w:rFonts w:ascii="宋体" w:hAnsi="宋体" w:hint="eastAsia"/>
          <w:bCs/>
          <w:szCs w:val="21"/>
        </w:rPr>
        <w:t>由于</w:t>
      </w:r>
      <w:r w:rsidR="00627966" w:rsidRPr="00627966">
        <w:rPr>
          <w:rFonts w:ascii="宋体" w:hAnsi="宋体"/>
          <w:b/>
          <w:position w:val="-14"/>
          <w:szCs w:val="21"/>
        </w:rPr>
        <w:object w:dxaOrig="5000" w:dyaOrig="460" w14:anchorId="63708CEA">
          <v:shape id="_x0000_i1068" type="#_x0000_t75" style="width:270pt;height:25.2pt" o:ole="">
            <v:imagedata r:id="rId94" o:title=""/>
          </v:shape>
          <o:OLEObject Type="Embed" ProgID="Equation.DSMT4" ShapeID="_x0000_i1068" DrawAspect="Content" ObjectID="_1668275692" r:id="rId95"/>
        </w:object>
      </w:r>
      <w:r w:rsidR="00627966">
        <w:rPr>
          <w:rFonts w:ascii="宋体" w:hAnsi="宋体" w:hint="eastAsia"/>
          <w:b/>
          <w:szCs w:val="21"/>
        </w:rPr>
        <w:t>，</w:t>
      </w:r>
    </w:p>
    <w:p w14:paraId="411B2F44" w14:textId="03438EE6" w:rsidR="002833AB" w:rsidRDefault="00457F18" w:rsidP="00C51462">
      <w:pPr>
        <w:adjustRightInd w:val="0"/>
        <w:snapToGrid w:val="0"/>
        <w:rPr>
          <w:rFonts w:hAnsi="宋体"/>
        </w:rPr>
      </w:pPr>
      <w:r>
        <w:rPr>
          <w:rFonts w:ascii="宋体" w:hAnsi="宋体" w:hint="eastAsia"/>
          <w:b/>
          <w:szCs w:val="21"/>
        </w:rPr>
        <w:t>在</w:t>
      </w:r>
      <w:r w:rsidR="007A0EE9" w:rsidRPr="00457F18">
        <w:rPr>
          <w:rFonts w:ascii="宋体" w:hAnsi="宋体"/>
          <w:position w:val="-24"/>
          <w:szCs w:val="21"/>
        </w:rPr>
        <w:object w:dxaOrig="820" w:dyaOrig="620" w14:anchorId="22906E23">
          <v:shape id="_x0000_i1069" type="#_x0000_t75" style="width:40.8pt;height:30.6pt" o:ole="">
            <v:imagedata r:id="rId96" o:title=""/>
          </v:shape>
          <o:OLEObject Type="Embed" ProgID="Equation.DSMT4" ShapeID="_x0000_i1069" DrawAspect="Content" ObjectID="_1668275693" r:id="rId97"/>
        </w:object>
      </w:r>
      <w:r w:rsidR="007A0EE9">
        <w:rPr>
          <w:rFonts w:ascii="宋体" w:hAnsi="宋体" w:hint="eastAsia"/>
          <w:szCs w:val="21"/>
        </w:rPr>
        <w:t>，</w:t>
      </w:r>
      <w:r w:rsidR="007A0EE9" w:rsidRPr="00627966">
        <w:rPr>
          <w:rFonts w:ascii="宋体" w:hAnsi="宋体"/>
          <w:b/>
          <w:position w:val="-14"/>
          <w:szCs w:val="21"/>
        </w:rPr>
        <w:object w:dxaOrig="1440" w:dyaOrig="400" w14:anchorId="0A12CF7E">
          <v:shape id="_x0000_i1070" type="#_x0000_t75" style="width:78pt;height:21.6pt" o:ole="">
            <v:imagedata r:id="rId98" o:title=""/>
          </v:shape>
          <o:OLEObject Type="Embed" ProgID="Equation.DSMT4" ShapeID="_x0000_i1070" DrawAspect="Content" ObjectID="_1668275694" r:id="rId99"/>
        </w:object>
      </w:r>
      <w:r w:rsidR="007A0EE9">
        <w:rPr>
          <w:rFonts w:ascii="宋体" w:hAnsi="宋体" w:hint="eastAsia"/>
          <w:b/>
          <w:szCs w:val="21"/>
        </w:rPr>
        <w:t>；在</w:t>
      </w:r>
      <w:r w:rsidR="007A0EE9" w:rsidRPr="00457F18">
        <w:rPr>
          <w:rFonts w:ascii="宋体" w:hAnsi="宋体"/>
          <w:position w:val="-24"/>
          <w:szCs w:val="21"/>
        </w:rPr>
        <w:object w:dxaOrig="639" w:dyaOrig="620" w14:anchorId="220FF0E6">
          <v:shape id="_x0000_i1071" type="#_x0000_t75" style="width:31.8pt;height:30.6pt" o:ole="">
            <v:imagedata r:id="rId100" o:title=""/>
          </v:shape>
          <o:OLEObject Type="Embed" ProgID="Equation.DSMT4" ShapeID="_x0000_i1071" DrawAspect="Content" ObjectID="_1668275695" r:id="rId101"/>
        </w:object>
      </w:r>
      <w:r w:rsidR="007A0EE9">
        <w:rPr>
          <w:rFonts w:ascii="宋体" w:hAnsi="宋体" w:hint="eastAsia"/>
          <w:szCs w:val="21"/>
        </w:rPr>
        <w:t>，</w:t>
      </w:r>
      <w:r w:rsidR="007A0EE9" w:rsidRPr="007A0EE9">
        <w:rPr>
          <w:rFonts w:ascii="宋体" w:hAnsi="宋体"/>
          <w:bCs/>
          <w:position w:val="-14"/>
          <w:szCs w:val="21"/>
        </w:rPr>
        <w:object w:dxaOrig="1260" w:dyaOrig="400" w14:anchorId="58995FC0">
          <v:shape id="_x0000_i1072" type="#_x0000_t75" style="width:67.8pt;height:21.6pt" o:ole="">
            <v:imagedata r:id="rId102" o:title=""/>
          </v:shape>
          <o:OLEObject Type="Embed" ProgID="Equation.DSMT4" ShapeID="_x0000_i1072" DrawAspect="Content" ObjectID="_1668275696" r:id="rId103"/>
        </w:object>
      </w:r>
      <w:r w:rsidR="007A0EE9" w:rsidRPr="007A0EE9">
        <w:rPr>
          <w:rFonts w:ascii="宋体" w:hAnsi="宋体" w:hint="eastAsia"/>
          <w:bCs/>
          <w:szCs w:val="21"/>
        </w:rPr>
        <w:t>.所以</w:t>
      </w:r>
    </w:p>
    <w:p w14:paraId="1C6C4D2D" w14:textId="7986DF0C" w:rsidR="002833AB" w:rsidRDefault="007A0EE9" w:rsidP="00C51462">
      <w:pPr>
        <w:adjustRightInd w:val="0"/>
        <w:snapToGrid w:val="0"/>
        <w:rPr>
          <w:rFonts w:hAnsi="宋体"/>
        </w:rPr>
      </w:pPr>
      <w:r w:rsidRPr="002833AB">
        <w:rPr>
          <w:rFonts w:ascii="宋体" w:hAnsi="宋体"/>
          <w:b/>
          <w:position w:val="-30"/>
          <w:szCs w:val="21"/>
        </w:rPr>
        <w:object w:dxaOrig="6100" w:dyaOrig="720" w14:anchorId="3E01399C">
          <v:shape id="_x0000_i1073" type="#_x0000_t75" style="width:329.4pt;height:39pt" o:ole="">
            <v:imagedata r:id="rId104" o:title=""/>
          </v:shape>
          <o:OLEObject Type="Embed" ProgID="Equation.DSMT4" ShapeID="_x0000_i1073" DrawAspect="Content" ObjectID="_1668275697" r:id="rId105"/>
        </w:object>
      </w:r>
    </w:p>
    <w:p w14:paraId="0C5FB847" w14:textId="6ECC9C98" w:rsidR="002833AB" w:rsidRDefault="00C51462" w:rsidP="00C51462">
      <w:pPr>
        <w:adjustRightInd w:val="0"/>
        <w:snapToGrid w:val="0"/>
        <w:ind w:firstLineChars="1000" w:firstLine="2108"/>
        <w:rPr>
          <w:rFonts w:ascii="宋体" w:hAnsi="宋体"/>
          <w:b/>
          <w:szCs w:val="21"/>
        </w:rPr>
      </w:pPr>
      <w:r w:rsidRPr="00C51462">
        <w:rPr>
          <w:rFonts w:ascii="宋体" w:hAnsi="宋体"/>
          <w:b/>
          <w:position w:val="-24"/>
          <w:szCs w:val="21"/>
        </w:rPr>
        <w:object w:dxaOrig="2799" w:dyaOrig="660" w14:anchorId="34F3C526">
          <v:shape id="_x0000_i1074" type="#_x0000_t75" style="width:151.2pt;height:35.4pt" o:ole="">
            <v:imagedata r:id="rId106" o:title=""/>
          </v:shape>
          <o:OLEObject Type="Embed" ProgID="Equation.DSMT4" ShapeID="_x0000_i1074" DrawAspect="Content" ObjectID="_1668275698" r:id="rId107"/>
        </w:object>
      </w:r>
    </w:p>
    <w:p w14:paraId="4D954888" w14:textId="22D768CF" w:rsidR="00C64468" w:rsidRDefault="00C64468" w:rsidP="00EC492F">
      <w:pPr>
        <w:rPr>
          <w:rFonts w:ascii="宋体" w:hAnsi="宋体"/>
          <w:bCs/>
          <w:szCs w:val="21"/>
        </w:rPr>
      </w:pPr>
      <w:r w:rsidRPr="00C64468">
        <w:rPr>
          <w:rFonts w:hint="cs"/>
          <w:bCs/>
          <w:szCs w:val="21"/>
        </w:rPr>
        <w:t>1</w:t>
      </w:r>
      <w:r w:rsidRPr="00C64468">
        <w:rPr>
          <w:bCs/>
          <w:szCs w:val="21"/>
        </w:rPr>
        <w:t>1</w:t>
      </w:r>
      <w:r>
        <w:rPr>
          <w:bCs/>
          <w:szCs w:val="21"/>
        </w:rPr>
        <w:t xml:space="preserve">. </w:t>
      </w:r>
      <w:r w:rsidR="007E48F6">
        <w:rPr>
          <w:rFonts w:hint="eastAsia"/>
          <w:bCs/>
          <w:szCs w:val="21"/>
        </w:rPr>
        <w:t>讨论</w:t>
      </w:r>
      <w:r w:rsidR="005856C6">
        <w:rPr>
          <w:rFonts w:hint="eastAsia"/>
          <w:bCs/>
          <w:szCs w:val="21"/>
        </w:rPr>
        <w:t>反常积分</w:t>
      </w:r>
      <w:r w:rsidR="007E48F6" w:rsidRPr="007E48F6">
        <w:rPr>
          <w:rFonts w:ascii="宋体" w:hAnsi="宋体"/>
          <w:b/>
          <w:position w:val="-30"/>
          <w:szCs w:val="21"/>
        </w:rPr>
        <w:object w:dxaOrig="1520" w:dyaOrig="680" w14:anchorId="36AA1D68">
          <v:shape id="_x0000_i1075" type="#_x0000_t75" style="width:82.2pt;height:36.6pt" o:ole="">
            <v:imagedata r:id="rId108" o:title=""/>
          </v:shape>
          <o:OLEObject Type="Embed" ProgID="Equation.DSMT4" ShapeID="_x0000_i1075" DrawAspect="Content" ObjectID="_1668275699" r:id="rId109"/>
        </w:object>
      </w:r>
      <w:r w:rsidR="001E50A9" w:rsidRPr="001E50A9">
        <w:rPr>
          <w:rFonts w:ascii="宋体" w:hAnsi="宋体" w:hint="eastAsia"/>
          <w:bCs/>
          <w:szCs w:val="21"/>
        </w:rPr>
        <w:t>的</w:t>
      </w:r>
      <w:r w:rsidR="007E48F6">
        <w:rPr>
          <w:rFonts w:ascii="宋体" w:hAnsi="宋体" w:hint="eastAsia"/>
          <w:bCs/>
          <w:szCs w:val="21"/>
        </w:rPr>
        <w:t>收敛性</w:t>
      </w:r>
      <w:r w:rsidR="001E50A9">
        <w:rPr>
          <w:rFonts w:ascii="宋体" w:hAnsi="宋体" w:hint="eastAsia"/>
          <w:bCs/>
          <w:szCs w:val="21"/>
        </w:rPr>
        <w:t>.</w:t>
      </w:r>
      <w:r w:rsidR="004B2F34">
        <w:rPr>
          <w:rFonts w:ascii="宋体" w:hAnsi="宋体" w:hint="eastAsia"/>
          <w:bCs/>
          <w:szCs w:val="21"/>
        </w:rPr>
        <w:t>在收敛时计算其值.</w:t>
      </w:r>
    </w:p>
    <w:p w14:paraId="387C5F3E" w14:textId="11AEB161" w:rsidR="001E50A9" w:rsidRDefault="001E50A9" w:rsidP="00EC492F">
      <w:pPr>
        <w:rPr>
          <w:rFonts w:ascii="宋体" w:hAnsi="宋体"/>
          <w:b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7E48F6" w:rsidRPr="007E48F6">
        <w:rPr>
          <w:rFonts w:ascii="宋体" w:hAnsi="宋体"/>
          <w:b/>
          <w:position w:val="-48"/>
          <w:szCs w:val="21"/>
        </w:rPr>
        <w:object w:dxaOrig="5319" w:dyaOrig="1080" w14:anchorId="5943B4D8">
          <v:shape id="_x0000_i1076" type="#_x0000_t75" style="width:286.8pt;height:58.8pt" o:ole="">
            <v:imagedata r:id="rId110" o:title=""/>
          </v:shape>
          <o:OLEObject Type="Embed" ProgID="Equation.DSMT4" ShapeID="_x0000_i1076" DrawAspect="Content" ObjectID="_1668275700" r:id="rId111"/>
        </w:object>
      </w:r>
      <w:r w:rsidR="007E48F6">
        <w:rPr>
          <w:rFonts w:ascii="宋体" w:hAnsi="宋体" w:hint="eastAsia"/>
          <w:b/>
          <w:szCs w:val="21"/>
        </w:rPr>
        <w:t>，</w:t>
      </w:r>
    </w:p>
    <w:p w14:paraId="75D78A89" w14:textId="41C543AB" w:rsidR="007E48F6" w:rsidRPr="007E48F6" w:rsidRDefault="007E48F6" w:rsidP="00EC492F">
      <w:pPr>
        <w:rPr>
          <w:rFonts w:ascii="宋体" w:hAnsi="宋体"/>
          <w:bCs/>
          <w:szCs w:val="21"/>
        </w:rPr>
      </w:pPr>
      <w:r w:rsidRPr="007E48F6">
        <w:rPr>
          <w:rFonts w:ascii="宋体" w:hAnsi="宋体" w:hint="eastAsia"/>
          <w:bCs/>
          <w:szCs w:val="21"/>
        </w:rPr>
        <w:t>因此当</w:t>
      </w:r>
      <w:r w:rsidRPr="00A003DE">
        <w:rPr>
          <w:rFonts w:ascii="宋体" w:hAnsi="宋体"/>
          <w:position w:val="-10"/>
          <w:szCs w:val="21"/>
        </w:rPr>
        <w:object w:dxaOrig="560" w:dyaOrig="320" w14:anchorId="34B6634C">
          <v:shape id="_x0000_i1077" type="#_x0000_t75" style="width:28.2pt;height:16.2pt" o:ole="">
            <v:imagedata r:id="rId112" o:title=""/>
          </v:shape>
          <o:OLEObject Type="Embed" ProgID="Equation.DSMT4" ShapeID="_x0000_i1077" DrawAspect="Content" ObjectID="_1668275701" r:id="rId113"/>
        </w:object>
      </w:r>
      <w:r>
        <w:rPr>
          <w:rFonts w:ascii="宋体" w:hAnsi="宋体" w:hint="eastAsia"/>
          <w:szCs w:val="21"/>
        </w:rPr>
        <w:t>时，反常积分发散；当</w:t>
      </w:r>
      <w:r w:rsidRPr="00A003DE">
        <w:rPr>
          <w:rFonts w:ascii="宋体" w:hAnsi="宋体"/>
          <w:position w:val="-10"/>
          <w:szCs w:val="21"/>
        </w:rPr>
        <w:object w:dxaOrig="560" w:dyaOrig="320" w14:anchorId="2CDF69D7">
          <v:shape id="_x0000_i1078" type="#_x0000_t75" style="width:28.2pt;height:16.2pt" o:ole="">
            <v:imagedata r:id="rId114" o:title=""/>
          </v:shape>
          <o:OLEObject Type="Embed" ProgID="Equation.DSMT4" ShapeID="_x0000_i1078" DrawAspect="Content" ObjectID="_1668275702" r:id="rId115"/>
        </w:object>
      </w:r>
      <w:r w:rsidR="004B2F34">
        <w:rPr>
          <w:rFonts w:ascii="宋体" w:hAnsi="宋体" w:hint="eastAsia"/>
          <w:szCs w:val="21"/>
        </w:rPr>
        <w:t>时，该反常积分收敛，此时</w:t>
      </w:r>
    </w:p>
    <w:p w14:paraId="206CD5C3" w14:textId="536FC8C3" w:rsidR="001E50A9" w:rsidRDefault="004B2F34" w:rsidP="004B2F34">
      <w:pPr>
        <w:jc w:val="center"/>
        <w:rPr>
          <w:bCs/>
          <w:szCs w:val="21"/>
        </w:rPr>
      </w:pPr>
      <w:r w:rsidRPr="007E48F6">
        <w:rPr>
          <w:rFonts w:ascii="宋体" w:hAnsi="宋体"/>
          <w:b/>
          <w:position w:val="-30"/>
          <w:szCs w:val="21"/>
        </w:rPr>
        <w:object w:dxaOrig="1520" w:dyaOrig="680" w14:anchorId="56D933EF">
          <v:shape id="_x0000_i1079" type="#_x0000_t75" style="width:82.2pt;height:36.6pt" o:ole="">
            <v:imagedata r:id="rId108" o:title=""/>
          </v:shape>
          <o:OLEObject Type="Embed" ProgID="Equation.DSMT4" ShapeID="_x0000_i1079" DrawAspect="Content" ObjectID="_1668275703" r:id="rId116"/>
        </w:object>
      </w:r>
      <w:r w:rsidR="00356F35" w:rsidRPr="004B2F34">
        <w:rPr>
          <w:rFonts w:ascii="宋体" w:hAnsi="宋体"/>
          <w:b/>
          <w:position w:val="-30"/>
          <w:szCs w:val="21"/>
        </w:rPr>
        <w:object w:dxaOrig="3600" w:dyaOrig="720" w14:anchorId="634418CF">
          <v:shape id="_x0000_i1182" type="#_x0000_t75" style="width:194.4pt;height:39pt" o:ole="">
            <v:imagedata r:id="rId117" o:title=""/>
          </v:shape>
          <o:OLEObject Type="Embed" ProgID="Equation.DSMT4" ShapeID="_x0000_i1182" DrawAspect="Content" ObjectID="_1668275704" r:id="rId118"/>
        </w:object>
      </w:r>
      <w:r>
        <w:rPr>
          <w:rFonts w:ascii="宋体" w:hAnsi="宋体"/>
          <w:b/>
          <w:szCs w:val="21"/>
        </w:rPr>
        <w:t>.</w:t>
      </w:r>
    </w:p>
    <w:p w14:paraId="6CB261BE" w14:textId="0A19D69F" w:rsidR="00C64468" w:rsidRDefault="00C64468" w:rsidP="00EC492F">
      <w:pPr>
        <w:rPr>
          <w:rFonts w:ascii="宋体" w:hAnsi="宋体"/>
          <w:szCs w:val="21"/>
        </w:rPr>
      </w:pPr>
      <w:r>
        <w:rPr>
          <w:rFonts w:hint="cs"/>
          <w:bCs/>
          <w:szCs w:val="21"/>
        </w:rPr>
        <w:t>1</w:t>
      </w:r>
      <w:r>
        <w:rPr>
          <w:bCs/>
          <w:szCs w:val="21"/>
        </w:rPr>
        <w:t xml:space="preserve">2. </w:t>
      </w:r>
      <w:r w:rsidR="0075461F" w:rsidRPr="00E8255F">
        <w:rPr>
          <w:rFonts w:hint="eastAsia"/>
          <w:bCs/>
          <w:sz w:val="24"/>
        </w:rPr>
        <w:t>求</w:t>
      </w:r>
      <w:r w:rsidR="0075461F">
        <w:rPr>
          <w:rFonts w:hint="eastAsia"/>
          <w:bCs/>
          <w:sz w:val="24"/>
        </w:rPr>
        <w:t>函数</w:t>
      </w:r>
      <w:r w:rsidR="0075461F" w:rsidRPr="00E8255F">
        <w:rPr>
          <w:rFonts w:ascii="宋体" w:hAnsi="宋体"/>
          <w:position w:val="-24"/>
          <w:sz w:val="24"/>
        </w:rPr>
        <w:object w:dxaOrig="1740" w:dyaOrig="620" w14:anchorId="4BBA419E">
          <v:shape id="_x0000_i1081" type="#_x0000_t75" style="width:88.2pt;height:31.8pt" o:ole="">
            <v:imagedata r:id="rId119" o:title=""/>
          </v:shape>
          <o:OLEObject Type="Embed" ProgID="Equation.DSMT4" ShapeID="_x0000_i1081" DrawAspect="Content" ObjectID="_1668275705" r:id="rId120"/>
        </w:object>
      </w:r>
      <w:r w:rsidR="0075461F" w:rsidRPr="00E8255F">
        <w:rPr>
          <w:rFonts w:ascii="宋体" w:hAnsi="宋体" w:hint="eastAsia"/>
          <w:sz w:val="24"/>
        </w:rPr>
        <w:t>的</w:t>
      </w:r>
      <w:r w:rsidR="0075461F">
        <w:rPr>
          <w:rFonts w:ascii="宋体" w:hAnsi="宋体" w:hint="eastAsia"/>
          <w:sz w:val="24"/>
        </w:rPr>
        <w:t>带有佩亚诺余项的</w:t>
      </w:r>
      <w:r w:rsidR="0075461F" w:rsidRPr="005D1B82">
        <w:rPr>
          <w:rFonts w:ascii="宋体" w:hAnsi="宋体"/>
          <w:position w:val="-6"/>
          <w:sz w:val="24"/>
        </w:rPr>
        <w:object w:dxaOrig="200" w:dyaOrig="220" w14:anchorId="43741F71">
          <v:shape id="_x0000_i1082" type="#_x0000_t75" style="width:10.2pt;height:10.8pt" o:ole="">
            <v:imagedata r:id="rId121" o:title=""/>
          </v:shape>
          <o:OLEObject Type="Embed" ProgID="Equation.DSMT4" ShapeID="_x0000_i1082" DrawAspect="Content" ObjectID="_1668275706" r:id="rId122"/>
        </w:object>
      </w:r>
      <w:r w:rsidR="0075461F">
        <w:rPr>
          <w:rFonts w:ascii="宋体" w:hAnsi="宋体" w:hint="eastAsia"/>
          <w:sz w:val="24"/>
        </w:rPr>
        <w:t>阶麦克劳林公式</w:t>
      </w:r>
      <w:r>
        <w:rPr>
          <w:rFonts w:ascii="宋体" w:hAnsi="宋体" w:hint="eastAsia"/>
          <w:szCs w:val="21"/>
        </w:rPr>
        <w:t>.</w:t>
      </w:r>
      <w:r w:rsidR="00C60C82" w:rsidRPr="00C60C82">
        <w:rPr>
          <w:rFonts w:ascii="宋体" w:hAnsi="宋体"/>
          <w:sz w:val="24"/>
        </w:rPr>
        <w:t xml:space="preserve"> </w:t>
      </w:r>
    </w:p>
    <w:p w14:paraId="0774A277" w14:textId="1DF7DD19" w:rsidR="0075461F" w:rsidRDefault="00C64468" w:rsidP="00EC492F">
      <w:pPr>
        <w:rPr>
          <w:rFonts w:ascii="宋体" w:hAnsi="宋体"/>
          <w:sz w:val="24"/>
        </w:rPr>
      </w:pPr>
      <w:r w:rsidRPr="000D3E5B">
        <w:rPr>
          <w:rFonts w:ascii="宋体" w:hAnsi="宋体" w:hint="eastAsia"/>
          <w:b/>
          <w:szCs w:val="21"/>
        </w:rPr>
        <w:t>解</w:t>
      </w:r>
      <w:r w:rsidR="000A3A22">
        <w:rPr>
          <w:rFonts w:ascii="宋体" w:hAnsi="宋体" w:hint="eastAsia"/>
          <w:b/>
          <w:szCs w:val="21"/>
        </w:rPr>
        <w:t>:</w:t>
      </w:r>
      <w:r w:rsidR="0075461F" w:rsidRPr="0075461F">
        <w:rPr>
          <w:rFonts w:ascii="宋体" w:hAnsi="宋体"/>
          <w:sz w:val="24"/>
        </w:rPr>
        <w:t xml:space="preserve"> </w:t>
      </w:r>
      <w:r w:rsidR="0075461F" w:rsidRPr="0075461F">
        <w:rPr>
          <w:rFonts w:ascii="宋体" w:hAnsi="宋体"/>
          <w:position w:val="-28"/>
          <w:sz w:val="24"/>
        </w:rPr>
        <w:object w:dxaOrig="5060" w:dyaOrig="660" w14:anchorId="66282E7D">
          <v:shape id="_x0000_i1083" type="#_x0000_t75" style="width:255.6pt;height:33.6pt" o:ole="">
            <v:imagedata r:id="rId123" o:title=""/>
          </v:shape>
          <o:OLEObject Type="Embed" ProgID="Equation.DSMT4" ShapeID="_x0000_i1083" DrawAspect="Content" ObjectID="_1668275707" r:id="rId124"/>
        </w:object>
      </w:r>
    </w:p>
    <w:p w14:paraId="25A40FC1" w14:textId="3F1921F1" w:rsidR="00C64468" w:rsidRPr="000A3A22" w:rsidRDefault="0075461F" w:rsidP="00EC492F">
      <w:pPr>
        <w:rPr>
          <w:bCs/>
        </w:rPr>
      </w:pPr>
      <w:r>
        <w:rPr>
          <w:rFonts w:ascii="宋体" w:hAnsi="宋体" w:hint="eastAsia"/>
          <w:szCs w:val="21"/>
        </w:rPr>
        <w:t>而</w:t>
      </w:r>
      <w:r w:rsidR="00C51462">
        <w:rPr>
          <w:rFonts w:ascii="宋体" w:hAnsi="宋体" w:hint="eastAsia"/>
          <w:szCs w:val="21"/>
        </w:rPr>
        <w:t xml:space="preserve"> </w:t>
      </w:r>
      <w:r w:rsidR="00C51462">
        <w:rPr>
          <w:rFonts w:ascii="宋体" w:hAnsi="宋体"/>
          <w:szCs w:val="21"/>
        </w:rPr>
        <w:t xml:space="preserve"> </w:t>
      </w:r>
      <w:r w:rsidRPr="0075461F">
        <w:rPr>
          <w:rFonts w:ascii="宋体" w:hAnsi="宋体"/>
          <w:position w:val="-24"/>
          <w:sz w:val="24"/>
        </w:rPr>
        <w:object w:dxaOrig="3300" w:dyaOrig="620" w14:anchorId="1A33220A">
          <v:shape id="_x0000_i1084" type="#_x0000_t75" style="width:166.8pt;height:31.8pt" o:ole="">
            <v:imagedata r:id="rId125" o:title=""/>
          </v:shape>
          <o:OLEObject Type="Embed" ProgID="Equation.DSMT4" ShapeID="_x0000_i1084" DrawAspect="Content" ObjectID="_1668275708" r:id="rId126"/>
        </w:object>
      </w:r>
      <w:r w:rsidR="000A3A22">
        <w:rPr>
          <w:rFonts w:ascii="宋体" w:hAnsi="宋体" w:hint="eastAsia"/>
          <w:szCs w:val="21"/>
        </w:rPr>
        <w:t>，</w:t>
      </w:r>
      <w:r w:rsidR="00C51462" w:rsidRPr="000A3A22">
        <w:rPr>
          <w:bCs/>
        </w:rPr>
        <w:t xml:space="preserve"> </w:t>
      </w:r>
    </w:p>
    <w:p w14:paraId="1AC7E3E6" w14:textId="3C483BEC" w:rsidR="002833AB" w:rsidRDefault="00C51462" w:rsidP="00EC492F">
      <w:pPr>
        <w:rPr>
          <w:rFonts w:ascii="宋体" w:hAnsi="宋体"/>
          <w:sz w:val="24"/>
        </w:rPr>
      </w:pPr>
      <w:r w:rsidRPr="00C51462">
        <w:rPr>
          <w:rFonts w:ascii="宋体" w:hAnsi="宋体"/>
          <w:position w:val="-38"/>
          <w:sz w:val="24"/>
        </w:rPr>
        <w:object w:dxaOrig="6600" w:dyaOrig="840" w14:anchorId="3EDC90E0">
          <v:shape id="_x0000_i1085" type="#_x0000_t75" style="width:333.6pt;height:42.6pt" o:ole="">
            <v:imagedata r:id="rId127" o:title=""/>
          </v:shape>
          <o:OLEObject Type="Embed" ProgID="Equation.DSMT4" ShapeID="_x0000_i1085" DrawAspect="Content" ObjectID="_1668275709" r:id="rId128"/>
        </w:object>
      </w:r>
    </w:p>
    <w:p w14:paraId="300D136E" w14:textId="5F9EDC13" w:rsidR="00C3362B" w:rsidRDefault="00C51462" w:rsidP="00EC492F">
      <w:pPr>
        <w:rPr>
          <w:rFonts w:hAnsi="宋体"/>
        </w:rPr>
      </w:pPr>
      <w:r>
        <w:rPr>
          <w:rFonts w:ascii="宋体" w:hAnsi="宋体" w:hint="eastAsia"/>
          <w:szCs w:val="21"/>
        </w:rPr>
        <w:t>所以</w:t>
      </w:r>
      <w:r w:rsidR="00356F35" w:rsidRPr="0075461F">
        <w:rPr>
          <w:rFonts w:ascii="宋体" w:hAnsi="宋体"/>
          <w:position w:val="-28"/>
          <w:sz w:val="24"/>
        </w:rPr>
        <w:object w:dxaOrig="3420" w:dyaOrig="680" w14:anchorId="3E38425A">
          <v:shape id="_x0000_i1184" type="#_x0000_t75" style="width:172.8pt;height:34.2pt" o:ole="">
            <v:imagedata r:id="rId129" o:title=""/>
          </v:shape>
          <o:OLEObject Type="Embed" ProgID="Equation.DSMT4" ShapeID="_x0000_i1184" DrawAspect="Content" ObjectID="_1668275710" r:id="rId130"/>
        </w:object>
      </w:r>
      <w:r w:rsidR="008075C2">
        <w:rPr>
          <w:szCs w:val="21"/>
        </w:rPr>
        <w:t>.</w:t>
      </w:r>
    </w:p>
    <w:p w14:paraId="2652B69A" w14:textId="5737840D" w:rsidR="009D2CA9" w:rsidRDefault="00C3362B" w:rsidP="008A2C98">
      <w:pPr>
        <w:rPr>
          <w:szCs w:val="21"/>
        </w:rPr>
      </w:pPr>
      <w:r>
        <w:rPr>
          <w:rFonts w:ascii="宋体" w:hAnsi="宋体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7D031E2" wp14:editId="0C1863F5">
                <wp:simplePos x="0" y="0"/>
                <wp:positionH relativeFrom="column">
                  <wp:posOffset>-1390650</wp:posOffset>
                </wp:positionH>
                <wp:positionV relativeFrom="paragraph">
                  <wp:posOffset>52641</wp:posOffset>
                </wp:positionV>
                <wp:extent cx="1152525" cy="7971155"/>
                <wp:effectExtent l="0" t="0" r="28575" b="10795"/>
                <wp:wrapNone/>
                <wp:docPr id="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7971155"/>
                          <a:chOff x="0" y="0"/>
                          <a:chExt cx="11525" cy="79710"/>
                        </a:xfrm>
                      </wpg:grpSpPr>
                      <wps:wsp>
                        <wps:cNvPr id="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" y="42957"/>
                            <a:ext cx="4572" cy="3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E05FD" w14:textId="77777777" w:rsidR="00C216EF" w:rsidRDefault="00C216EF" w:rsidP="005B3854">
                              <w:pPr>
                                <w:ind w:firstLineChars="100" w:firstLine="281"/>
                                <w:rPr>
                                  <w:rFonts w:ascii="宋体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宋体" w:hint="eastAsia"/>
                                  <w:b/>
                                  <w:sz w:val="28"/>
                                  <w:szCs w:val="28"/>
                                </w:rPr>
                                <w:t>装</w:t>
                              </w:r>
                              <w:r>
                                <w:rPr>
                                  <w:rFonts w:ascii="宋体" w:hAnsi="宋体" w:hint="eastAsia"/>
                                  <w:b/>
                                  <w:sz w:val="28"/>
                                  <w:szCs w:val="28"/>
                                </w:rPr>
                                <w:t>订线内不要答题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组合 1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525" cy="79710"/>
                            <a:chOff x="0" y="0"/>
                            <a:chExt cx="11525" cy="79710"/>
                          </a:xfrm>
                        </wpg:grpSpPr>
                        <wps:wsp>
                          <wps:cNvPr id="5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" y="26384"/>
                              <a:ext cx="2286" cy="250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6E1C32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装订线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组合 13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525" cy="79710"/>
                              <a:chOff x="0" y="0"/>
                              <a:chExt cx="11525" cy="79710"/>
                            </a:xfrm>
                          </wpg:grpSpPr>
                          <wpg:grpSp>
                            <wpg:cNvPr id="7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11620"/>
                                <a:ext cx="9144" cy="9380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8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9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185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444222" w14:textId="77777777" w:rsidR="00C216EF" w:rsidRDefault="00C216EF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学号</w:t>
                                      </w:r>
                                    </w:p>
                                    <w:p w14:paraId="71A9F33B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333"/>
                                <a:ext cx="9144" cy="9380"/>
                                <a:chOff x="675" y="3669"/>
                                <a:chExt cx="1440" cy="1404"/>
                              </a:xfrm>
                            </wpg:grpSpPr>
                            <wpg:grpSp>
                              <wpg:cNvPr id="13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3669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14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" y="2054"/>
                                    <a:ext cx="1395" cy="4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090E12" w14:textId="77777777" w:rsidR="00C216EF" w:rsidRDefault="00C216EF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座位号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6" name="Line 34"/>
                              <wps:cNvCnPr/>
                              <wps:spPr bwMode="auto">
                                <a:xfrm>
                                  <a:off x="675" y="429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33051"/>
                                <a:ext cx="9144" cy="9380"/>
                                <a:chOff x="675" y="5385"/>
                                <a:chExt cx="1440" cy="1404"/>
                              </a:xfrm>
                            </wpg:grpSpPr>
                            <wpg:grpSp>
                              <wpg:cNvPr id="19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5385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20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08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FC4EE62" w14:textId="77777777" w:rsidR="00C216EF" w:rsidRDefault="00C216EF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姓名</w:t>
                                      </w:r>
                                    </w:p>
                                    <w:p w14:paraId="70FA2BA5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2" name="Line 33"/>
                              <wps:cNvCnPr/>
                              <wps:spPr bwMode="auto">
                                <a:xfrm>
                                  <a:off x="675" y="600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" name="Line 266"/>
                            <wps:cNvCnPr/>
                            <wps:spPr bwMode="auto">
                              <a:xfrm flipV="1">
                                <a:off x="11525" y="0"/>
                                <a:ext cx="0" cy="79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4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22098"/>
                                <a:ext cx="9144" cy="9379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25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26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23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C4E7509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班级</w:t>
                                      </w:r>
                                    </w:p>
                                    <w:p w14:paraId="38ECA234" w14:textId="77777777" w:rsidR="00C216EF" w:rsidRDefault="00C216EF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031E2" id="Group 80" o:spid="_x0000_s1078" style="position:absolute;left:0;text-align:left;margin-left:-109.5pt;margin-top:4.15pt;width:90.75pt;height:627.65pt;z-index:251654656" coordsize="11525,7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">
                <v:shape id="Text Box 29" o:spid="_x0000_s1079" type="#_x0000_t202" style="position:absolute;left:1809;top:42957;width:4572;height:3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" filled="f" stroked="f">
                  <v:textbox style="layout-flow:vertical-ideographic" inset="0,0,0,0">
                    <w:txbxContent>
                      <w:p w14:paraId="5E4E05FD" w14:textId="77777777" w:rsidR="00C216EF" w:rsidRDefault="00C216EF" w:rsidP="005B3854">
                        <w:pPr>
                          <w:ind w:firstLineChars="100" w:firstLine="281"/>
                          <w:rPr>
                            <w:rFonts w:ascii="宋体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Ansi="宋体" w:hint="eastAsia"/>
                            <w:b/>
                            <w:sz w:val="28"/>
                            <w:szCs w:val="28"/>
                          </w:rPr>
                          <w:t>装</w:t>
                        </w:r>
                        <w:r>
                          <w:rPr>
                            <w:rFonts w:ascii="宋体" w:hAnsi="宋体" w:hint="eastAsia"/>
                            <w:b/>
                            <w:sz w:val="28"/>
                            <w:szCs w:val="28"/>
                          </w:rPr>
                          <w:t>订线内不要答题</w:t>
                        </w:r>
                      </w:p>
                    </w:txbxContent>
                  </v:textbox>
                </v:shape>
                <v:group id="组合 132" o:spid="_x0000_s1080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45" o:spid="_x0000_s1081" type="#_x0000_t202" style="position:absolute;left:8953;top:26384;width:2286;height:25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" filled="f" stroked="f">
                    <v:textbox style="layout-flow:vertical-ideographic" inset="0,0,0,0">
                      <w:txbxContent>
                        <w:p w14:paraId="656E1C32" w14:textId="77777777" w:rsidR="00C216EF" w:rsidRDefault="00C216EF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装订线</w:t>
                          </w:r>
                        </w:p>
                      </w:txbxContent>
                    </v:textbox>
                  </v:shape>
                  <v:group id="组合 134" o:spid="_x0000_s1082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39" o:spid="_x0000_s1083" style="position:absolute;left:95;top:11620;width:9144;height:9380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18" o:spid="_x0000_s1084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Text Box 4" o:spid="_x0000_s1085" type="#_x0000_t202" style="position:absolute;left:855;top:1953;width:118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<v:textbox>
                            <w:txbxContent>
                              <w:p w14:paraId="4C444222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学号</w:t>
                                </w:r>
                              </w:p>
                              <w:p w14:paraId="71A9F33B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86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      </v:group>
                      <v:line id="Line 32" o:spid="_x0000_s1087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</v:group>
                    <v:group id="Group 36" o:spid="_x0000_s1088" style="position:absolute;top:1333;width:9144;height:9380" coordorigin="675,3669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9" o:spid="_x0000_s1089" style="position:absolute;left:675;top:3669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Text Box 20" o:spid="_x0000_s1090" type="#_x0000_t202" style="position:absolute;left:705;top:2054;width:1395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<v:textbox>
                            <w:txbxContent>
                              <w:p w14:paraId="33090E12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座位号</w:t>
                                </w:r>
                              </w:p>
                            </w:txbxContent>
                          </v:textbox>
                        </v:shape>
                        <v:rect id="Rectangle 21" o:spid="_x0000_s1091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      </v:group>
                      <v:line id="Line 34" o:spid="_x0000_s1092" style="position:absolute;visibility:visible;mso-wrap-style:square" from="675,4293" to="211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</v:group>
                    <v:group id="Group 38" o:spid="_x0000_s1093" style="position:absolute;left:95;top:33051;width:9144;height:9380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22" o:spid="_x0000_s1094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 id="Text Box 23" o:spid="_x0000_s1095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<v:textbox>
                            <w:txbxContent>
                              <w:p w14:paraId="6FC4EE62" w14:textId="77777777" w:rsidR="00C216EF" w:rsidRDefault="00C216E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姓名</w:t>
                                </w:r>
                              </w:p>
                              <w:p w14:paraId="70FA2BA5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" o:spid="_x0000_s1096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          </v:group>
                      <v:line id="Line 33" o:spid="_x0000_s1097" style="position:absolute;visibility:visible;mso-wrap-style:squar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</v:group>
                    <v:line id="Line 266" o:spid="_x0000_s1098" style="position:absolute;flip:y;visibility:visible;mso-wrap-style:square" from="11525,0" to="11525,7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    <v:group id="Group 39" o:spid="_x0000_s1099" style="position:absolute;left:95;top:22098;width:9144;height:9379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18" o:spid="_x0000_s1100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 Box 4" o:spid="_x0000_s1101" type="#_x0000_t202" style="position:absolute;left:855;top:1953;width:123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  <v:textbox>
                            <w:txbxContent>
                              <w:p w14:paraId="0C4E7509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班级</w:t>
                                </w:r>
                              </w:p>
                              <w:p w14:paraId="38ECA234" w14:textId="77777777" w:rsidR="00C216EF" w:rsidRDefault="00C216E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102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uZ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fAm3L+kHyPUVAAD//wMAUEsBAi0AFAAGAAgAAAAhANvh9svuAAAAhQEAABMAAAAAAAAAAAAA&#10;AAAAAAAAAFtDb250ZW50X1R5cGVzXS54bWxQSwECLQAUAAYACAAAACEAWvQsW78AAAAVAQAACwAA&#10;AAAAAAAAAAAAAAAfAQAAX3JlbHMvLnJlbHNQSwECLQAUAAYACAAAACEAUVgrmcMAAADbAAAADwAA&#10;AAAAAAAAAAAAAAAHAgAAZHJzL2Rvd25yZXYueG1sUEsFBgAAAAADAAMAtwAAAPcCAAAAAA==&#10;" filled="f"/>
                      </v:group>
                      <v:line id="Line 32" o:spid="_x0000_s1103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</v:group>
                  </v:group>
                </v:group>
              </v:group>
            </w:pict>
          </mc:Fallback>
        </mc:AlternateContent>
      </w:r>
      <w:r w:rsidR="004B0353">
        <w:rPr>
          <w:noProof/>
          <w:sz w:val="24"/>
        </w:rPr>
        <w:drawing>
          <wp:inline distT="0" distB="0" distL="0" distR="0" wp14:anchorId="6689A307" wp14:editId="4940240D">
            <wp:extent cx="1485900" cy="371475"/>
            <wp:effectExtent l="0" t="0" r="0" b="9525"/>
            <wp:docPr id="1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A9">
        <w:rPr>
          <w:rFonts w:hint="eastAsia"/>
          <w:sz w:val="24"/>
        </w:rPr>
        <w:t>二、（</w:t>
      </w:r>
      <w:r w:rsidR="00C90FE1">
        <w:rPr>
          <w:rFonts w:hint="eastAsia"/>
          <w:sz w:val="24"/>
        </w:rPr>
        <w:t>1</w:t>
      </w:r>
      <w:r w:rsidR="00C90FE1">
        <w:rPr>
          <w:sz w:val="24"/>
        </w:rPr>
        <w:t>0</w:t>
      </w:r>
      <w:r w:rsidR="009D2CA9">
        <w:rPr>
          <w:rFonts w:hint="eastAsia"/>
          <w:sz w:val="24"/>
        </w:rPr>
        <w:t>分）</w:t>
      </w:r>
      <w:r w:rsidR="00C90FE1" w:rsidRPr="00C90FE1">
        <w:rPr>
          <w:rFonts w:hint="eastAsia"/>
          <w:szCs w:val="21"/>
        </w:rPr>
        <w:t>设</w:t>
      </w:r>
      <w:r w:rsidR="00C90FE1">
        <w:rPr>
          <w:rFonts w:hint="eastAsia"/>
          <w:szCs w:val="21"/>
        </w:rPr>
        <w:t>函数</w:t>
      </w:r>
      <w:r w:rsidR="00C90FE1" w:rsidRPr="00C90FE1">
        <w:rPr>
          <w:rFonts w:ascii="宋体" w:hAnsi="宋体"/>
          <w:position w:val="-44"/>
          <w:szCs w:val="21"/>
        </w:rPr>
        <w:object w:dxaOrig="2600" w:dyaOrig="999" w14:anchorId="61563644">
          <v:shape id="_x0000_i1087" type="#_x0000_t75" style="width:129.6pt;height:49.8pt" o:ole="">
            <v:imagedata r:id="rId131" o:title=""/>
          </v:shape>
          <o:OLEObject Type="Embed" ProgID="Equation.DSMT4" ShapeID="_x0000_i1087" DrawAspect="Content" ObjectID="_1668275711" r:id="rId132"/>
        </w:object>
      </w:r>
      <w:r w:rsidR="00C90FE1">
        <w:rPr>
          <w:rFonts w:ascii="宋体" w:hAnsi="宋体" w:hint="eastAsia"/>
          <w:szCs w:val="21"/>
        </w:rPr>
        <w:t>，</w:t>
      </w:r>
      <w:r w:rsidR="00C90FE1" w:rsidRPr="00C90FE1">
        <w:rPr>
          <w:rFonts w:ascii="宋体" w:hAnsi="宋体"/>
          <w:position w:val="-18"/>
          <w:szCs w:val="21"/>
        </w:rPr>
        <w:object w:dxaOrig="1660" w:dyaOrig="520" w14:anchorId="7D7CE57B">
          <v:shape id="_x0000_i1088" type="#_x0000_t75" style="width:90.6pt;height:28.2pt" o:ole="">
            <v:imagedata r:id="rId133" o:title=""/>
          </v:shape>
          <o:OLEObject Type="Embed" ProgID="Equation.DSMT4" ShapeID="_x0000_i1088" DrawAspect="Content" ObjectID="_1668275712" r:id="rId134"/>
        </w:object>
      </w:r>
      <w:r w:rsidR="00325C05">
        <w:rPr>
          <w:rFonts w:ascii="宋体" w:hAnsi="宋体" w:hint="eastAsia"/>
          <w:szCs w:val="21"/>
        </w:rPr>
        <w:t>.</w:t>
      </w:r>
      <w:r w:rsidR="008A2C98">
        <w:rPr>
          <w:rFonts w:ascii="宋体" w:hAnsi="宋体"/>
          <w:szCs w:val="21"/>
        </w:rPr>
        <w:t xml:space="preserve">       </w:t>
      </w:r>
      <w:r w:rsidR="00325C05" w:rsidRPr="00325C05">
        <w:rPr>
          <w:szCs w:val="21"/>
        </w:rPr>
        <w:t>(1)</w:t>
      </w:r>
      <w:r w:rsidR="00325C05">
        <w:rPr>
          <w:rFonts w:ascii="宋体" w:hAnsi="宋体"/>
          <w:szCs w:val="21"/>
        </w:rPr>
        <w:t xml:space="preserve"> </w:t>
      </w:r>
      <w:r w:rsidR="00325C05">
        <w:rPr>
          <w:rFonts w:ascii="宋体" w:hAnsi="宋体" w:hint="eastAsia"/>
          <w:szCs w:val="21"/>
        </w:rPr>
        <w:t>求</w:t>
      </w:r>
      <w:r w:rsidR="00325C05" w:rsidRPr="00325C05">
        <w:rPr>
          <w:rFonts w:ascii="宋体" w:hAnsi="宋体"/>
          <w:position w:val="-10"/>
          <w:szCs w:val="21"/>
        </w:rPr>
        <w:object w:dxaOrig="560" w:dyaOrig="320" w14:anchorId="38B996B8">
          <v:shape id="_x0000_i1089" type="#_x0000_t75" style="width:30.6pt;height:17.4pt" o:ole="">
            <v:imagedata r:id="rId135" o:title=""/>
          </v:shape>
          <o:OLEObject Type="Embed" ProgID="Equation.DSMT4" ShapeID="_x0000_i1089" DrawAspect="Content" ObjectID="_1668275713" r:id="rId136"/>
        </w:object>
      </w:r>
      <w:r w:rsidR="00325C05">
        <w:rPr>
          <w:rFonts w:ascii="宋体" w:hAnsi="宋体" w:hint="eastAsia"/>
          <w:szCs w:val="21"/>
        </w:rPr>
        <w:t>在</w:t>
      </w:r>
      <w:r w:rsidR="00325C05">
        <w:rPr>
          <w:rFonts w:hint="cs"/>
          <w:szCs w:val="21"/>
        </w:rPr>
        <w:t>[</w:t>
      </w:r>
      <w:r w:rsidR="00325C05">
        <w:rPr>
          <w:szCs w:val="21"/>
        </w:rPr>
        <w:t>0, 2]</w:t>
      </w:r>
      <w:r w:rsidR="00325C05">
        <w:rPr>
          <w:rFonts w:hint="eastAsia"/>
          <w:szCs w:val="21"/>
        </w:rPr>
        <w:t>上的表达式</w:t>
      </w:r>
      <w:r w:rsidR="00325C05">
        <w:rPr>
          <w:rFonts w:hint="eastAsia"/>
          <w:szCs w:val="21"/>
        </w:rPr>
        <w:t>.</w:t>
      </w:r>
      <w:r w:rsidR="008A2C98">
        <w:rPr>
          <w:szCs w:val="21"/>
        </w:rPr>
        <w:t xml:space="preserve">  </w:t>
      </w:r>
    </w:p>
    <w:p w14:paraId="150BA420" w14:textId="781EF8B1" w:rsidR="00325C05" w:rsidRPr="00325C05" w:rsidRDefault="00325C05" w:rsidP="008E08A0">
      <w:pPr>
        <w:spacing w:line="360" w:lineRule="auto"/>
        <w:rPr>
          <w:szCs w:val="21"/>
        </w:rPr>
      </w:pPr>
      <w:r>
        <w:rPr>
          <w:rFonts w:hint="cs"/>
          <w:szCs w:val="21"/>
        </w:rPr>
        <w:t>(</w:t>
      </w:r>
      <w:r>
        <w:rPr>
          <w:szCs w:val="21"/>
        </w:rPr>
        <w:t xml:space="preserve">2) </w:t>
      </w:r>
      <w:r>
        <w:rPr>
          <w:rFonts w:hint="eastAsia"/>
          <w:szCs w:val="21"/>
        </w:rPr>
        <w:t>讨论</w:t>
      </w:r>
      <w:r w:rsidRPr="00325C05">
        <w:rPr>
          <w:rFonts w:ascii="宋体" w:hAnsi="宋体"/>
          <w:position w:val="-10"/>
          <w:szCs w:val="21"/>
        </w:rPr>
        <w:object w:dxaOrig="560" w:dyaOrig="320" w14:anchorId="4DEA2643">
          <v:shape id="_x0000_i1090" type="#_x0000_t75" style="width:30.6pt;height:17.4pt" o:ole="">
            <v:imagedata r:id="rId135" o:title=""/>
          </v:shape>
          <o:OLEObject Type="Embed" ProgID="Equation.DSMT4" ShapeID="_x0000_i1090" DrawAspect="Content" ObjectID="_1668275714" r:id="rId137"/>
        </w:object>
      </w:r>
      <w:r>
        <w:rPr>
          <w:rFonts w:ascii="宋体" w:hAnsi="宋体" w:hint="eastAsia"/>
          <w:szCs w:val="21"/>
        </w:rPr>
        <w:t>在</w:t>
      </w:r>
      <w:r>
        <w:rPr>
          <w:szCs w:val="21"/>
        </w:rPr>
        <w:t>(0, 2)</w:t>
      </w:r>
      <w:r>
        <w:rPr>
          <w:rFonts w:hint="eastAsia"/>
          <w:szCs w:val="21"/>
        </w:rPr>
        <w:t>内的连续性</w:t>
      </w:r>
      <w:r>
        <w:rPr>
          <w:rFonts w:hint="eastAsia"/>
          <w:szCs w:val="21"/>
        </w:rPr>
        <w:t>.</w:t>
      </w:r>
      <w:r w:rsidR="008A2C98">
        <w:rPr>
          <w:szCs w:val="21"/>
        </w:rPr>
        <w:t xml:space="preserve">   </w:t>
      </w:r>
      <w:r>
        <w:rPr>
          <w:rFonts w:hint="cs"/>
          <w:szCs w:val="21"/>
        </w:rPr>
        <w:t>(</w:t>
      </w:r>
      <w:r>
        <w:rPr>
          <w:szCs w:val="21"/>
        </w:rPr>
        <w:t xml:space="preserve">3) </w:t>
      </w:r>
      <w:r>
        <w:rPr>
          <w:rFonts w:hint="eastAsia"/>
          <w:szCs w:val="21"/>
        </w:rPr>
        <w:t>讨论</w:t>
      </w:r>
      <w:r w:rsidRPr="00325C05">
        <w:rPr>
          <w:rFonts w:ascii="宋体" w:hAnsi="宋体"/>
          <w:position w:val="-10"/>
          <w:szCs w:val="21"/>
        </w:rPr>
        <w:object w:dxaOrig="560" w:dyaOrig="320" w14:anchorId="0CCF47A9">
          <v:shape id="_x0000_i1091" type="#_x0000_t75" style="width:30.6pt;height:17.4pt" o:ole="">
            <v:imagedata r:id="rId135" o:title=""/>
          </v:shape>
          <o:OLEObject Type="Embed" ProgID="Equation.DSMT4" ShapeID="_x0000_i1091" DrawAspect="Content" ObjectID="_1668275715" r:id="rId138"/>
        </w:object>
      </w:r>
      <w:r>
        <w:rPr>
          <w:rFonts w:ascii="宋体" w:hAnsi="宋体" w:hint="eastAsia"/>
          <w:szCs w:val="21"/>
        </w:rPr>
        <w:t>在</w:t>
      </w:r>
      <w:r>
        <w:rPr>
          <w:szCs w:val="21"/>
        </w:rPr>
        <w:t>(0, 2)</w:t>
      </w:r>
      <w:r>
        <w:rPr>
          <w:rFonts w:hint="eastAsia"/>
          <w:szCs w:val="21"/>
        </w:rPr>
        <w:t>内的可导性</w:t>
      </w:r>
      <w:r>
        <w:rPr>
          <w:rFonts w:hint="eastAsia"/>
          <w:szCs w:val="21"/>
        </w:rPr>
        <w:t>.</w:t>
      </w:r>
    </w:p>
    <w:p w14:paraId="08F5A10A" w14:textId="38F6A129" w:rsidR="00325C05" w:rsidRDefault="00325C05" w:rsidP="00F21613">
      <w:pPr>
        <w:rPr>
          <w:rFonts w:ascii="宋体" w:hAnsi="宋体"/>
          <w:b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7D4A70" w:rsidRPr="007D4A70">
        <w:rPr>
          <w:rFonts w:ascii="宋体" w:hAnsi="宋体" w:hint="eastAsia"/>
          <w:bCs/>
          <w:szCs w:val="21"/>
        </w:rPr>
        <w:t>当</w:t>
      </w:r>
      <w:r w:rsidR="007D4A70" w:rsidRPr="007D4A70">
        <w:rPr>
          <w:rFonts w:ascii="宋体" w:hAnsi="宋体"/>
          <w:position w:val="-10"/>
          <w:szCs w:val="21"/>
        </w:rPr>
        <w:object w:dxaOrig="960" w:dyaOrig="320" w14:anchorId="6993DA12">
          <v:shape id="_x0000_i1092" type="#_x0000_t75" style="width:48pt;height:16.2pt" o:ole="">
            <v:imagedata r:id="rId139" o:title=""/>
          </v:shape>
          <o:OLEObject Type="Embed" ProgID="Equation.DSMT4" ShapeID="_x0000_i1092" DrawAspect="Content" ObjectID="_1668275716" r:id="rId140"/>
        </w:object>
      </w:r>
      <w:r w:rsidR="007D4A70">
        <w:rPr>
          <w:rFonts w:ascii="宋体" w:hAnsi="宋体" w:hint="eastAsia"/>
          <w:szCs w:val="21"/>
        </w:rPr>
        <w:t>时，</w:t>
      </w:r>
      <w:r w:rsidR="007D4A70" w:rsidRPr="007D4A70">
        <w:rPr>
          <w:rFonts w:ascii="宋体" w:hAnsi="宋体"/>
          <w:position w:val="-24"/>
          <w:szCs w:val="21"/>
        </w:rPr>
        <w:object w:dxaOrig="2799" w:dyaOrig="620" w14:anchorId="0F32D98D">
          <v:shape id="_x0000_i1093" type="#_x0000_t75" style="width:153pt;height:34.2pt" o:ole="">
            <v:imagedata r:id="rId141" o:title=""/>
          </v:shape>
          <o:OLEObject Type="Embed" ProgID="Equation.DSMT4" ShapeID="_x0000_i1093" DrawAspect="Content" ObjectID="_1668275717" r:id="rId142"/>
        </w:object>
      </w:r>
      <w:r w:rsidR="007D4A70">
        <w:rPr>
          <w:rFonts w:ascii="宋体" w:hAnsi="宋体" w:hint="eastAsia"/>
          <w:szCs w:val="21"/>
        </w:rPr>
        <w:t>；当</w:t>
      </w:r>
      <w:r w:rsidR="007D4A70" w:rsidRPr="007D4A70">
        <w:rPr>
          <w:rFonts w:ascii="宋体" w:hAnsi="宋体"/>
          <w:position w:val="-10"/>
          <w:szCs w:val="21"/>
        </w:rPr>
        <w:object w:dxaOrig="960" w:dyaOrig="320" w14:anchorId="044CE3C2">
          <v:shape id="_x0000_i1094" type="#_x0000_t75" style="width:48pt;height:16.2pt" o:ole="">
            <v:imagedata r:id="rId143" o:title=""/>
          </v:shape>
          <o:OLEObject Type="Embed" ProgID="Equation.DSMT4" ShapeID="_x0000_i1094" DrawAspect="Content" ObjectID="_1668275718" r:id="rId144"/>
        </w:object>
      </w:r>
      <w:r w:rsidR="007D4A70">
        <w:rPr>
          <w:rFonts w:ascii="宋体" w:hAnsi="宋体" w:hint="eastAsia"/>
          <w:szCs w:val="21"/>
        </w:rPr>
        <w:t>时，</w:t>
      </w:r>
      <w:r w:rsidR="007D4A70" w:rsidRPr="007D4A70">
        <w:rPr>
          <w:rFonts w:ascii="宋体" w:hAnsi="宋体"/>
          <w:position w:val="-24"/>
          <w:szCs w:val="21"/>
        </w:rPr>
        <w:object w:dxaOrig="3800" w:dyaOrig="620" w14:anchorId="5F0D0AC3">
          <v:shape id="_x0000_i1095" type="#_x0000_t75" style="width:207.6pt;height:34.2pt" o:ole="">
            <v:imagedata r:id="rId145" o:title=""/>
          </v:shape>
          <o:OLEObject Type="Embed" ProgID="Equation.DSMT4" ShapeID="_x0000_i1095" DrawAspect="Content" ObjectID="_1668275719" r:id="rId146"/>
        </w:object>
      </w:r>
      <w:r w:rsidR="00CB53B6">
        <w:rPr>
          <w:rFonts w:ascii="宋体" w:hAnsi="宋体" w:hint="eastAsia"/>
          <w:szCs w:val="21"/>
        </w:rPr>
        <w:t>，即</w:t>
      </w:r>
    </w:p>
    <w:p w14:paraId="28FAD70E" w14:textId="3E1C2970" w:rsidR="00325C05" w:rsidRDefault="00CB53B6" w:rsidP="00C3362B">
      <w:pPr>
        <w:tabs>
          <w:tab w:val="left" w:pos="420"/>
          <w:tab w:val="left" w:pos="4965"/>
        </w:tabs>
        <w:jc w:val="center"/>
        <w:rPr>
          <w:rFonts w:ascii="宋体" w:hAnsi="宋体"/>
          <w:szCs w:val="21"/>
        </w:rPr>
      </w:pPr>
      <w:r w:rsidRPr="00CB53B6">
        <w:rPr>
          <w:rFonts w:ascii="宋体" w:hAnsi="宋体"/>
          <w:position w:val="-60"/>
          <w:szCs w:val="21"/>
        </w:rPr>
        <w:object w:dxaOrig="3040" w:dyaOrig="1320" w14:anchorId="32EDB240">
          <v:shape id="_x0000_i1096" type="#_x0000_t75" style="width:151.8pt;height:66pt" o:ole="">
            <v:imagedata r:id="rId147" o:title=""/>
          </v:shape>
          <o:OLEObject Type="Embed" ProgID="Equation.DSMT4" ShapeID="_x0000_i1096" DrawAspect="Content" ObjectID="_1668275720" r:id="rId148"/>
        </w:object>
      </w:r>
    </w:p>
    <w:p w14:paraId="2AC4A19A" w14:textId="77777777" w:rsidR="00C3362B" w:rsidRDefault="00CB53B6" w:rsidP="00A003DE">
      <w:pPr>
        <w:tabs>
          <w:tab w:val="left" w:pos="420"/>
          <w:tab w:val="left" w:pos="4965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</w:t>
      </w:r>
      <w:r w:rsidRPr="00CB53B6">
        <w:rPr>
          <w:rFonts w:ascii="宋体" w:hAnsi="宋体"/>
          <w:position w:val="-24"/>
          <w:szCs w:val="21"/>
        </w:rPr>
        <w:object w:dxaOrig="2720" w:dyaOrig="660" w14:anchorId="7ACAF063">
          <v:shape id="_x0000_i1097" type="#_x0000_t75" style="width:135.6pt;height:33pt" o:ole="">
            <v:imagedata r:id="rId149" o:title=""/>
          </v:shape>
          <o:OLEObject Type="Embed" ProgID="Equation.DSMT4" ShapeID="_x0000_i1097" DrawAspect="Content" ObjectID="_1668275721" r:id="rId150"/>
        </w:object>
      </w:r>
      <w:r>
        <w:rPr>
          <w:rFonts w:ascii="宋体" w:hAnsi="宋体" w:hint="eastAsia"/>
          <w:szCs w:val="21"/>
        </w:rPr>
        <w:t>，</w:t>
      </w:r>
      <w:r w:rsidRPr="00CB53B6">
        <w:rPr>
          <w:rFonts w:ascii="宋体" w:hAnsi="宋体"/>
          <w:position w:val="-24"/>
          <w:szCs w:val="21"/>
        </w:rPr>
        <w:object w:dxaOrig="2880" w:dyaOrig="620" w14:anchorId="2E11558C">
          <v:shape id="_x0000_i1098" type="#_x0000_t75" style="width:143.4pt;height:31.2pt" o:ole="">
            <v:imagedata r:id="rId151" o:title=""/>
          </v:shape>
          <o:OLEObject Type="Embed" ProgID="Equation.DSMT4" ShapeID="_x0000_i1098" DrawAspect="Content" ObjectID="_1668275722" r:id="rId152"/>
        </w:object>
      </w:r>
      <w:r>
        <w:rPr>
          <w:rFonts w:ascii="宋体" w:hAnsi="宋体" w:hint="eastAsia"/>
          <w:szCs w:val="21"/>
        </w:rPr>
        <w:t>，且</w:t>
      </w:r>
      <w:r w:rsidR="000B67AC" w:rsidRPr="00A003DE">
        <w:rPr>
          <w:rFonts w:ascii="宋体" w:hAnsi="宋体"/>
          <w:position w:val="-24"/>
          <w:szCs w:val="21"/>
        </w:rPr>
        <w:object w:dxaOrig="900" w:dyaOrig="620" w14:anchorId="00849532">
          <v:shape id="_x0000_i1099" type="#_x0000_t75" style="width:45pt;height:31.2pt" o:ole="">
            <v:imagedata r:id="rId153" o:title=""/>
          </v:shape>
          <o:OLEObject Type="Embed" ProgID="Equation.DSMT4" ShapeID="_x0000_i1099" DrawAspect="Content" ObjectID="_1668275723" r:id="rId154"/>
        </w:object>
      </w:r>
      <w:r w:rsidR="00A003DE">
        <w:rPr>
          <w:rFonts w:ascii="宋体" w:hAnsi="宋体" w:hint="eastAsia"/>
          <w:szCs w:val="21"/>
        </w:rPr>
        <w:t>，</w:t>
      </w:r>
    </w:p>
    <w:p w14:paraId="26BFFF92" w14:textId="77777777" w:rsidR="00C3362B" w:rsidRDefault="00A003DE" w:rsidP="00A003DE">
      <w:pPr>
        <w:tabs>
          <w:tab w:val="left" w:pos="420"/>
          <w:tab w:val="left" w:pos="4965"/>
        </w:tabs>
        <w:rPr>
          <w:szCs w:val="21"/>
        </w:rPr>
      </w:pPr>
      <w:r>
        <w:rPr>
          <w:rFonts w:ascii="宋体" w:hAnsi="宋体" w:hint="eastAsia"/>
          <w:szCs w:val="21"/>
        </w:rPr>
        <w:t>故函数</w:t>
      </w:r>
      <w:r w:rsidRPr="00A003DE">
        <w:rPr>
          <w:rFonts w:ascii="宋体" w:hAnsi="宋体"/>
          <w:position w:val="-10"/>
          <w:szCs w:val="21"/>
        </w:rPr>
        <w:object w:dxaOrig="560" w:dyaOrig="320" w14:anchorId="22178241">
          <v:shape id="_x0000_i1100" type="#_x0000_t75" style="width:28.2pt;height:16.2pt" o:ole="">
            <v:imagedata r:id="rId155" o:title=""/>
          </v:shape>
          <o:OLEObject Type="Embed" ProgID="Equation.DSMT4" ShapeID="_x0000_i1100" DrawAspect="Content" ObjectID="_1668275724" r:id="rId156"/>
        </w:object>
      </w:r>
      <w:r>
        <w:rPr>
          <w:rFonts w:ascii="宋体" w:hAnsi="宋体" w:hint="eastAsia"/>
          <w:szCs w:val="21"/>
        </w:rPr>
        <w:t>在</w:t>
      </w:r>
      <w:r w:rsidRPr="00A003DE">
        <w:rPr>
          <w:rFonts w:hint="cs"/>
          <w:i/>
          <w:iCs/>
          <w:szCs w:val="21"/>
        </w:rPr>
        <w:t>x</w:t>
      </w:r>
      <w:r>
        <w:rPr>
          <w:szCs w:val="21"/>
        </w:rPr>
        <w:t>=1</w:t>
      </w:r>
      <w:r w:rsidR="000B67AC">
        <w:rPr>
          <w:rFonts w:hint="eastAsia"/>
          <w:szCs w:val="21"/>
        </w:rPr>
        <w:t>点</w:t>
      </w:r>
      <w:r>
        <w:rPr>
          <w:rFonts w:hint="eastAsia"/>
          <w:szCs w:val="21"/>
        </w:rPr>
        <w:t>连续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由初等函数的连续性知</w:t>
      </w:r>
      <w:r w:rsidR="000B67AC">
        <w:rPr>
          <w:rFonts w:hint="eastAsia"/>
          <w:szCs w:val="21"/>
        </w:rPr>
        <w:t>，</w:t>
      </w:r>
      <w:r w:rsidR="000B67AC" w:rsidRPr="00A003DE">
        <w:rPr>
          <w:rFonts w:ascii="宋体" w:hAnsi="宋体"/>
          <w:position w:val="-10"/>
          <w:szCs w:val="21"/>
        </w:rPr>
        <w:object w:dxaOrig="560" w:dyaOrig="320" w14:anchorId="5957037E">
          <v:shape id="_x0000_i1101" type="#_x0000_t75" style="width:28.2pt;height:16.2pt" o:ole="">
            <v:imagedata r:id="rId155" o:title=""/>
          </v:shape>
          <o:OLEObject Type="Embed" ProgID="Equation.DSMT4" ShapeID="_x0000_i1101" DrawAspect="Content" ObjectID="_1668275725" r:id="rId157"/>
        </w:object>
      </w:r>
      <w:r>
        <w:rPr>
          <w:rFonts w:hint="eastAsia"/>
          <w:szCs w:val="21"/>
        </w:rPr>
        <w:t>在其它点是连续的，</w:t>
      </w:r>
    </w:p>
    <w:p w14:paraId="6D497980" w14:textId="547850C9" w:rsidR="00325C05" w:rsidRPr="00A003DE" w:rsidRDefault="00A003DE" w:rsidP="00A003DE">
      <w:pPr>
        <w:tabs>
          <w:tab w:val="left" w:pos="420"/>
          <w:tab w:val="left" w:pos="4965"/>
        </w:tabs>
        <w:rPr>
          <w:szCs w:val="21"/>
        </w:rPr>
      </w:pPr>
      <w:r>
        <w:rPr>
          <w:rFonts w:hint="eastAsia"/>
          <w:szCs w:val="21"/>
        </w:rPr>
        <w:t>因此</w:t>
      </w:r>
      <w:r w:rsidRPr="00325C05">
        <w:rPr>
          <w:rFonts w:ascii="宋体" w:hAnsi="宋体"/>
          <w:position w:val="-10"/>
          <w:szCs w:val="21"/>
        </w:rPr>
        <w:object w:dxaOrig="560" w:dyaOrig="320" w14:anchorId="4E2997BE">
          <v:shape id="_x0000_i1102" type="#_x0000_t75" style="width:30.6pt;height:17.4pt" o:ole="">
            <v:imagedata r:id="rId135" o:title=""/>
          </v:shape>
          <o:OLEObject Type="Embed" ProgID="Equation.DSMT4" ShapeID="_x0000_i1102" DrawAspect="Content" ObjectID="_1668275726" r:id="rId158"/>
        </w:object>
      </w:r>
      <w:r>
        <w:rPr>
          <w:rFonts w:ascii="宋体" w:hAnsi="宋体" w:hint="eastAsia"/>
          <w:szCs w:val="21"/>
        </w:rPr>
        <w:t>在</w:t>
      </w:r>
      <w:r>
        <w:rPr>
          <w:szCs w:val="21"/>
        </w:rPr>
        <w:t>(0, 2)</w:t>
      </w:r>
      <w:r>
        <w:rPr>
          <w:rFonts w:hint="eastAsia"/>
          <w:szCs w:val="21"/>
        </w:rPr>
        <w:t>内连续</w:t>
      </w:r>
      <w:r>
        <w:rPr>
          <w:rFonts w:hint="eastAsia"/>
          <w:szCs w:val="21"/>
        </w:rPr>
        <w:t>.</w:t>
      </w:r>
    </w:p>
    <w:p w14:paraId="1024A88D" w14:textId="13E68D5F" w:rsidR="00325C05" w:rsidRDefault="000B67AC" w:rsidP="009058BE">
      <w:pPr>
        <w:tabs>
          <w:tab w:val="left" w:pos="420"/>
          <w:tab w:val="left" w:pos="4965"/>
        </w:tabs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</w:t>
      </w:r>
      <w:r w:rsidR="00A003DE" w:rsidRPr="00CB53B6">
        <w:rPr>
          <w:rFonts w:ascii="宋体" w:hAnsi="宋体"/>
          <w:position w:val="-24"/>
          <w:szCs w:val="21"/>
        </w:rPr>
        <w:object w:dxaOrig="3800" w:dyaOrig="920" w14:anchorId="3C3CB8FF">
          <v:shape id="_x0000_i1103" type="#_x0000_t75" style="width:189.6pt;height:45.6pt" o:ole="">
            <v:imagedata r:id="rId159" o:title=""/>
          </v:shape>
          <o:OLEObject Type="Embed" ProgID="Equation.DSMT4" ShapeID="_x0000_i1103" DrawAspect="Content" ObjectID="_1668275727" r:id="rId160"/>
        </w:object>
      </w:r>
      <w:r>
        <w:rPr>
          <w:rFonts w:ascii="宋体" w:hAnsi="宋体" w:hint="eastAsia"/>
          <w:szCs w:val="21"/>
        </w:rPr>
        <w:t>知，</w:t>
      </w:r>
      <w:r w:rsidRPr="000B67AC">
        <w:rPr>
          <w:rFonts w:ascii="宋体" w:hAnsi="宋体"/>
          <w:position w:val="-12"/>
          <w:szCs w:val="21"/>
        </w:rPr>
        <w:object w:dxaOrig="1020" w:dyaOrig="380" w14:anchorId="497EF316">
          <v:shape id="_x0000_i1104" type="#_x0000_t75" style="width:51pt;height:19.2pt" o:ole="">
            <v:imagedata r:id="rId161" o:title=""/>
          </v:shape>
          <o:OLEObject Type="Embed" ProgID="Equation.DSMT4" ShapeID="_x0000_i1104" DrawAspect="Content" ObjectID="_1668275728" r:id="rId162"/>
        </w:object>
      </w:r>
      <w:r>
        <w:rPr>
          <w:rFonts w:ascii="宋体" w:hAnsi="宋体"/>
          <w:szCs w:val="21"/>
        </w:rPr>
        <w:t>.</w:t>
      </w:r>
    </w:p>
    <w:p w14:paraId="144307F7" w14:textId="55F4AE80" w:rsidR="00325C05" w:rsidRDefault="000B67AC" w:rsidP="009058BE">
      <w:pPr>
        <w:tabs>
          <w:tab w:val="left" w:pos="420"/>
          <w:tab w:val="left" w:pos="4965"/>
        </w:tabs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</w:t>
      </w:r>
      <w:r w:rsidRPr="00CB53B6">
        <w:rPr>
          <w:rFonts w:ascii="宋体" w:hAnsi="宋体"/>
          <w:position w:val="-24"/>
          <w:szCs w:val="21"/>
        </w:rPr>
        <w:object w:dxaOrig="4000" w:dyaOrig="900" w14:anchorId="210589BE">
          <v:shape id="_x0000_i1105" type="#_x0000_t75" style="width:199.2pt;height:45pt" o:ole="">
            <v:imagedata r:id="rId163" o:title=""/>
          </v:shape>
          <o:OLEObject Type="Embed" ProgID="Equation.DSMT4" ShapeID="_x0000_i1105" DrawAspect="Content" ObjectID="_1668275729" r:id="rId164"/>
        </w:object>
      </w:r>
      <w:r>
        <w:rPr>
          <w:rFonts w:ascii="宋体" w:hAnsi="宋体" w:hint="eastAsia"/>
          <w:szCs w:val="21"/>
        </w:rPr>
        <w:t>知，</w:t>
      </w:r>
      <w:r w:rsidRPr="000B67AC">
        <w:rPr>
          <w:rFonts w:ascii="宋体" w:hAnsi="宋体"/>
          <w:position w:val="-24"/>
          <w:szCs w:val="21"/>
        </w:rPr>
        <w:object w:dxaOrig="1040" w:dyaOrig="620" w14:anchorId="2E0EA368">
          <v:shape id="_x0000_i1106" type="#_x0000_t75" style="width:51.6pt;height:31.2pt" o:ole="">
            <v:imagedata r:id="rId165" o:title=""/>
          </v:shape>
          <o:OLEObject Type="Embed" ProgID="Equation.DSMT4" ShapeID="_x0000_i1106" DrawAspect="Content" ObjectID="_1668275730" r:id="rId166"/>
        </w:object>
      </w:r>
    </w:p>
    <w:p w14:paraId="7BF712F7" w14:textId="1BD25FCF" w:rsidR="00325C05" w:rsidRDefault="000B67AC" w:rsidP="000B67AC">
      <w:pPr>
        <w:tabs>
          <w:tab w:val="left" w:pos="420"/>
          <w:tab w:val="left" w:pos="4965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所以，</w:t>
      </w:r>
      <w:r w:rsidRPr="00A003DE">
        <w:rPr>
          <w:rFonts w:ascii="宋体" w:hAnsi="宋体"/>
          <w:position w:val="-10"/>
          <w:szCs w:val="21"/>
        </w:rPr>
        <w:object w:dxaOrig="560" w:dyaOrig="320" w14:anchorId="0EA30085">
          <v:shape id="_x0000_i1107" type="#_x0000_t75" style="width:28.2pt;height:16.2pt" o:ole="">
            <v:imagedata r:id="rId155" o:title=""/>
          </v:shape>
          <o:OLEObject Type="Embed" ProgID="Equation.DSMT4" ShapeID="_x0000_i1107" DrawAspect="Content" ObjectID="_1668275731" r:id="rId167"/>
        </w:object>
      </w:r>
      <w:r>
        <w:rPr>
          <w:rFonts w:ascii="宋体" w:hAnsi="宋体" w:hint="eastAsia"/>
          <w:szCs w:val="21"/>
        </w:rPr>
        <w:t>在</w:t>
      </w:r>
      <w:r w:rsidRPr="00A003DE">
        <w:rPr>
          <w:rFonts w:hint="cs"/>
          <w:i/>
          <w:iCs/>
          <w:szCs w:val="21"/>
        </w:rPr>
        <w:t>x</w:t>
      </w:r>
      <w:r>
        <w:rPr>
          <w:szCs w:val="21"/>
        </w:rPr>
        <w:t>=1</w:t>
      </w:r>
      <w:r>
        <w:rPr>
          <w:rFonts w:hint="eastAsia"/>
          <w:szCs w:val="21"/>
        </w:rPr>
        <w:t>不可导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由初等函数的可导性知，</w:t>
      </w:r>
      <w:r w:rsidRPr="00A003DE">
        <w:rPr>
          <w:rFonts w:ascii="宋体" w:hAnsi="宋体"/>
          <w:position w:val="-10"/>
          <w:szCs w:val="21"/>
        </w:rPr>
        <w:object w:dxaOrig="560" w:dyaOrig="320" w14:anchorId="4B3C1DAF">
          <v:shape id="_x0000_i1108" type="#_x0000_t75" style="width:28.2pt;height:16.2pt" o:ole="">
            <v:imagedata r:id="rId155" o:title=""/>
          </v:shape>
          <o:OLEObject Type="Embed" ProgID="Equation.DSMT4" ShapeID="_x0000_i1108" DrawAspect="Content" ObjectID="_1668275732" r:id="rId168"/>
        </w:object>
      </w:r>
      <w:r>
        <w:rPr>
          <w:rFonts w:hint="eastAsia"/>
          <w:szCs w:val="21"/>
        </w:rPr>
        <w:t>在</w:t>
      </w:r>
      <w:r>
        <w:rPr>
          <w:szCs w:val="21"/>
        </w:rPr>
        <w:t>(0, 2)</w:t>
      </w:r>
      <w:r>
        <w:rPr>
          <w:rFonts w:hint="eastAsia"/>
          <w:szCs w:val="21"/>
        </w:rPr>
        <w:t>中的其它点是可导的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</w:p>
    <w:p w14:paraId="12740E67" w14:textId="2EBC41A2" w:rsidR="00325C05" w:rsidRDefault="00325C05" w:rsidP="009058BE">
      <w:pPr>
        <w:tabs>
          <w:tab w:val="left" w:pos="420"/>
          <w:tab w:val="left" w:pos="4965"/>
        </w:tabs>
        <w:ind w:firstLineChars="150" w:firstLine="315"/>
        <w:rPr>
          <w:rFonts w:ascii="宋体" w:hAnsi="宋体"/>
          <w:szCs w:val="21"/>
        </w:rPr>
      </w:pPr>
    </w:p>
    <w:p w14:paraId="072EA32B" w14:textId="23366EC2" w:rsidR="00C3362B" w:rsidRDefault="00C3362B" w:rsidP="009058BE">
      <w:pPr>
        <w:tabs>
          <w:tab w:val="left" w:pos="420"/>
          <w:tab w:val="left" w:pos="4965"/>
        </w:tabs>
        <w:ind w:firstLineChars="150" w:firstLine="315"/>
        <w:rPr>
          <w:rFonts w:ascii="宋体" w:hAnsi="宋体"/>
          <w:szCs w:val="21"/>
        </w:rPr>
      </w:pPr>
    </w:p>
    <w:p w14:paraId="7A43BC8C" w14:textId="13A55048" w:rsidR="00C3362B" w:rsidRDefault="00C3362B" w:rsidP="009058BE">
      <w:pPr>
        <w:tabs>
          <w:tab w:val="left" w:pos="420"/>
          <w:tab w:val="left" w:pos="4965"/>
        </w:tabs>
        <w:ind w:firstLineChars="150" w:firstLine="315"/>
        <w:rPr>
          <w:rFonts w:ascii="宋体" w:hAnsi="宋体"/>
          <w:szCs w:val="21"/>
        </w:rPr>
      </w:pPr>
    </w:p>
    <w:p w14:paraId="480592BA" w14:textId="77777777" w:rsidR="00C3362B" w:rsidRDefault="00C3362B" w:rsidP="009058BE">
      <w:pPr>
        <w:tabs>
          <w:tab w:val="left" w:pos="420"/>
          <w:tab w:val="left" w:pos="4965"/>
        </w:tabs>
        <w:ind w:firstLineChars="150" w:firstLine="315"/>
        <w:rPr>
          <w:rFonts w:ascii="宋体" w:hAnsi="宋体"/>
          <w:szCs w:val="21"/>
        </w:rPr>
      </w:pPr>
    </w:p>
    <w:p w14:paraId="23734A56" w14:textId="634E8497" w:rsidR="009D2CA9" w:rsidRPr="009871C5" w:rsidRDefault="004B0353" w:rsidP="00E35E2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A02A8D5" wp14:editId="5313FA79">
            <wp:extent cx="1485900" cy="371475"/>
            <wp:effectExtent l="0" t="0" r="0" b="9525"/>
            <wp:docPr id="5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A9" w:rsidRPr="00562791">
        <w:rPr>
          <w:rFonts w:hint="eastAsia"/>
          <w:szCs w:val="21"/>
        </w:rPr>
        <w:t>三、（</w:t>
      </w:r>
      <w:r w:rsidR="009D2CA9" w:rsidRPr="00562791">
        <w:rPr>
          <w:szCs w:val="21"/>
        </w:rPr>
        <w:t>1</w:t>
      </w:r>
      <w:r w:rsidR="003D43F8">
        <w:rPr>
          <w:szCs w:val="21"/>
        </w:rPr>
        <w:t>0</w:t>
      </w:r>
      <w:r w:rsidR="009D2CA9" w:rsidRPr="00562791">
        <w:rPr>
          <w:rFonts w:hint="eastAsia"/>
          <w:szCs w:val="21"/>
        </w:rPr>
        <w:t>分）</w:t>
      </w:r>
      <w:bookmarkStart w:id="0" w:name="_Hlk57123085"/>
      <w:r w:rsidR="007014BC">
        <w:rPr>
          <w:rFonts w:hint="eastAsia"/>
          <w:szCs w:val="21"/>
        </w:rPr>
        <w:t>讨论</w:t>
      </w:r>
      <w:r w:rsidR="005D265B">
        <w:rPr>
          <w:rFonts w:hint="eastAsia"/>
          <w:szCs w:val="21"/>
        </w:rPr>
        <w:t>方程</w:t>
      </w:r>
      <w:r w:rsidR="007014BC" w:rsidRPr="005D265B">
        <w:rPr>
          <w:rFonts w:ascii="宋体" w:hAnsi="宋体"/>
          <w:position w:val="-6"/>
          <w:szCs w:val="21"/>
        </w:rPr>
        <w:object w:dxaOrig="1300" w:dyaOrig="260" w14:anchorId="49B4F998">
          <v:shape id="_x0000_i1109" type="#_x0000_t75" style="width:64.8pt;height:12.6pt" o:ole="">
            <v:imagedata r:id="rId169" o:title=""/>
          </v:shape>
          <o:OLEObject Type="Embed" ProgID="Equation.DSMT4" ShapeID="_x0000_i1109" DrawAspect="Content" ObjectID="_1668275733" r:id="rId170"/>
        </w:object>
      </w:r>
      <w:r w:rsidR="007014BC">
        <w:rPr>
          <w:rFonts w:ascii="宋体" w:hAnsi="宋体" w:hint="eastAsia"/>
          <w:szCs w:val="21"/>
        </w:rPr>
        <w:t>有几个</w:t>
      </w:r>
      <w:r w:rsidR="005D265B">
        <w:rPr>
          <w:rFonts w:ascii="宋体" w:hAnsi="宋体" w:hint="eastAsia"/>
          <w:szCs w:val="21"/>
        </w:rPr>
        <w:t>不同</w:t>
      </w:r>
      <w:r w:rsidR="007014BC">
        <w:rPr>
          <w:rFonts w:ascii="宋体" w:hAnsi="宋体" w:hint="eastAsia"/>
          <w:szCs w:val="21"/>
        </w:rPr>
        <w:t>的</w:t>
      </w:r>
      <w:r w:rsidR="005D265B">
        <w:rPr>
          <w:rFonts w:ascii="宋体" w:hAnsi="宋体" w:hint="eastAsia"/>
          <w:szCs w:val="21"/>
        </w:rPr>
        <w:t>实根</w:t>
      </w:r>
      <w:r w:rsidR="007014BC">
        <w:rPr>
          <w:rFonts w:ascii="宋体" w:hAnsi="宋体" w:hint="eastAsia"/>
          <w:szCs w:val="21"/>
        </w:rPr>
        <w:t>？</w:t>
      </w:r>
      <w:r w:rsidR="005D265B">
        <w:rPr>
          <w:rFonts w:ascii="宋体" w:hAnsi="宋体" w:hint="eastAsia"/>
          <w:szCs w:val="21"/>
        </w:rPr>
        <w:t>其中</w:t>
      </w:r>
      <w:r w:rsidR="007014BC" w:rsidRPr="005D265B">
        <w:rPr>
          <w:rFonts w:ascii="宋体" w:hAnsi="宋体"/>
          <w:position w:val="-6"/>
          <w:szCs w:val="21"/>
        </w:rPr>
        <w:object w:dxaOrig="200" w:dyaOrig="220" w14:anchorId="49702F93">
          <v:shape id="_x0000_i1110" type="#_x0000_t75" style="width:10.2pt;height:10.8pt" o:ole="">
            <v:imagedata r:id="rId171" o:title=""/>
          </v:shape>
          <o:OLEObject Type="Embed" ProgID="Equation.DSMT4" ShapeID="_x0000_i1110" DrawAspect="Content" ObjectID="_1668275734" r:id="rId172"/>
        </w:object>
      </w:r>
      <w:r w:rsidR="005D265B">
        <w:rPr>
          <w:rFonts w:ascii="宋体" w:hAnsi="宋体" w:hint="eastAsia"/>
          <w:szCs w:val="21"/>
        </w:rPr>
        <w:t>为小于1的</w:t>
      </w:r>
      <w:r w:rsidR="001A5F6D">
        <w:rPr>
          <w:rFonts w:ascii="宋体" w:hAnsi="宋体" w:hint="eastAsia"/>
          <w:szCs w:val="21"/>
        </w:rPr>
        <w:t>正</w:t>
      </w:r>
      <w:r w:rsidR="005D265B">
        <w:rPr>
          <w:rFonts w:ascii="宋体" w:hAnsi="宋体" w:hint="eastAsia"/>
          <w:szCs w:val="21"/>
        </w:rPr>
        <w:t>数</w:t>
      </w:r>
      <w:bookmarkEnd w:id="0"/>
      <w:r w:rsidR="005D265B">
        <w:rPr>
          <w:rFonts w:ascii="宋体" w:hAnsi="宋体" w:hint="eastAsia"/>
          <w:szCs w:val="21"/>
        </w:rPr>
        <w:t>.</w:t>
      </w:r>
    </w:p>
    <w:p w14:paraId="6F4AE13E" w14:textId="775561B9" w:rsidR="00562626" w:rsidRDefault="009D2CA9" w:rsidP="009871C5">
      <w:pPr>
        <w:rPr>
          <w:rFonts w:ascii="宋体" w:hAnsi="宋体"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7014BC" w:rsidRPr="007014BC">
        <w:rPr>
          <w:rFonts w:ascii="宋体" w:hAnsi="宋体" w:hint="eastAsia"/>
          <w:bCs/>
          <w:szCs w:val="21"/>
        </w:rPr>
        <w:t>令</w:t>
      </w:r>
      <w:r w:rsidR="007014BC" w:rsidRPr="007014BC">
        <w:rPr>
          <w:rFonts w:ascii="宋体" w:hAnsi="宋体"/>
          <w:position w:val="-10"/>
          <w:szCs w:val="21"/>
        </w:rPr>
        <w:object w:dxaOrig="2000" w:dyaOrig="320" w14:anchorId="2DF653CC">
          <v:shape id="_x0000_i1111" type="#_x0000_t75" style="width:100.8pt;height:15.6pt" o:ole="">
            <v:imagedata r:id="rId173" o:title=""/>
          </v:shape>
          <o:OLEObject Type="Embed" ProgID="Equation.DSMT4" ShapeID="_x0000_i1111" DrawAspect="Content" ObjectID="_1668275735" r:id="rId174"/>
        </w:object>
      </w:r>
      <w:r w:rsidR="007014BC">
        <w:rPr>
          <w:rFonts w:ascii="宋体" w:hAnsi="宋体"/>
          <w:szCs w:val="21"/>
        </w:rPr>
        <w:t>.</w:t>
      </w:r>
      <w:r w:rsidR="007014BC">
        <w:rPr>
          <w:rFonts w:ascii="宋体" w:hAnsi="宋体" w:hint="eastAsia"/>
          <w:szCs w:val="21"/>
        </w:rPr>
        <w:t>则</w:t>
      </w:r>
      <w:r w:rsidR="007014BC" w:rsidRPr="007014BC">
        <w:rPr>
          <w:rFonts w:ascii="宋体" w:hAnsi="宋体"/>
          <w:position w:val="-10"/>
          <w:szCs w:val="21"/>
        </w:rPr>
        <w:object w:dxaOrig="540" w:dyaOrig="320" w14:anchorId="40467A5F">
          <v:shape id="_x0000_i1112" type="#_x0000_t75" style="width:27pt;height:15.6pt" o:ole="">
            <v:imagedata r:id="rId175" o:title=""/>
          </v:shape>
          <o:OLEObject Type="Embed" ProgID="Equation.DSMT4" ShapeID="_x0000_i1112" DrawAspect="Content" ObjectID="_1668275736" r:id="rId176"/>
        </w:object>
      </w:r>
      <w:r w:rsidR="007014BC">
        <w:rPr>
          <w:rFonts w:ascii="宋体" w:hAnsi="宋体" w:hint="eastAsia"/>
          <w:szCs w:val="21"/>
        </w:rPr>
        <w:t>为奇函数，</w:t>
      </w:r>
      <w:r w:rsidR="007014BC" w:rsidRPr="007014BC">
        <w:rPr>
          <w:rFonts w:ascii="宋体" w:hAnsi="宋体"/>
          <w:position w:val="-10"/>
          <w:szCs w:val="21"/>
        </w:rPr>
        <w:object w:dxaOrig="900" w:dyaOrig="320" w14:anchorId="53BFD5DE">
          <v:shape id="_x0000_i1113" type="#_x0000_t75" style="width:45pt;height:15.6pt" o:ole="">
            <v:imagedata r:id="rId177" o:title=""/>
          </v:shape>
          <o:OLEObject Type="Embed" ProgID="Equation.DSMT4" ShapeID="_x0000_i1113" DrawAspect="Content" ObjectID="_1668275737" r:id="rId178"/>
        </w:object>
      </w:r>
      <w:r w:rsidR="007014BC">
        <w:rPr>
          <w:rFonts w:ascii="宋体" w:hAnsi="宋体"/>
          <w:szCs w:val="21"/>
        </w:rPr>
        <w:t>.</w:t>
      </w:r>
      <w:r w:rsidR="007014BC">
        <w:rPr>
          <w:rFonts w:ascii="宋体" w:hAnsi="宋体" w:hint="eastAsia"/>
          <w:szCs w:val="21"/>
        </w:rPr>
        <w:t>只需讨论</w:t>
      </w:r>
      <w:r w:rsidR="007014BC" w:rsidRPr="007014BC">
        <w:rPr>
          <w:rFonts w:ascii="宋体" w:hAnsi="宋体"/>
          <w:position w:val="-6"/>
          <w:szCs w:val="21"/>
        </w:rPr>
        <w:object w:dxaOrig="560" w:dyaOrig="279" w14:anchorId="2337DCA7">
          <v:shape id="_x0000_i1114" type="#_x0000_t75" style="width:28.2pt;height:13.8pt" o:ole="">
            <v:imagedata r:id="rId179" o:title=""/>
          </v:shape>
          <o:OLEObject Type="Embed" ProgID="Equation.DSMT4" ShapeID="_x0000_i1114" DrawAspect="Content" ObjectID="_1668275738" r:id="rId180"/>
        </w:object>
      </w:r>
      <w:r w:rsidR="00DB6492">
        <w:rPr>
          <w:rFonts w:ascii="宋体" w:hAnsi="宋体" w:hint="eastAsia"/>
          <w:szCs w:val="21"/>
        </w:rPr>
        <w:t>.</w:t>
      </w:r>
    </w:p>
    <w:p w14:paraId="36A62769" w14:textId="581C0554" w:rsidR="007014BC" w:rsidRDefault="007014BC" w:rsidP="00C3362B">
      <w:pPr>
        <w:jc w:val="center"/>
        <w:rPr>
          <w:rFonts w:ascii="宋体" w:hAnsi="宋体"/>
          <w:szCs w:val="21"/>
        </w:rPr>
      </w:pPr>
      <w:r w:rsidRPr="007014BC">
        <w:rPr>
          <w:rFonts w:ascii="宋体" w:hAnsi="宋体"/>
          <w:position w:val="-104"/>
          <w:szCs w:val="21"/>
        </w:rPr>
        <w:object w:dxaOrig="3920" w:dyaOrig="2200" w14:anchorId="1F42A76F">
          <v:shape id="_x0000_i1115" type="#_x0000_t75" style="width:196.2pt;height:108.6pt" o:ole="">
            <v:imagedata r:id="rId181" o:title=""/>
          </v:shape>
          <o:OLEObject Type="Embed" ProgID="Equation.DSMT4" ShapeID="_x0000_i1115" DrawAspect="Content" ObjectID="_1668275739" r:id="rId182"/>
        </w:object>
      </w:r>
      <w:r w:rsidR="00DB6492">
        <w:rPr>
          <w:rFonts w:ascii="宋体" w:hAnsi="宋体"/>
          <w:szCs w:val="21"/>
        </w:rPr>
        <w:t>,</w:t>
      </w:r>
    </w:p>
    <w:p w14:paraId="46054B78" w14:textId="7F883050" w:rsidR="00DB6492" w:rsidRDefault="00DB6492" w:rsidP="009871C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故</w:t>
      </w:r>
      <w:r w:rsidRPr="007014BC">
        <w:rPr>
          <w:rFonts w:ascii="宋体" w:hAnsi="宋体"/>
          <w:position w:val="-10"/>
          <w:szCs w:val="21"/>
        </w:rPr>
        <w:object w:dxaOrig="540" w:dyaOrig="320" w14:anchorId="18F06A11">
          <v:shape id="_x0000_i1116" type="#_x0000_t75" style="width:27pt;height:15.6pt" o:ole="">
            <v:imagedata r:id="rId175" o:title=""/>
          </v:shape>
          <o:OLEObject Type="Embed" ProgID="Equation.DSMT4" ShapeID="_x0000_i1116" DrawAspect="Content" ObjectID="_1668275740" r:id="rId183"/>
        </w:object>
      </w:r>
      <w:r>
        <w:rPr>
          <w:rFonts w:ascii="宋体" w:hAnsi="宋体" w:hint="eastAsia"/>
          <w:szCs w:val="21"/>
        </w:rPr>
        <w:t>在</w:t>
      </w:r>
      <w:r w:rsidRPr="00DB6492">
        <w:rPr>
          <w:rFonts w:ascii="宋体" w:hAnsi="宋体"/>
          <w:position w:val="-26"/>
          <w:szCs w:val="21"/>
        </w:rPr>
        <w:object w:dxaOrig="1160" w:dyaOrig="700" w14:anchorId="5BF7CEF9">
          <v:shape id="_x0000_i1117" type="#_x0000_t75" style="width:58.2pt;height:35.4pt" o:ole="">
            <v:imagedata r:id="rId184" o:title=""/>
          </v:shape>
          <o:OLEObject Type="Embed" ProgID="Equation.DSMT4" ShapeID="_x0000_i1117" DrawAspect="Content" ObjectID="_1668275741" r:id="rId185"/>
        </w:object>
      </w:r>
      <w:r>
        <w:rPr>
          <w:rFonts w:ascii="宋体" w:hAnsi="宋体" w:hint="eastAsia"/>
          <w:szCs w:val="21"/>
        </w:rPr>
        <w:t>单调增加，在</w:t>
      </w:r>
      <w:r w:rsidRPr="00DB6492">
        <w:rPr>
          <w:rFonts w:ascii="宋体" w:hAnsi="宋体"/>
          <w:position w:val="-26"/>
          <w:szCs w:val="21"/>
        </w:rPr>
        <w:object w:dxaOrig="1359" w:dyaOrig="700" w14:anchorId="681396FB">
          <v:shape id="_x0000_i1118" type="#_x0000_t75" style="width:67.8pt;height:35.4pt" o:ole="">
            <v:imagedata r:id="rId186" o:title=""/>
          </v:shape>
          <o:OLEObject Type="Embed" ProgID="Equation.DSMT4" ShapeID="_x0000_i1118" DrawAspect="Content" ObjectID="_1668275742" r:id="rId187"/>
        </w:object>
      </w:r>
      <w:r>
        <w:rPr>
          <w:rFonts w:ascii="宋体" w:hAnsi="宋体" w:hint="eastAsia"/>
          <w:szCs w:val="21"/>
        </w:rPr>
        <w:t>单调减少。</w:t>
      </w:r>
    </w:p>
    <w:p w14:paraId="4AB36033" w14:textId="299A47B9" w:rsidR="00E9089D" w:rsidRDefault="006A13DF" w:rsidP="009871C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</w:t>
      </w:r>
      <w:r w:rsidRPr="006A13DF">
        <w:rPr>
          <w:rFonts w:ascii="宋体" w:hAnsi="宋体"/>
          <w:position w:val="-10"/>
          <w:szCs w:val="21"/>
        </w:rPr>
        <w:object w:dxaOrig="780" w:dyaOrig="320" w14:anchorId="2834B741">
          <v:shape id="_x0000_i1119" type="#_x0000_t75" style="width:38.4pt;height:15.6pt" o:ole="">
            <v:imagedata r:id="rId188" o:title=""/>
          </v:shape>
          <o:OLEObject Type="Embed" ProgID="Equation.DSMT4" ShapeID="_x0000_i1119" DrawAspect="Content" ObjectID="_1668275743" r:id="rId189"/>
        </w:object>
      </w:r>
      <w:r>
        <w:rPr>
          <w:rFonts w:ascii="宋体" w:hAnsi="宋体" w:hint="eastAsia"/>
          <w:szCs w:val="21"/>
        </w:rPr>
        <w:t>，故</w:t>
      </w:r>
      <w:r w:rsidRPr="007014BC">
        <w:rPr>
          <w:rFonts w:ascii="宋体" w:hAnsi="宋体"/>
          <w:position w:val="-10"/>
          <w:szCs w:val="21"/>
        </w:rPr>
        <w:object w:dxaOrig="540" w:dyaOrig="320" w14:anchorId="3314CB35">
          <v:shape id="_x0000_i1120" type="#_x0000_t75" style="width:27pt;height:15.6pt" o:ole="">
            <v:imagedata r:id="rId175" o:title=""/>
          </v:shape>
          <o:OLEObject Type="Embed" ProgID="Equation.DSMT4" ShapeID="_x0000_i1120" DrawAspect="Content" ObjectID="_1668275744" r:id="rId190"/>
        </w:object>
      </w:r>
      <w:r>
        <w:rPr>
          <w:rFonts w:ascii="宋体" w:hAnsi="宋体" w:hint="eastAsia"/>
          <w:szCs w:val="21"/>
        </w:rPr>
        <w:t>在</w:t>
      </w:r>
      <w:r w:rsidRPr="00DB6492">
        <w:rPr>
          <w:rFonts w:ascii="宋体" w:hAnsi="宋体"/>
          <w:position w:val="-26"/>
          <w:szCs w:val="21"/>
        </w:rPr>
        <w:object w:dxaOrig="1160" w:dyaOrig="700" w14:anchorId="3FC47C9B">
          <v:shape id="_x0000_i1121" type="#_x0000_t75" style="width:58.2pt;height:35.4pt" o:ole="">
            <v:imagedata r:id="rId191" o:title=""/>
          </v:shape>
          <o:OLEObject Type="Embed" ProgID="Equation.DSMT4" ShapeID="_x0000_i1121" DrawAspect="Content" ObjectID="_1668275745" r:id="rId192"/>
        </w:object>
      </w:r>
      <w:r>
        <w:rPr>
          <w:rFonts w:ascii="宋体" w:hAnsi="宋体" w:hint="eastAsia"/>
          <w:szCs w:val="21"/>
        </w:rPr>
        <w:t>取得最大值，且</w:t>
      </w:r>
      <w:r w:rsidRPr="00DB6492">
        <w:rPr>
          <w:rFonts w:ascii="宋体" w:hAnsi="宋体"/>
          <w:position w:val="-26"/>
          <w:szCs w:val="21"/>
        </w:rPr>
        <w:object w:dxaOrig="1480" w:dyaOrig="700" w14:anchorId="5AF4D774">
          <v:shape id="_x0000_i1122" type="#_x0000_t75" style="width:73.8pt;height:35.4pt" o:ole="">
            <v:imagedata r:id="rId193" o:title=""/>
          </v:shape>
          <o:OLEObject Type="Embed" ProgID="Equation.DSMT4" ShapeID="_x0000_i1122" DrawAspect="Content" ObjectID="_1668275746" r:id="rId194"/>
        </w:object>
      </w:r>
      <w:r>
        <w:rPr>
          <w:rFonts w:ascii="宋体" w:hAnsi="宋体"/>
          <w:szCs w:val="21"/>
        </w:rPr>
        <w:t>.</w:t>
      </w:r>
    </w:p>
    <w:p w14:paraId="1C537BA3" w14:textId="77777777" w:rsidR="00C3362B" w:rsidRDefault="006A13DF" w:rsidP="009871C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</w:t>
      </w:r>
      <w:r w:rsidRPr="006A13DF">
        <w:rPr>
          <w:rFonts w:ascii="宋体" w:hAnsi="宋体"/>
          <w:position w:val="-18"/>
          <w:szCs w:val="21"/>
        </w:rPr>
        <w:object w:dxaOrig="3560" w:dyaOrig="420" w14:anchorId="33752870">
          <v:shape id="_x0000_i1123" type="#_x0000_t75" style="width:177.6pt;height:21pt" o:ole="">
            <v:imagedata r:id="rId195" o:title=""/>
          </v:shape>
          <o:OLEObject Type="Embed" ProgID="Equation.DSMT4" ShapeID="_x0000_i1123" DrawAspect="Content" ObjectID="_1668275747" r:id="rId196"/>
        </w:object>
      </w:r>
      <w:r w:rsidR="00E9089D">
        <w:rPr>
          <w:rFonts w:ascii="宋体" w:hAnsi="宋体" w:hint="eastAsia"/>
          <w:szCs w:val="21"/>
        </w:rPr>
        <w:t>，故存在</w:t>
      </w:r>
      <w:r w:rsidR="00E9089D" w:rsidRPr="00DB6492">
        <w:rPr>
          <w:rFonts w:ascii="宋体" w:hAnsi="宋体"/>
          <w:position w:val="-26"/>
          <w:szCs w:val="21"/>
        </w:rPr>
        <w:object w:dxaOrig="1800" w:dyaOrig="700" w14:anchorId="7D5388CA">
          <v:shape id="_x0000_i1124" type="#_x0000_t75" style="width:90pt;height:35.4pt" o:ole="">
            <v:imagedata r:id="rId197" o:title=""/>
          </v:shape>
          <o:OLEObject Type="Embed" ProgID="Equation.DSMT4" ShapeID="_x0000_i1124" DrawAspect="Content" ObjectID="_1668275748" r:id="rId198"/>
        </w:object>
      </w:r>
      <w:r w:rsidR="00E9089D">
        <w:rPr>
          <w:rFonts w:ascii="宋体" w:hAnsi="宋体" w:hint="eastAsia"/>
          <w:szCs w:val="21"/>
        </w:rPr>
        <w:t>，使得</w:t>
      </w:r>
      <w:r w:rsidR="00E9089D" w:rsidRPr="00E9089D">
        <w:rPr>
          <w:rFonts w:ascii="宋体" w:hAnsi="宋体"/>
          <w:position w:val="-14"/>
          <w:szCs w:val="21"/>
        </w:rPr>
        <w:object w:dxaOrig="999" w:dyaOrig="380" w14:anchorId="05227653">
          <v:shape id="_x0000_i1125" type="#_x0000_t75" style="width:49.8pt;height:18.6pt" o:ole="">
            <v:imagedata r:id="rId199" o:title=""/>
          </v:shape>
          <o:OLEObject Type="Embed" ProgID="Equation.DSMT4" ShapeID="_x0000_i1125" DrawAspect="Content" ObjectID="_1668275749" r:id="rId200"/>
        </w:object>
      </w:r>
      <w:r w:rsidR="00E9089D">
        <w:rPr>
          <w:rFonts w:ascii="宋体" w:hAnsi="宋体"/>
          <w:szCs w:val="21"/>
        </w:rPr>
        <w:t>.</w:t>
      </w:r>
    </w:p>
    <w:p w14:paraId="161E8792" w14:textId="77777777" w:rsidR="00C3362B" w:rsidRDefault="00E9089D" w:rsidP="009871C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由根的存在定理知，方程</w:t>
      </w:r>
      <w:r w:rsidRPr="007014BC">
        <w:rPr>
          <w:rFonts w:ascii="宋体" w:hAnsi="宋体"/>
          <w:position w:val="-10"/>
          <w:szCs w:val="21"/>
        </w:rPr>
        <w:object w:dxaOrig="800" w:dyaOrig="320" w14:anchorId="4E32D672">
          <v:shape id="_x0000_i1126" type="#_x0000_t75" style="width:40.2pt;height:15.6pt" o:ole="">
            <v:imagedata r:id="rId201" o:title=""/>
          </v:shape>
          <o:OLEObject Type="Embed" ProgID="Equation.DSMT4" ShapeID="_x0000_i1126" DrawAspect="Content" ObjectID="_1668275750" r:id="rId202"/>
        </w:object>
      </w:r>
      <w:r>
        <w:rPr>
          <w:rFonts w:ascii="宋体" w:hAnsi="宋体" w:hint="eastAsia"/>
          <w:szCs w:val="21"/>
        </w:rPr>
        <w:t>在</w:t>
      </w:r>
      <w:r w:rsidRPr="00DB6492">
        <w:rPr>
          <w:rFonts w:ascii="宋体" w:hAnsi="宋体"/>
          <w:position w:val="-26"/>
          <w:szCs w:val="21"/>
        </w:rPr>
        <w:object w:dxaOrig="1359" w:dyaOrig="700" w14:anchorId="5E409960">
          <v:shape id="_x0000_i1127" type="#_x0000_t75" style="width:67.8pt;height:35.4pt" o:ole="">
            <v:imagedata r:id="rId186" o:title=""/>
          </v:shape>
          <o:OLEObject Type="Embed" ProgID="Equation.DSMT4" ShapeID="_x0000_i1127" DrawAspect="Content" ObjectID="_1668275751" r:id="rId203"/>
        </w:object>
      </w:r>
      <w:r>
        <w:rPr>
          <w:rFonts w:ascii="宋体" w:hAnsi="宋体" w:hint="eastAsia"/>
          <w:szCs w:val="21"/>
        </w:rPr>
        <w:t>至少有一个根.</w:t>
      </w:r>
    </w:p>
    <w:p w14:paraId="20D2530D" w14:textId="3FC8D19F" w:rsidR="00C3362B" w:rsidRDefault="00E9089D" w:rsidP="009871C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再由</w:t>
      </w:r>
      <w:r w:rsidRPr="007014BC">
        <w:rPr>
          <w:rFonts w:ascii="宋体" w:hAnsi="宋体"/>
          <w:position w:val="-10"/>
          <w:szCs w:val="21"/>
        </w:rPr>
        <w:object w:dxaOrig="540" w:dyaOrig="320" w14:anchorId="1C7CC824">
          <v:shape id="_x0000_i1128" type="#_x0000_t75" style="width:27pt;height:15.6pt" o:ole="">
            <v:imagedata r:id="rId175" o:title=""/>
          </v:shape>
          <o:OLEObject Type="Embed" ProgID="Equation.DSMT4" ShapeID="_x0000_i1128" DrawAspect="Content" ObjectID="_1668275752" r:id="rId204"/>
        </w:object>
      </w:r>
      <w:r>
        <w:rPr>
          <w:rFonts w:ascii="宋体" w:hAnsi="宋体" w:hint="eastAsia"/>
          <w:szCs w:val="21"/>
        </w:rPr>
        <w:t>的单调性知，方程</w:t>
      </w:r>
      <w:r w:rsidRPr="007014BC">
        <w:rPr>
          <w:rFonts w:ascii="宋体" w:hAnsi="宋体"/>
          <w:position w:val="-10"/>
          <w:szCs w:val="21"/>
        </w:rPr>
        <w:object w:dxaOrig="800" w:dyaOrig="320" w14:anchorId="6B705B39">
          <v:shape id="_x0000_i1129" type="#_x0000_t75" style="width:40.2pt;height:15.6pt" o:ole="">
            <v:imagedata r:id="rId201" o:title=""/>
          </v:shape>
          <o:OLEObject Type="Embed" ProgID="Equation.DSMT4" ShapeID="_x0000_i1129" DrawAspect="Content" ObjectID="_1668275753" r:id="rId205"/>
        </w:object>
      </w:r>
      <w:r>
        <w:rPr>
          <w:rFonts w:ascii="宋体" w:hAnsi="宋体" w:hint="eastAsia"/>
          <w:szCs w:val="21"/>
        </w:rPr>
        <w:t>在</w:t>
      </w:r>
      <w:r w:rsidRPr="00DB6492">
        <w:rPr>
          <w:rFonts w:ascii="宋体" w:hAnsi="宋体"/>
          <w:position w:val="-26"/>
          <w:szCs w:val="21"/>
        </w:rPr>
        <w:object w:dxaOrig="1359" w:dyaOrig="700" w14:anchorId="506886E0">
          <v:shape id="_x0000_i1130" type="#_x0000_t75" style="width:67.8pt;height:35.4pt" o:ole="">
            <v:imagedata r:id="rId186" o:title=""/>
          </v:shape>
          <o:OLEObject Type="Embed" ProgID="Equation.DSMT4" ShapeID="_x0000_i1130" DrawAspect="Content" ObjectID="_1668275754" r:id="rId206"/>
        </w:object>
      </w:r>
      <w:r>
        <w:rPr>
          <w:rFonts w:ascii="宋体" w:hAnsi="宋体" w:hint="eastAsia"/>
          <w:szCs w:val="21"/>
        </w:rPr>
        <w:t>恰一个根.</w:t>
      </w:r>
    </w:p>
    <w:p w14:paraId="29F66C29" w14:textId="2C43B878" w:rsidR="00E9089D" w:rsidRDefault="00E9089D" w:rsidP="009871C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综上，再由对称性知，方程</w:t>
      </w:r>
      <w:r w:rsidRPr="007014BC">
        <w:rPr>
          <w:rFonts w:ascii="宋体" w:hAnsi="宋体"/>
          <w:position w:val="-10"/>
          <w:szCs w:val="21"/>
        </w:rPr>
        <w:object w:dxaOrig="800" w:dyaOrig="320" w14:anchorId="24B506CF">
          <v:shape id="_x0000_i1131" type="#_x0000_t75" style="width:40.2pt;height:15.6pt" o:ole="">
            <v:imagedata r:id="rId201" o:title=""/>
          </v:shape>
          <o:OLEObject Type="Embed" ProgID="Equation.DSMT4" ShapeID="_x0000_i1131" DrawAspect="Content" ObjectID="_1668275755" r:id="rId207"/>
        </w:object>
      </w:r>
      <w:r>
        <w:rPr>
          <w:rFonts w:ascii="宋体" w:hAnsi="宋体" w:hint="eastAsia"/>
          <w:szCs w:val="21"/>
        </w:rPr>
        <w:t>在</w:t>
      </w:r>
      <w:r w:rsidRPr="00E9089D">
        <w:rPr>
          <w:rFonts w:ascii="宋体" w:hAnsi="宋体"/>
          <w:position w:val="-10"/>
          <w:szCs w:val="21"/>
        </w:rPr>
        <w:object w:dxaOrig="999" w:dyaOrig="320" w14:anchorId="4FD2F091">
          <v:shape id="_x0000_i1132" type="#_x0000_t75" style="width:49.8pt;height:15.6pt" o:ole="">
            <v:imagedata r:id="rId208" o:title=""/>
          </v:shape>
          <o:OLEObject Type="Embed" ProgID="Equation.DSMT4" ShapeID="_x0000_i1132" DrawAspect="Content" ObjectID="_1668275756" r:id="rId209"/>
        </w:object>
      </w:r>
      <w:r>
        <w:rPr>
          <w:rFonts w:ascii="宋体" w:hAnsi="宋体" w:hint="eastAsia"/>
          <w:szCs w:val="21"/>
        </w:rPr>
        <w:t>恰有三个不同实根.</w:t>
      </w:r>
    </w:p>
    <w:p w14:paraId="3D08918F" w14:textId="0CC4FD1C" w:rsidR="00C3362B" w:rsidRDefault="00C3362B" w:rsidP="009871C5">
      <w:pPr>
        <w:rPr>
          <w:rFonts w:ascii="宋体" w:hAnsi="宋体"/>
          <w:szCs w:val="21"/>
        </w:rPr>
      </w:pPr>
    </w:p>
    <w:p w14:paraId="7C2ECCB2" w14:textId="2A6FCB57" w:rsidR="00C3362B" w:rsidRDefault="00C3362B" w:rsidP="009871C5">
      <w:pPr>
        <w:rPr>
          <w:rFonts w:ascii="宋体" w:hAnsi="宋体"/>
          <w:szCs w:val="21"/>
        </w:rPr>
      </w:pPr>
    </w:p>
    <w:p w14:paraId="1DD89A0E" w14:textId="199ACF93" w:rsidR="00C3362B" w:rsidRDefault="00C3362B" w:rsidP="009871C5">
      <w:pPr>
        <w:rPr>
          <w:rFonts w:ascii="宋体" w:hAnsi="宋体"/>
          <w:szCs w:val="21"/>
        </w:rPr>
      </w:pPr>
    </w:p>
    <w:p w14:paraId="6319EEA0" w14:textId="74E4611D" w:rsidR="00C3362B" w:rsidRDefault="00C3362B" w:rsidP="009871C5">
      <w:pPr>
        <w:rPr>
          <w:rFonts w:ascii="宋体" w:hAnsi="宋体"/>
          <w:szCs w:val="21"/>
        </w:rPr>
      </w:pPr>
    </w:p>
    <w:p w14:paraId="786E9270" w14:textId="44F4CB19" w:rsidR="00C3362B" w:rsidRDefault="00C3362B" w:rsidP="009871C5">
      <w:pPr>
        <w:rPr>
          <w:rFonts w:ascii="宋体" w:hAnsi="宋体"/>
          <w:szCs w:val="21"/>
        </w:rPr>
      </w:pPr>
    </w:p>
    <w:p w14:paraId="7E205405" w14:textId="39445122" w:rsidR="00C3362B" w:rsidRDefault="00C3362B" w:rsidP="009871C5">
      <w:pPr>
        <w:rPr>
          <w:rFonts w:ascii="宋体" w:hAnsi="宋体"/>
          <w:szCs w:val="21"/>
        </w:rPr>
      </w:pPr>
    </w:p>
    <w:p w14:paraId="0CE94F02" w14:textId="26C2FB5C" w:rsidR="00C3362B" w:rsidRDefault="00C3362B" w:rsidP="009871C5">
      <w:pPr>
        <w:rPr>
          <w:rFonts w:ascii="宋体" w:hAnsi="宋体"/>
          <w:szCs w:val="21"/>
        </w:rPr>
      </w:pPr>
    </w:p>
    <w:p w14:paraId="2131B21E" w14:textId="77777777" w:rsidR="00C60C82" w:rsidRDefault="00C60C82" w:rsidP="009871C5">
      <w:pPr>
        <w:rPr>
          <w:rFonts w:ascii="宋体" w:hAnsi="宋体"/>
          <w:szCs w:val="21"/>
        </w:rPr>
      </w:pPr>
    </w:p>
    <w:p w14:paraId="10B5BA91" w14:textId="77777777" w:rsidR="00C60C82" w:rsidRDefault="00C60C82" w:rsidP="009871C5">
      <w:pPr>
        <w:rPr>
          <w:rFonts w:ascii="宋体" w:hAnsi="宋体"/>
          <w:szCs w:val="21"/>
        </w:rPr>
      </w:pPr>
    </w:p>
    <w:p w14:paraId="337D1EF7" w14:textId="77777777" w:rsidR="00C3362B" w:rsidRDefault="00C3362B" w:rsidP="009871C5">
      <w:pPr>
        <w:rPr>
          <w:rFonts w:ascii="宋体" w:hAnsi="宋体"/>
          <w:szCs w:val="21"/>
        </w:rPr>
      </w:pPr>
    </w:p>
    <w:p w14:paraId="6889DB54" w14:textId="2F456675" w:rsidR="00752CEB" w:rsidRDefault="00C3362B" w:rsidP="00C3362B">
      <w:pPr>
        <w:adjustRightInd w:val="0"/>
        <w:snapToGrid w:val="0"/>
        <w:spacing w:line="360" w:lineRule="auto"/>
        <w:rPr>
          <w:szCs w:val="21"/>
        </w:rPr>
      </w:pPr>
      <w:r>
        <w:rPr>
          <w:rFonts w:ascii="宋体" w:hAnsi="宋体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7F01A4E" wp14:editId="438FFE87">
                <wp:simplePos x="0" y="0"/>
                <wp:positionH relativeFrom="column">
                  <wp:posOffset>-1366943</wp:posOffset>
                </wp:positionH>
                <wp:positionV relativeFrom="paragraph">
                  <wp:posOffset>45579</wp:posOffset>
                </wp:positionV>
                <wp:extent cx="1152525" cy="7971155"/>
                <wp:effectExtent l="0" t="0" r="28575" b="10795"/>
                <wp:wrapNone/>
                <wp:docPr id="7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7971155"/>
                          <a:chOff x="0" y="0"/>
                          <a:chExt cx="11525" cy="79710"/>
                        </a:xfrm>
                      </wpg:grpSpPr>
                      <wps:wsp>
                        <wps:cNvPr id="8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" y="42957"/>
                            <a:ext cx="4572" cy="3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61836" w14:textId="77777777" w:rsidR="00C216EF" w:rsidRDefault="00C216EF" w:rsidP="00EC0378">
                              <w:pPr>
                                <w:ind w:firstLineChars="100" w:firstLine="281"/>
                                <w:rPr>
                                  <w:rFonts w:ascii="宋体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宋体" w:hint="eastAsia"/>
                                  <w:b/>
                                  <w:sz w:val="28"/>
                                  <w:szCs w:val="28"/>
                                </w:rPr>
                                <w:t>装</w:t>
                              </w:r>
                              <w:r>
                                <w:rPr>
                                  <w:rFonts w:ascii="宋体" w:hAnsi="宋体" w:hint="eastAsia"/>
                                  <w:b/>
                                  <w:sz w:val="28"/>
                                  <w:szCs w:val="28"/>
                                </w:rPr>
                                <w:t>订线内不要答题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g:grpSp>
                        <wpg:cNvPr id="85" name="组合 1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525" cy="79710"/>
                            <a:chOff x="0" y="0"/>
                            <a:chExt cx="11525" cy="79710"/>
                          </a:xfrm>
                        </wpg:grpSpPr>
                        <wps:wsp>
                          <wps:cNvPr id="86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" y="26384"/>
                              <a:ext cx="2286" cy="250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8005C" w14:textId="77777777" w:rsidR="00C216EF" w:rsidRDefault="00C216EF" w:rsidP="00EC0378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装订线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7" name="组合 13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525" cy="79710"/>
                              <a:chOff x="0" y="0"/>
                              <a:chExt cx="11525" cy="79710"/>
                            </a:xfrm>
                          </wpg:grpSpPr>
                          <wpg:grpSp>
                            <wpg:cNvPr id="88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11620"/>
                                <a:ext cx="9144" cy="9380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89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90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185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B3C0CB1" w14:textId="77777777" w:rsidR="00C216EF" w:rsidRDefault="00C216EF" w:rsidP="00EC0378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学号</w:t>
                                      </w:r>
                                    </w:p>
                                    <w:p w14:paraId="09BFB83F" w14:textId="77777777" w:rsidR="00C216EF" w:rsidRDefault="00C216EF" w:rsidP="00EC037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2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3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333"/>
                                <a:ext cx="9144" cy="9380"/>
                                <a:chOff x="675" y="3669"/>
                                <a:chExt cx="1440" cy="1404"/>
                              </a:xfrm>
                            </wpg:grpSpPr>
                            <wpg:grpSp>
                              <wpg:cNvPr id="94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3669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95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" y="2054"/>
                                    <a:ext cx="1395" cy="4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D456D3" w14:textId="77777777" w:rsidR="00C216EF" w:rsidRDefault="00C216EF" w:rsidP="00EC0378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座位号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7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8" name="Line 34"/>
                              <wps:cNvCnPr/>
                              <wps:spPr bwMode="auto">
                                <a:xfrm>
                                  <a:off x="675" y="429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9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33051"/>
                                <a:ext cx="9144" cy="9380"/>
                                <a:chOff x="675" y="5385"/>
                                <a:chExt cx="1440" cy="1404"/>
                              </a:xfrm>
                            </wpg:grpSpPr>
                            <wpg:grpSp>
                              <wpg:cNvPr id="100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5385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101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08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863A4E6" w14:textId="77777777" w:rsidR="00C216EF" w:rsidRDefault="00C216EF" w:rsidP="00EC0378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姓名</w:t>
                                      </w:r>
                                    </w:p>
                                    <w:p w14:paraId="01B9FB34" w14:textId="77777777" w:rsidR="00C216EF" w:rsidRDefault="00C216EF" w:rsidP="00EC037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2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3" name="Line 33"/>
                              <wps:cNvCnPr/>
                              <wps:spPr bwMode="auto">
                                <a:xfrm>
                                  <a:off x="675" y="600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4" name="Line 266"/>
                            <wps:cNvCnPr/>
                            <wps:spPr bwMode="auto">
                              <a:xfrm flipV="1">
                                <a:off x="11525" y="0"/>
                                <a:ext cx="0" cy="79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5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22098"/>
                                <a:ext cx="9144" cy="9379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106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107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23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8A985C" w14:textId="77777777" w:rsidR="00C216EF" w:rsidRDefault="00C216EF" w:rsidP="00EC037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班级</w:t>
                                      </w:r>
                                    </w:p>
                                    <w:p w14:paraId="2803E095" w14:textId="77777777" w:rsidR="00C216EF" w:rsidRDefault="00C216EF" w:rsidP="00EC037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9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01A4E" id="_x0000_s1104" style="position:absolute;left:0;text-align:left;margin-left:-107.65pt;margin-top:3.6pt;width:90.75pt;height:627.65pt;z-index:251664896" coordsize="11525,7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">
                <v:shape id="Text Box 29" o:spid="_x0000_s1105" type="#_x0000_t202" style="position:absolute;left:1809;top:42957;width:4572;height:3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" filled="f" stroked="f">
                  <v:textbox style="layout-flow:vertical-ideographic" inset="0,0,0,0">
                    <w:txbxContent>
                      <w:p w14:paraId="10361836" w14:textId="77777777" w:rsidR="00C216EF" w:rsidRDefault="00C216EF" w:rsidP="00EC0378">
                        <w:pPr>
                          <w:ind w:firstLineChars="100" w:firstLine="281"/>
                          <w:rPr>
                            <w:rFonts w:ascii="宋体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Ansi="宋体" w:hint="eastAsia"/>
                            <w:b/>
                            <w:sz w:val="28"/>
                            <w:szCs w:val="28"/>
                          </w:rPr>
                          <w:t>装</w:t>
                        </w:r>
                        <w:r>
                          <w:rPr>
                            <w:rFonts w:ascii="宋体" w:hAnsi="宋体" w:hint="eastAsia"/>
                            <w:b/>
                            <w:sz w:val="28"/>
                            <w:szCs w:val="28"/>
                          </w:rPr>
                          <w:t>订线内不要答题</w:t>
                        </w:r>
                      </w:p>
                    </w:txbxContent>
                  </v:textbox>
                </v:shape>
                <v:group id="组合 132" o:spid="_x0000_s1106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45" o:spid="_x0000_s1107" type="#_x0000_t202" style="position:absolute;left:8953;top:26384;width:2286;height:25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" filled="f" stroked="f">
                    <v:textbox style="layout-flow:vertical-ideographic" inset="0,0,0,0">
                      <w:txbxContent>
                        <w:p w14:paraId="1A08005C" w14:textId="77777777" w:rsidR="00C216EF" w:rsidRDefault="00C216EF" w:rsidP="00EC0378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装订线</w:t>
                          </w:r>
                        </w:p>
                      </w:txbxContent>
                    </v:textbox>
                  </v:shape>
                  <v:group id="组合 134" o:spid="_x0000_s1108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group id="Group 39" o:spid="_x0000_s1109" style="position:absolute;left:95;top:11620;width:9144;height:9380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group id="Group 18" o:spid="_x0000_s1110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shape id="Text Box 4" o:spid="_x0000_s1111" type="#_x0000_t202" style="position:absolute;left:855;top:1953;width:118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      <v:textbox>
                            <w:txbxContent>
                              <w:p w14:paraId="3B3C0CB1" w14:textId="77777777" w:rsidR="00C216EF" w:rsidRDefault="00C216EF" w:rsidP="00EC0378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学号</w:t>
                                </w:r>
                              </w:p>
                              <w:p w14:paraId="09BFB83F" w14:textId="77777777" w:rsidR="00C216EF" w:rsidRDefault="00C216EF" w:rsidP="00EC037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112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" filled="f"/>
                      </v:group>
                      <v:line id="Line 32" o:spid="_x0000_s1113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    </v:group>
                    <v:group id="Group 36" o:spid="_x0000_s1114" style="position:absolute;top:1333;width:9144;height:9380" coordorigin="675,3669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<v:group id="Group 19" o:spid="_x0000_s1115" style="position:absolute;left:675;top:3669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shape id="Text Box 20" o:spid="_x0000_s1116" type="#_x0000_t202" style="position:absolute;left:705;top:2054;width:1395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        <v:textbox>
                            <w:txbxContent>
                              <w:p w14:paraId="37D456D3" w14:textId="77777777" w:rsidR="00C216EF" w:rsidRDefault="00C216EF" w:rsidP="00EC037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座位号</w:t>
                                </w:r>
                              </w:p>
                            </w:txbxContent>
                          </v:textbox>
                        </v:shape>
                        <v:rect id="Rectangle 21" o:spid="_x0000_s1117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" filled="f"/>
                      </v:group>
                      <v:line id="Line 34" o:spid="_x0000_s1118" style="position:absolute;visibility:visible;mso-wrap-style:square" from="675,4293" to="211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    </v:group>
                    <v:group id="Group 38" o:spid="_x0000_s1119" style="position:absolute;left:95;top:33051;width:9144;height:9380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group id="Group 22" o:spid="_x0000_s1120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shape id="Text Box 23" o:spid="_x0000_s1121" type="#_x0000_t202" style="position:absolute;left:855;top:1953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        <v:textbox>
                            <w:txbxContent>
                              <w:p w14:paraId="5863A4E6" w14:textId="77777777" w:rsidR="00C216EF" w:rsidRDefault="00C216EF" w:rsidP="00EC0378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姓名</w:t>
                                </w:r>
                              </w:p>
                              <w:p w14:paraId="01B9FB34" w14:textId="77777777" w:rsidR="00C216EF" w:rsidRDefault="00C216EF" w:rsidP="00EC037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" o:spid="_x0000_s1122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+dzwQAAANw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n8/g/ky6QK7+AQAA//8DAFBLAQItABQABgAIAAAAIQDb4fbL7gAAAIUBAAATAAAAAAAAAAAAAAAA&#10;AAAAAABbQ29udGVudF9UeXBlc10ueG1sUEsBAi0AFAAGAAgAAAAhAFr0LFu/AAAAFQEAAAsAAAAA&#10;AAAAAAAAAAAAHwEAAF9yZWxzLy5yZWxzUEsBAi0AFAAGAAgAAAAhAJVv53PBAAAA3AAAAA8AAAAA&#10;AAAAAAAAAAAABwIAAGRycy9kb3ducmV2LnhtbFBLBQYAAAAAAwADALcAAAD1AgAAAAA=&#10;" filled="f"/>
                      </v:group>
                      <v:line id="Line 33" o:spid="_x0000_s1123" style="position:absolute;visibility:visible;mso-wrap-style:squar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  </v:group>
                    <v:line id="Line 266" o:spid="_x0000_s1124" style="position:absolute;flip:y;visibility:visible;mso-wrap-style:square" from="11525,0" to="11525,7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    <v:group id="Group 39" o:spid="_x0000_s1125" style="position:absolute;left:95;top:22098;width:9144;height:9379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Group 18" o:spid="_x0000_s1126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shape id="Text Box 4" o:spid="_x0000_s1127" type="#_x0000_t202" style="position:absolute;left:855;top:1953;width:123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        <v:textbox>
                            <w:txbxContent>
                              <w:p w14:paraId="688A985C" w14:textId="77777777" w:rsidR="00C216EF" w:rsidRDefault="00C216EF" w:rsidP="00EC037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班级</w:t>
                                </w:r>
                              </w:p>
                              <w:p w14:paraId="2803E095" w14:textId="77777777" w:rsidR="00C216EF" w:rsidRDefault="00C216EF" w:rsidP="00EC037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128" style="position:absolute;left:675;top:1953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9CZxAAAANw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IXQyjMygV7+AgAA//8DAFBLAQItABQABgAIAAAAIQDb4fbL7gAAAIUBAAATAAAAAAAAAAAA&#10;AAAAAAAAAABbQ29udGVudF9UeXBlc10ueG1sUEsBAi0AFAAGAAgAAAAhAFr0LFu/AAAAFQEAAAsA&#10;AAAAAAAAAAAAAAAAHwEAAF9yZWxzLy5yZWxzUEsBAi0AFAAGAAgAAAAhAPSH0JnEAAAA3AAAAA8A&#10;AAAAAAAAAAAAAAAABwIAAGRycy9kb3ducmV2LnhtbFBLBQYAAAAAAwADALcAAAD4AgAAAAA=&#10;" filled="f"/>
                      </v:group>
                      <v:line id="Line 32" o:spid="_x0000_s1129" style="position:absolute;visibility:visible;mso-wrap-style:squar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    </v:group>
                  </v:group>
                </v:group>
              </v:group>
            </w:pict>
          </mc:Fallback>
        </mc:AlternateContent>
      </w:r>
      <w:r w:rsidR="004B0353">
        <w:rPr>
          <w:noProof/>
          <w:sz w:val="24"/>
        </w:rPr>
        <w:drawing>
          <wp:inline distT="0" distB="0" distL="0" distR="0" wp14:anchorId="495BEF74" wp14:editId="4DC027AE">
            <wp:extent cx="1485900" cy="37147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1C5">
        <w:rPr>
          <w:rFonts w:ascii="宋体" w:hAnsi="宋体" w:hint="eastAsia"/>
          <w:szCs w:val="21"/>
        </w:rPr>
        <w:t>四</w:t>
      </w:r>
      <w:r w:rsidR="009D2CA9" w:rsidRPr="00562791">
        <w:rPr>
          <w:rFonts w:ascii="宋体" w:hAnsi="宋体" w:hint="eastAsia"/>
          <w:szCs w:val="21"/>
        </w:rPr>
        <w:t>、</w:t>
      </w:r>
      <w:r w:rsidR="009871C5">
        <w:rPr>
          <w:rFonts w:hint="eastAsia"/>
          <w:szCs w:val="21"/>
        </w:rPr>
        <w:t>(</w:t>
      </w:r>
      <w:r w:rsidR="009871C5">
        <w:rPr>
          <w:szCs w:val="21"/>
        </w:rPr>
        <w:t>1</w:t>
      </w:r>
      <w:r w:rsidR="003D43F8">
        <w:rPr>
          <w:szCs w:val="21"/>
        </w:rPr>
        <w:t>0</w:t>
      </w:r>
      <w:r w:rsidR="009871C5">
        <w:rPr>
          <w:rFonts w:hint="eastAsia"/>
          <w:szCs w:val="21"/>
        </w:rPr>
        <w:t>分</w:t>
      </w:r>
      <w:r w:rsidR="009871C5">
        <w:rPr>
          <w:szCs w:val="21"/>
        </w:rPr>
        <w:t>)</w:t>
      </w:r>
      <w:r w:rsidR="009871C5">
        <w:rPr>
          <w:rFonts w:ascii="宋体" w:hAnsi="宋体"/>
          <w:szCs w:val="21"/>
        </w:rPr>
        <w:t xml:space="preserve"> </w:t>
      </w:r>
      <w:r w:rsidR="009871C5">
        <w:rPr>
          <w:rFonts w:ascii="宋体" w:hAnsi="宋体" w:hint="eastAsia"/>
          <w:szCs w:val="21"/>
        </w:rPr>
        <w:t>过坐标原点作曲线</w:t>
      </w:r>
      <w:r w:rsidR="009871C5" w:rsidRPr="00562791">
        <w:rPr>
          <w:rFonts w:ascii="宋体" w:hAnsi="宋体"/>
          <w:position w:val="-10"/>
          <w:szCs w:val="21"/>
        </w:rPr>
        <w:object w:dxaOrig="660" w:dyaOrig="360" w14:anchorId="3EDC6CE2">
          <v:shape id="_x0000_i1133" type="#_x0000_t75" style="width:32.4pt;height:18pt" o:ole="">
            <v:imagedata r:id="rId210" o:title=""/>
          </v:shape>
          <o:OLEObject Type="Embed" ProgID="Equation.DSMT4" ShapeID="_x0000_i1133" DrawAspect="Content" ObjectID="_1668275757" r:id="rId211"/>
        </w:object>
      </w:r>
      <w:r w:rsidR="009871C5">
        <w:rPr>
          <w:rFonts w:ascii="宋体" w:hAnsi="宋体" w:hint="eastAsia"/>
          <w:szCs w:val="21"/>
        </w:rPr>
        <w:t>的切线</w:t>
      </w:r>
      <w:r w:rsidR="00752CEB">
        <w:rPr>
          <w:rFonts w:ascii="宋体" w:hAnsi="宋体" w:hint="eastAsia"/>
          <w:szCs w:val="21"/>
        </w:rPr>
        <w:t>，该切</w:t>
      </w:r>
      <w:r w:rsidR="009871C5">
        <w:rPr>
          <w:rFonts w:ascii="宋体" w:hAnsi="宋体" w:hint="eastAsia"/>
          <w:szCs w:val="21"/>
        </w:rPr>
        <w:t>线与曲线</w:t>
      </w:r>
      <w:r w:rsidR="009871C5" w:rsidRPr="00562791">
        <w:rPr>
          <w:rFonts w:ascii="宋体" w:hAnsi="宋体"/>
          <w:position w:val="-10"/>
          <w:szCs w:val="21"/>
        </w:rPr>
        <w:object w:dxaOrig="660" w:dyaOrig="360" w14:anchorId="3CCB20B4">
          <v:shape id="_x0000_i1134" type="#_x0000_t75" style="width:32.4pt;height:18pt" o:ole="">
            <v:imagedata r:id="rId210" o:title=""/>
          </v:shape>
          <o:OLEObject Type="Embed" ProgID="Equation.DSMT4" ShapeID="_x0000_i1134" DrawAspect="Content" ObjectID="_1668275758" r:id="rId212"/>
        </w:object>
      </w:r>
      <w:r w:rsidR="009871C5">
        <w:rPr>
          <w:rFonts w:ascii="宋体" w:hAnsi="宋体" w:hint="eastAsia"/>
          <w:szCs w:val="21"/>
        </w:rPr>
        <w:t>及</w:t>
      </w:r>
      <w:r w:rsidR="009871C5" w:rsidRPr="009871C5">
        <w:rPr>
          <w:rFonts w:hint="eastAsia"/>
          <w:i/>
          <w:iCs/>
          <w:szCs w:val="21"/>
        </w:rPr>
        <w:t>y</w:t>
      </w:r>
      <w:r w:rsidR="009871C5">
        <w:rPr>
          <w:rFonts w:ascii="宋体" w:hAnsi="宋体" w:hint="eastAsia"/>
          <w:szCs w:val="21"/>
        </w:rPr>
        <w:t>轴</w:t>
      </w:r>
      <w:r w:rsidR="009871C5" w:rsidRPr="00562791">
        <w:rPr>
          <w:rFonts w:ascii="宋体" w:hAnsi="宋体" w:hint="eastAsia"/>
          <w:szCs w:val="21"/>
        </w:rPr>
        <w:t>围成</w:t>
      </w:r>
      <w:r w:rsidR="009871C5">
        <w:rPr>
          <w:rFonts w:ascii="宋体" w:hAnsi="宋体" w:hint="eastAsia"/>
          <w:szCs w:val="21"/>
        </w:rPr>
        <w:t>平面图形</w:t>
      </w:r>
      <w:r w:rsidR="00FA5DB6" w:rsidRPr="00562791">
        <w:rPr>
          <w:rFonts w:ascii="宋体" w:hAnsi="宋体"/>
          <w:position w:val="-4"/>
          <w:szCs w:val="21"/>
        </w:rPr>
        <w:object w:dxaOrig="260" w:dyaOrig="260" w14:anchorId="11F9361C">
          <v:shape id="_x0000_i1135" type="#_x0000_t75" style="width:12.6pt;height:12.6pt" o:ole="">
            <v:imagedata r:id="rId213" o:title=""/>
          </v:shape>
          <o:OLEObject Type="Embed" ProgID="Equation.DSMT4" ShapeID="_x0000_i1135" DrawAspect="Content" ObjectID="_1668275759" r:id="rId214"/>
        </w:object>
      </w:r>
      <w:r w:rsidR="009871C5">
        <w:rPr>
          <w:rFonts w:hint="cs"/>
          <w:szCs w:val="21"/>
        </w:rPr>
        <w:t>.</w:t>
      </w:r>
      <w:r w:rsidR="008A2C98">
        <w:rPr>
          <w:szCs w:val="21"/>
        </w:rPr>
        <w:t xml:space="preserve"> </w:t>
      </w:r>
    </w:p>
    <w:p w14:paraId="5A97256D" w14:textId="40A0A8D5" w:rsidR="000537D7" w:rsidRPr="00562791" w:rsidRDefault="009871C5" w:rsidP="00C3362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hint="cs"/>
          <w:szCs w:val="21"/>
        </w:rPr>
        <w:t>(</w:t>
      </w:r>
      <w:r>
        <w:rPr>
          <w:szCs w:val="21"/>
        </w:rPr>
        <w:t xml:space="preserve">1) </w:t>
      </w:r>
      <w:r>
        <w:rPr>
          <w:rFonts w:hint="eastAsia"/>
          <w:szCs w:val="21"/>
        </w:rPr>
        <w:t>求</w:t>
      </w:r>
      <w:r w:rsidR="009B1289" w:rsidRPr="00562791">
        <w:rPr>
          <w:rFonts w:ascii="宋体" w:hAnsi="宋体"/>
          <w:position w:val="-4"/>
          <w:szCs w:val="21"/>
        </w:rPr>
        <w:object w:dxaOrig="260" w:dyaOrig="260" w14:anchorId="5D7C1793">
          <v:shape id="_x0000_i1136" type="#_x0000_t75" style="width:12.6pt;height:12.6pt" o:ole="">
            <v:imagedata r:id="rId213" o:title=""/>
          </v:shape>
          <o:OLEObject Type="Embed" ProgID="Equation.DSMT4" ShapeID="_x0000_i1136" DrawAspect="Content" ObjectID="_1668275760" r:id="rId215"/>
        </w:object>
      </w:r>
      <w:r w:rsidR="009B1289" w:rsidRPr="00562791">
        <w:rPr>
          <w:rFonts w:ascii="宋体" w:hAnsi="宋体" w:hint="eastAsia"/>
          <w:szCs w:val="21"/>
        </w:rPr>
        <w:t>的面积</w:t>
      </w:r>
      <w:r w:rsidR="009B1289" w:rsidRPr="00562791">
        <w:rPr>
          <w:rFonts w:ascii="宋体" w:hAnsi="宋体"/>
          <w:position w:val="-6"/>
          <w:szCs w:val="21"/>
        </w:rPr>
        <w:object w:dxaOrig="220" w:dyaOrig="279" w14:anchorId="7CA157D0">
          <v:shape id="_x0000_i1137" type="#_x0000_t75" style="width:10.8pt;height:14.4pt" o:ole="">
            <v:imagedata r:id="rId216" o:title=""/>
          </v:shape>
          <o:OLEObject Type="Embed" ProgID="Equation.DSMT4" ShapeID="_x0000_i1137" DrawAspect="Content" ObjectID="_1668275761" r:id="rId217"/>
        </w:object>
      </w:r>
      <w:r>
        <w:rPr>
          <w:rFonts w:ascii="宋体" w:hAnsi="宋体" w:hint="eastAsia"/>
          <w:szCs w:val="21"/>
        </w:rPr>
        <w:t>.</w:t>
      </w:r>
    </w:p>
    <w:p w14:paraId="7383B351" w14:textId="516F52C4" w:rsidR="009B1289" w:rsidRPr="00562791" w:rsidRDefault="00515ED0" w:rsidP="00C3362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szCs w:val="21"/>
        </w:rPr>
        <w:t xml:space="preserve">(2) </w:t>
      </w:r>
      <w:r>
        <w:rPr>
          <w:rFonts w:ascii="宋体" w:hAnsi="宋体" w:hint="eastAsia"/>
          <w:szCs w:val="21"/>
        </w:rPr>
        <w:t>求</w:t>
      </w:r>
      <w:r w:rsidR="009B1289" w:rsidRPr="00562791">
        <w:rPr>
          <w:rFonts w:ascii="宋体" w:hAnsi="宋体"/>
          <w:position w:val="-4"/>
          <w:szCs w:val="21"/>
        </w:rPr>
        <w:object w:dxaOrig="260" w:dyaOrig="260" w14:anchorId="54B2B89A">
          <v:shape id="_x0000_i1138" type="#_x0000_t75" style="width:12.6pt;height:12.6pt" o:ole="">
            <v:imagedata r:id="rId213" o:title=""/>
          </v:shape>
          <o:OLEObject Type="Embed" ProgID="Equation.DSMT4" ShapeID="_x0000_i1138" DrawAspect="Content" ObjectID="_1668275762" r:id="rId218"/>
        </w:object>
      </w:r>
      <w:r w:rsidR="009B1289" w:rsidRPr="00562791">
        <w:rPr>
          <w:rFonts w:ascii="宋体" w:hAnsi="宋体" w:hint="eastAsia"/>
          <w:szCs w:val="21"/>
        </w:rPr>
        <w:t>绕</w:t>
      </w:r>
      <w:r>
        <w:rPr>
          <w:rFonts w:ascii="宋体" w:hAnsi="宋体" w:hint="eastAsia"/>
          <w:szCs w:val="21"/>
        </w:rPr>
        <w:t>直线</w:t>
      </w:r>
      <w:r w:rsidRPr="00562791">
        <w:rPr>
          <w:rFonts w:ascii="宋体" w:hAnsi="宋体"/>
          <w:position w:val="-10"/>
          <w:szCs w:val="21"/>
        </w:rPr>
        <w:object w:dxaOrig="580" w:dyaOrig="260" w14:anchorId="6760D777">
          <v:shape id="_x0000_i1139" type="#_x0000_t75" style="width:28.2pt;height:12.6pt" o:ole="">
            <v:imagedata r:id="rId219" o:title=""/>
          </v:shape>
          <o:OLEObject Type="Embed" ProgID="Equation.DSMT4" ShapeID="_x0000_i1139" DrawAspect="Content" ObjectID="_1668275763" r:id="rId220"/>
        </w:object>
      </w:r>
      <w:r w:rsidR="009B1289" w:rsidRPr="00562791">
        <w:rPr>
          <w:rFonts w:ascii="宋体" w:hAnsi="宋体" w:hint="eastAsia"/>
          <w:szCs w:val="21"/>
        </w:rPr>
        <w:t>旋转一周</w:t>
      </w:r>
      <w:r>
        <w:rPr>
          <w:rFonts w:ascii="宋体" w:hAnsi="宋体" w:hint="eastAsia"/>
          <w:szCs w:val="21"/>
        </w:rPr>
        <w:t>所得</w:t>
      </w:r>
      <w:r w:rsidR="009B1289" w:rsidRPr="00562791">
        <w:rPr>
          <w:rFonts w:ascii="宋体" w:hAnsi="宋体" w:hint="eastAsia"/>
          <w:szCs w:val="21"/>
        </w:rPr>
        <w:t>旋转体的体积</w:t>
      </w:r>
      <w:r w:rsidRPr="00515ED0">
        <w:rPr>
          <w:rFonts w:ascii="宋体" w:hAnsi="宋体"/>
          <w:position w:val="-6"/>
          <w:szCs w:val="21"/>
        </w:rPr>
        <w:object w:dxaOrig="240" w:dyaOrig="260" w14:anchorId="0936E32D">
          <v:shape id="_x0000_i1140" type="#_x0000_t75" style="width:12pt;height:12.6pt" o:ole="">
            <v:imagedata r:id="rId221" o:title=""/>
          </v:shape>
          <o:OLEObject Type="Embed" ProgID="Equation.DSMT4" ShapeID="_x0000_i1140" DrawAspect="Content" ObjectID="_1668275764" r:id="rId222"/>
        </w:object>
      </w:r>
      <w:r w:rsidR="00520C91" w:rsidRPr="00562791">
        <w:rPr>
          <w:rFonts w:ascii="宋体" w:hAnsi="宋体" w:hint="eastAsia"/>
          <w:szCs w:val="21"/>
        </w:rPr>
        <w:t>.</w:t>
      </w:r>
    </w:p>
    <w:p w14:paraId="27AE4EA8" w14:textId="119F4FC8" w:rsidR="00515ED0" w:rsidRPr="00752CEB" w:rsidRDefault="009D2CA9" w:rsidP="00C3362B">
      <w:pPr>
        <w:adjustRightInd w:val="0"/>
        <w:snapToGrid w:val="0"/>
        <w:spacing w:beforeLines="50" w:before="156" w:line="360" w:lineRule="auto"/>
        <w:ind w:firstLineChars="50" w:firstLine="105"/>
        <w:rPr>
          <w:rFonts w:ascii="宋体" w:hAnsi="宋体"/>
          <w:bCs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F63E93" w:rsidRPr="00F63E93">
        <w:rPr>
          <w:bCs/>
          <w:szCs w:val="21"/>
        </w:rPr>
        <w:t>(1)</w:t>
      </w:r>
      <w:r w:rsidR="00F63E93">
        <w:rPr>
          <w:rFonts w:ascii="宋体" w:hAnsi="宋体" w:hint="eastAsia"/>
          <w:bCs/>
          <w:szCs w:val="21"/>
        </w:rPr>
        <w:t xml:space="preserve"> </w:t>
      </w:r>
      <w:r w:rsidR="00752CEB" w:rsidRPr="00752CEB">
        <w:rPr>
          <w:rFonts w:ascii="宋体" w:hAnsi="宋体" w:hint="eastAsia"/>
          <w:bCs/>
          <w:szCs w:val="21"/>
        </w:rPr>
        <w:t>设</w:t>
      </w:r>
      <w:r w:rsidR="00752CEB">
        <w:rPr>
          <w:rFonts w:ascii="宋体" w:hAnsi="宋体" w:hint="eastAsia"/>
          <w:bCs/>
          <w:szCs w:val="21"/>
        </w:rPr>
        <w:t>切点的横坐标为</w:t>
      </w:r>
      <w:r w:rsidR="00752CEB" w:rsidRPr="00752CEB">
        <w:rPr>
          <w:rFonts w:ascii="宋体" w:hAnsi="宋体"/>
          <w:position w:val="-14"/>
          <w:szCs w:val="21"/>
        </w:rPr>
        <w:object w:dxaOrig="300" w:dyaOrig="380" w14:anchorId="2C83C1AE">
          <v:shape id="_x0000_i1141" type="#_x0000_t75" style="width:15pt;height:19.2pt" o:ole="">
            <v:imagedata r:id="rId223" o:title=""/>
          </v:shape>
          <o:OLEObject Type="Embed" ProgID="Equation.DSMT4" ShapeID="_x0000_i1141" DrawAspect="Content" ObjectID="_1668275765" r:id="rId224"/>
        </w:object>
      </w:r>
      <w:r w:rsidR="00752CEB">
        <w:rPr>
          <w:rFonts w:ascii="宋体" w:hAnsi="宋体" w:hint="eastAsia"/>
          <w:szCs w:val="21"/>
        </w:rPr>
        <w:t>，则曲线</w:t>
      </w:r>
      <w:r w:rsidR="00752CEB" w:rsidRPr="00562791">
        <w:rPr>
          <w:rFonts w:ascii="宋体" w:hAnsi="宋体"/>
          <w:position w:val="-10"/>
          <w:szCs w:val="21"/>
        </w:rPr>
        <w:object w:dxaOrig="660" w:dyaOrig="360" w14:anchorId="5594C1CB">
          <v:shape id="_x0000_i1142" type="#_x0000_t75" style="width:32.4pt;height:18pt" o:ole="">
            <v:imagedata r:id="rId210" o:title=""/>
          </v:shape>
          <o:OLEObject Type="Embed" ProgID="Equation.DSMT4" ShapeID="_x0000_i1142" DrawAspect="Content" ObjectID="_1668275766" r:id="rId225"/>
        </w:object>
      </w:r>
      <w:r w:rsidR="00752CEB">
        <w:rPr>
          <w:rFonts w:ascii="宋体" w:hAnsi="宋体" w:hint="eastAsia"/>
          <w:szCs w:val="21"/>
        </w:rPr>
        <w:t>在点</w:t>
      </w:r>
      <w:r w:rsidR="00752CEB" w:rsidRPr="00752CEB">
        <w:rPr>
          <w:rFonts w:ascii="宋体" w:hAnsi="宋体"/>
          <w:position w:val="-14"/>
          <w:szCs w:val="21"/>
        </w:rPr>
        <w:object w:dxaOrig="900" w:dyaOrig="420" w14:anchorId="6C17511A">
          <v:shape id="_x0000_i1143" type="#_x0000_t75" style="width:44.4pt;height:21pt" o:ole="">
            <v:imagedata r:id="rId226" o:title=""/>
          </v:shape>
          <o:OLEObject Type="Embed" ProgID="Equation.DSMT4" ShapeID="_x0000_i1143" DrawAspect="Content" ObjectID="_1668275767" r:id="rId227"/>
        </w:object>
      </w:r>
      <w:r w:rsidR="00840CBC">
        <w:rPr>
          <w:rFonts w:ascii="宋体" w:hAnsi="宋体" w:hint="eastAsia"/>
          <w:szCs w:val="21"/>
        </w:rPr>
        <w:t>处的切线方程为</w:t>
      </w:r>
    </w:p>
    <w:p w14:paraId="24A47C16" w14:textId="527E14C6" w:rsidR="00515ED0" w:rsidRDefault="00840CBC" w:rsidP="00C3362B">
      <w:pPr>
        <w:adjustRightInd w:val="0"/>
        <w:snapToGrid w:val="0"/>
        <w:spacing w:beforeLines="50" w:before="156" w:line="360" w:lineRule="auto"/>
        <w:ind w:firstLineChars="50" w:firstLine="105"/>
        <w:jc w:val="center"/>
        <w:rPr>
          <w:rFonts w:ascii="宋体" w:hAnsi="宋体"/>
          <w:szCs w:val="21"/>
        </w:rPr>
      </w:pPr>
      <w:r w:rsidRPr="00752CEB">
        <w:rPr>
          <w:rFonts w:ascii="宋体" w:hAnsi="宋体"/>
          <w:position w:val="-14"/>
          <w:szCs w:val="21"/>
        </w:rPr>
        <w:object w:dxaOrig="2020" w:dyaOrig="420" w14:anchorId="5A196C8B">
          <v:shape id="_x0000_i1144" type="#_x0000_t75" style="width:99pt;height:21pt" o:ole="">
            <v:imagedata r:id="rId228" o:title=""/>
          </v:shape>
          <o:OLEObject Type="Embed" ProgID="Equation.DSMT4" ShapeID="_x0000_i1144" DrawAspect="Content" ObjectID="_1668275768" r:id="rId229"/>
        </w:object>
      </w:r>
    </w:p>
    <w:p w14:paraId="1FED4A3C" w14:textId="63F907D1" w:rsidR="00515ED0" w:rsidRDefault="00840CBC" w:rsidP="00C3362B">
      <w:pPr>
        <w:adjustRightInd w:val="0"/>
        <w:snapToGrid w:val="0"/>
        <w:spacing w:beforeLines="50" w:before="156"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由该切线过原点知</w:t>
      </w:r>
      <w:r w:rsidRPr="00752CEB">
        <w:rPr>
          <w:rFonts w:ascii="宋体" w:hAnsi="宋体"/>
          <w:position w:val="-14"/>
          <w:szCs w:val="21"/>
        </w:rPr>
        <w:object w:dxaOrig="2360" w:dyaOrig="420" w14:anchorId="2891EF98">
          <v:shape id="_x0000_i1145" type="#_x0000_t75" style="width:115.8pt;height:21pt" o:ole="">
            <v:imagedata r:id="rId230" o:title=""/>
          </v:shape>
          <o:OLEObject Type="Embed" ProgID="Equation.DSMT4" ShapeID="_x0000_i1145" DrawAspect="Content" ObjectID="_1668275769" r:id="rId231"/>
        </w:object>
      </w:r>
      <w:r>
        <w:rPr>
          <w:rFonts w:ascii="宋体" w:hAnsi="宋体" w:hint="eastAsia"/>
          <w:szCs w:val="21"/>
        </w:rPr>
        <w:t>，从而</w:t>
      </w:r>
      <w:r w:rsidRPr="00752CEB">
        <w:rPr>
          <w:rFonts w:ascii="宋体" w:hAnsi="宋体"/>
          <w:position w:val="-14"/>
          <w:szCs w:val="21"/>
        </w:rPr>
        <w:object w:dxaOrig="639" w:dyaOrig="380" w14:anchorId="2E9FCE8E">
          <v:shape id="_x0000_i1146" type="#_x0000_t75" style="width:31.2pt;height:19.2pt" o:ole="">
            <v:imagedata r:id="rId232" o:title=""/>
          </v:shape>
          <o:OLEObject Type="Embed" ProgID="Equation.DSMT4" ShapeID="_x0000_i1146" DrawAspect="Content" ObjectID="_1668275770" r:id="rId233"/>
        </w:object>
      </w:r>
      <w:r>
        <w:rPr>
          <w:rFonts w:ascii="宋体" w:hAnsi="宋体" w:hint="eastAsia"/>
          <w:szCs w:val="21"/>
        </w:rPr>
        <w:t>，所以该切线的方程为</w:t>
      </w:r>
    </w:p>
    <w:p w14:paraId="255D05FF" w14:textId="28C2CC99" w:rsidR="00515ED0" w:rsidRDefault="00840CBC" w:rsidP="00C3362B">
      <w:pPr>
        <w:adjustRightInd w:val="0"/>
        <w:snapToGrid w:val="0"/>
        <w:spacing w:beforeLines="50" w:before="156" w:line="360" w:lineRule="auto"/>
        <w:ind w:firstLineChars="50" w:firstLine="105"/>
        <w:rPr>
          <w:rFonts w:ascii="宋体" w:hAnsi="宋体"/>
          <w:szCs w:val="21"/>
        </w:rPr>
      </w:pPr>
      <w:r w:rsidRPr="00840CBC">
        <w:rPr>
          <w:rFonts w:ascii="宋体" w:hAnsi="宋体"/>
          <w:position w:val="-10"/>
          <w:szCs w:val="21"/>
        </w:rPr>
        <w:object w:dxaOrig="680" w:dyaOrig="260" w14:anchorId="492370AD">
          <v:shape id="_x0000_i1147" type="#_x0000_t75" style="width:33.6pt;height:13.2pt" o:ole="">
            <v:imagedata r:id="rId234" o:title=""/>
          </v:shape>
          <o:OLEObject Type="Embed" ProgID="Equation.DSMT4" ShapeID="_x0000_i1147" DrawAspect="Content" ObjectID="_1668275771" r:id="rId235"/>
        </w:objec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平面图形</w:t>
      </w:r>
      <w:r w:rsidRPr="00562791">
        <w:rPr>
          <w:rFonts w:ascii="宋体" w:hAnsi="宋体"/>
          <w:position w:val="-4"/>
          <w:szCs w:val="21"/>
        </w:rPr>
        <w:object w:dxaOrig="260" w:dyaOrig="260" w14:anchorId="3BBD5FB7">
          <v:shape id="_x0000_i1148" type="#_x0000_t75" style="width:12.6pt;height:12.6pt" o:ole="">
            <v:imagedata r:id="rId213" o:title=""/>
          </v:shape>
          <o:OLEObject Type="Embed" ProgID="Equation.DSMT4" ShapeID="_x0000_i1148" DrawAspect="Content" ObjectID="_1668275772" r:id="rId236"/>
        </w:object>
      </w:r>
      <w:r>
        <w:rPr>
          <w:rFonts w:ascii="宋体" w:hAnsi="宋体" w:hint="eastAsia"/>
          <w:szCs w:val="21"/>
        </w:rPr>
        <w:t>的面积为</w:t>
      </w:r>
    </w:p>
    <w:p w14:paraId="422F0C6F" w14:textId="4FD3C8B7" w:rsidR="00840CBC" w:rsidRDefault="00840CBC" w:rsidP="00C3362B">
      <w:pPr>
        <w:adjustRightInd w:val="0"/>
        <w:snapToGrid w:val="0"/>
        <w:spacing w:beforeLines="50" w:before="156" w:line="360" w:lineRule="auto"/>
        <w:ind w:firstLineChars="50" w:firstLine="105"/>
        <w:jc w:val="center"/>
        <w:rPr>
          <w:rFonts w:ascii="宋体" w:hAnsi="宋体"/>
          <w:szCs w:val="21"/>
        </w:rPr>
      </w:pPr>
      <w:r w:rsidRPr="00840CBC">
        <w:rPr>
          <w:rFonts w:ascii="宋体" w:hAnsi="宋体"/>
          <w:position w:val="-24"/>
          <w:szCs w:val="21"/>
        </w:rPr>
        <w:object w:dxaOrig="2580" w:dyaOrig="620" w14:anchorId="2F422E16">
          <v:shape id="_x0000_i1149" type="#_x0000_t75" style="width:141pt;height:34.2pt" o:ole="">
            <v:imagedata r:id="rId237" o:title=""/>
          </v:shape>
          <o:OLEObject Type="Embed" ProgID="Equation.DSMT4" ShapeID="_x0000_i1149" DrawAspect="Content" ObjectID="_1668275773" r:id="rId238"/>
        </w:object>
      </w:r>
    </w:p>
    <w:p w14:paraId="091C4010" w14:textId="77777777" w:rsidR="00CE086B" w:rsidRDefault="00CE086B" w:rsidP="00C3362B">
      <w:pPr>
        <w:adjustRightInd w:val="0"/>
        <w:snapToGrid w:val="0"/>
        <w:spacing w:beforeLines="50" w:before="156" w:line="360" w:lineRule="auto"/>
        <w:ind w:firstLineChars="50" w:firstLine="105"/>
        <w:rPr>
          <w:szCs w:val="21"/>
        </w:rPr>
      </w:pPr>
    </w:p>
    <w:p w14:paraId="49341723" w14:textId="0B4FA291" w:rsidR="00515ED0" w:rsidRPr="00F63E93" w:rsidRDefault="00F63E93" w:rsidP="00C3362B">
      <w:pPr>
        <w:adjustRightInd w:val="0"/>
        <w:snapToGrid w:val="0"/>
        <w:spacing w:beforeLines="50" w:before="156" w:line="360" w:lineRule="auto"/>
        <w:ind w:firstLineChars="50" w:firstLine="105"/>
        <w:rPr>
          <w:szCs w:val="21"/>
        </w:rPr>
      </w:pPr>
      <w:r>
        <w:rPr>
          <w:rFonts w:hint="cs"/>
          <w:szCs w:val="21"/>
        </w:rPr>
        <w:t>(</w:t>
      </w:r>
      <w:r>
        <w:rPr>
          <w:szCs w:val="21"/>
        </w:rPr>
        <w:t xml:space="preserve">2) </w:t>
      </w:r>
      <w:r>
        <w:rPr>
          <w:rFonts w:hint="eastAsia"/>
          <w:szCs w:val="21"/>
        </w:rPr>
        <w:t>切线</w:t>
      </w:r>
      <w:r w:rsidRPr="00840CBC">
        <w:rPr>
          <w:rFonts w:ascii="宋体" w:hAnsi="宋体"/>
          <w:position w:val="-10"/>
          <w:szCs w:val="21"/>
        </w:rPr>
        <w:object w:dxaOrig="680" w:dyaOrig="260" w14:anchorId="33B8573F">
          <v:shape id="_x0000_i1150" type="#_x0000_t75" style="width:33.6pt;height:13.2pt" o:ole="">
            <v:imagedata r:id="rId234" o:title=""/>
          </v:shape>
          <o:OLEObject Type="Embed" ProgID="Equation.DSMT4" ShapeID="_x0000_i1150" DrawAspect="Content" ObjectID="_1668275774" r:id="rId239"/>
        </w:object>
      </w:r>
      <w:r>
        <w:rPr>
          <w:rFonts w:ascii="宋体" w:hAnsi="宋体" w:hint="eastAsia"/>
          <w:szCs w:val="21"/>
        </w:rPr>
        <w:t>、直线</w:t>
      </w:r>
      <w:r w:rsidRPr="00562791">
        <w:rPr>
          <w:rFonts w:ascii="宋体" w:hAnsi="宋体"/>
          <w:position w:val="-10"/>
          <w:szCs w:val="21"/>
        </w:rPr>
        <w:object w:dxaOrig="580" w:dyaOrig="260" w14:anchorId="13EA5426">
          <v:shape id="_x0000_i1151" type="#_x0000_t75" style="width:28.2pt;height:12.6pt" o:ole="">
            <v:imagedata r:id="rId219" o:title=""/>
          </v:shape>
          <o:OLEObject Type="Embed" ProgID="Equation.DSMT4" ShapeID="_x0000_i1151" DrawAspect="Content" ObjectID="_1668275775" r:id="rId240"/>
        </w:object>
      </w:r>
      <w:r>
        <w:rPr>
          <w:rFonts w:ascii="宋体" w:hAnsi="宋体" w:hint="eastAsia"/>
          <w:szCs w:val="21"/>
        </w:rPr>
        <w:t>及</w:t>
      </w:r>
      <w:r w:rsidRPr="009871C5">
        <w:rPr>
          <w:rFonts w:hint="eastAsia"/>
          <w:i/>
          <w:iCs/>
          <w:szCs w:val="21"/>
        </w:rPr>
        <w:t>y</w:t>
      </w:r>
      <w:r>
        <w:rPr>
          <w:rFonts w:ascii="宋体" w:hAnsi="宋体" w:hint="eastAsia"/>
          <w:szCs w:val="21"/>
        </w:rPr>
        <w:t>轴所</w:t>
      </w:r>
      <w:r w:rsidRPr="00562791">
        <w:rPr>
          <w:rFonts w:ascii="宋体" w:hAnsi="宋体" w:hint="eastAsia"/>
          <w:szCs w:val="21"/>
        </w:rPr>
        <w:t>围成</w:t>
      </w:r>
      <w:r>
        <w:rPr>
          <w:rFonts w:ascii="宋体" w:hAnsi="宋体" w:hint="eastAsia"/>
          <w:szCs w:val="21"/>
        </w:rPr>
        <w:t>的三角形</w:t>
      </w:r>
      <w:r w:rsidRPr="00562791">
        <w:rPr>
          <w:rFonts w:ascii="宋体" w:hAnsi="宋体" w:hint="eastAsia"/>
          <w:szCs w:val="21"/>
        </w:rPr>
        <w:t>绕</w:t>
      </w:r>
      <w:r>
        <w:rPr>
          <w:rFonts w:ascii="宋体" w:hAnsi="宋体" w:hint="eastAsia"/>
          <w:szCs w:val="21"/>
        </w:rPr>
        <w:t>直线</w:t>
      </w:r>
      <w:r w:rsidRPr="00562791">
        <w:rPr>
          <w:rFonts w:ascii="宋体" w:hAnsi="宋体"/>
          <w:position w:val="-10"/>
          <w:szCs w:val="21"/>
        </w:rPr>
        <w:object w:dxaOrig="580" w:dyaOrig="260" w14:anchorId="5A1BEF9E">
          <v:shape id="_x0000_i1152" type="#_x0000_t75" style="width:28.2pt;height:12.6pt" o:ole="">
            <v:imagedata r:id="rId219" o:title=""/>
          </v:shape>
          <o:OLEObject Type="Embed" ProgID="Equation.DSMT4" ShapeID="_x0000_i1152" DrawAspect="Content" ObjectID="_1668275776" r:id="rId241"/>
        </w:object>
      </w:r>
      <w:r w:rsidRPr="00562791">
        <w:rPr>
          <w:rFonts w:ascii="宋体" w:hAnsi="宋体" w:hint="eastAsia"/>
          <w:szCs w:val="21"/>
        </w:rPr>
        <w:t>旋转一周</w:t>
      </w:r>
      <w:r>
        <w:rPr>
          <w:rFonts w:ascii="宋体" w:hAnsi="宋体" w:hint="eastAsia"/>
          <w:szCs w:val="21"/>
        </w:rPr>
        <w:t>所得圆锥</w:t>
      </w:r>
      <w:r w:rsidRPr="00562791">
        <w:rPr>
          <w:rFonts w:ascii="宋体" w:hAnsi="宋体" w:hint="eastAsia"/>
          <w:szCs w:val="21"/>
        </w:rPr>
        <w:t>体的体积</w:t>
      </w:r>
      <w:r>
        <w:rPr>
          <w:rFonts w:ascii="宋体" w:hAnsi="宋体" w:hint="eastAsia"/>
          <w:szCs w:val="21"/>
        </w:rPr>
        <w:t>为</w:t>
      </w:r>
    </w:p>
    <w:p w14:paraId="39B84E27" w14:textId="627AB209" w:rsidR="00515ED0" w:rsidRDefault="00F63E93" w:rsidP="00C3362B">
      <w:pPr>
        <w:adjustRightInd w:val="0"/>
        <w:snapToGrid w:val="0"/>
        <w:spacing w:beforeLines="50" w:before="156" w:line="360" w:lineRule="auto"/>
        <w:ind w:firstLineChars="50" w:firstLine="105"/>
        <w:jc w:val="center"/>
        <w:rPr>
          <w:rFonts w:ascii="宋体" w:hAnsi="宋体"/>
          <w:szCs w:val="21"/>
        </w:rPr>
      </w:pPr>
      <w:r w:rsidRPr="00F63E93">
        <w:rPr>
          <w:rFonts w:ascii="宋体" w:hAnsi="宋体"/>
          <w:position w:val="-24"/>
          <w:szCs w:val="21"/>
        </w:rPr>
        <w:object w:dxaOrig="1020" w:dyaOrig="620" w14:anchorId="64C54C63">
          <v:shape id="_x0000_i1153" type="#_x0000_t75" style="width:51pt;height:30pt" o:ole="">
            <v:imagedata r:id="rId242" o:title=""/>
          </v:shape>
          <o:OLEObject Type="Embed" ProgID="Equation.DSMT4" ShapeID="_x0000_i1153" DrawAspect="Content" ObjectID="_1668275777" r:id="rId243"/>
        </w:object>
      </w:r>
    </w:p>
    <w:p w14:paraId="4C4A0980" w14:textId="4D3D5AC9" w:rsidR="00515ED0" w:rsidRDefault="005450AB" w:rsidP="00C3362B">
      <w:pPr>
        <w:adjustRightInd w:val="0"/>
        <w:snapToGrid w:val="0"/>
        <w:spacing w:beforeLines="50" w:before="156" w:line="360" w:lineRule="auto"/>
        <w:ind w:firstLineChars="50" w:firstLine="105"/>
        <w:rPr>
          <w:rFonts w:ascii="宋体" w:hAnsi="宋体"/>
          <w:szCs w:val="21"/>
        </w:rPr>
      </w:pPr>
      <w:r>
        <w:rPr>
          <w:rFonts w:hint="eastAsia"/>
          <w:szCs w:val="21"/>
        </w:rPr>
        <w:t>曲线</w:t>
      </w:r>
      <w:r w:rsidRPr="00562791">
        <w:rPr>
          <w:rFonts w:ascii="宋体" w:hAnsi="宋体"/>
          <w:position w:val="-10"/>
          <w:szCs w:val="21"/>
        </w:rPr>
        <w:object w:dxaOrig="660" w:dyaOrig="360" w14:anchorId="69070450">
          <v:shape id="_x0000_i1154" type="#_x0000_t75" style="width:32.4pt;height:18pt" o:ole="">
            <v:imagedata r:id="rId210" o:title=""/>
          </v:shape>
          <o:OLEObject Type="Embed" ProgID="Equation.DSMT4" ShapeID="_x0000_i1154" DrawAspect="Content" ObjectID="_1668275778" r:id="rId244"/>
        </w:object>
      </w:r>
      <w:r>
        <w:rPr>
          <w:rFonts w:ascii="宋体" w:hAnsi="宋体" w:hint="eastAsia"/>
          <w:szCs w:val="21"/>
        </w:rPr>
        <w:t>、直线</w:t>
      </w:r>
      <w:r w:rsidRPr="00562791">
        <w:rPr>
          <w:rFonts w:ascii="宋体" w:hAnsi="宋体"/>
          <w:position w:val="-10"/>
          <w:szCs w:val="21"/>
        </w:rPr>
        <w:object w:dxaOrig="580" w:dyaOrig="260" w14:anchorId="18B4FD30">
          <v:shape id="_x0000_i1155" type="#_x0000_t75" style="width:28.2pt;height:12.6pt" o:ole="">
            <v:imagedata r:id="rId219" o:title=""/>
          </v:shape>
          <o:OLEObject Type="Embed" ProgID="Equation.DSMT4" ShapeID="_x0000_i1155" DrawAspect="Content" ObjectID="_1668275779" r:id="rId245"/>
        </w:object>
      </w:r>
      <w:r>
        <w:rPr>
          <w:rFonts w:ascii="宋体" w:hAnsi="宋体" w:hint="eastAsia"/>
          <w:szCs w:val="21"/>
        </w:rPr>
        <w:t>及</w:t>
      </w:r>
      <w:r w:rsidRPr="009871C5">
        <w:rPr>
          <w:rFonts w:hint="eastAsia"/>
          <w:i/>
          <w:iCs/>
          <w:szCs w:val="21"/>
        </w:rPr>
        <w:t>y</w:t>
      </w:r>
      <w:r>
        <w:rPr>
          <w:rFonts w:ascii="宋体" w:hAnsi="宋体" w:hint="eastAsia"/>
          <w:szCs w:val="21"/>
        </w:rPr>
        <w:t>轴所</w:t>
      </w:r>
      <w:r w:rsidRPr="00562791">
        <w:rPr>
          <w:rFonts w:ascii="宋体" w:hAnsi="宋体" w:hint="eastAsia"/>
          <w:szCs w:val="21"/>
        </w:rPr>
        <w:t>围成</w:t>
      </w:r>
      <w:r>
        <w:rPr>
          <w:rFonts w:ascii="宋体" w:hAnsi="宋体" w:hint="eastAsia"/>
          <w:szCs w:val="21"/>
        </w:rPr>
        <w:t>的三角形</w:t>
      </w:r>
      <w:r w:rsidRPr="00562791">
        <w:rPr>
          <w:rFonts w:ascii="宋体" w:hAnsi="宋体" w:hint="eastAsia"/>
          <w:szCs w:val="21"/>
        </w:rPr>
        <w:t>绕</w:t>
      </w:r>
      <w:r>
        <w:rPr>
          <w:rFonts w:ascii="宋体" w:hAnsi="宋体" w:hint="eastAsia"/>
          <w:szCs w:val="21"/>
        </w:rPr>
        <w:t>直线</w:t>
      </w:r>
      <w:r w:rsidRPr="00562791">
        <w:rPr>
          <w:rFonts w:ascii="宋体" w:hAnsi="宋体"/>
          <w:position w:val="-10"/>
          <w:szCs w:val="21"/>
        </w:rPr>
        <w:object w:dxaOrig="580" w:dyaOrig="260" w14:anchorId="7261E6C9">
          <v:shape id="_x0000_i1156" type="#_x0000_t75" style="width:28.2pt;height:12.6pt" o:ole="">
            <v:imagedata r:id="rId219" o:title=""/>
          </v:shape>
          <o:OLEObject Type="Embed" ProgID="Equation.DSMT4" ShapeID="_x0000_i1156" DrawAspect="Content" ObjectID="_1668275780" r:id="rId246"/>
        </w:object>
      </w:r>
      <w:r w:rsidRPr="00562791">
        <w:rPr>
          <w:rFonts w:ascii="宋体" w:hAnsi="宋体" w:hint="eastAsia"/>
          <w:szCs w:val="21"/>
        </w:rPr>
        <w:t>旋转一周</w:t>
      </w:r>
      <w:r>
        <w:rPr>
          <w:rFonts w:ascii="宋体" w:hAnsi="宋体" w:hint="eastAsia"/>
          <w:szCs w:val="21"/>
        </w:rPr>
        <w:t>所得旋转</w:t>
      </w:r>
      <w:r w:rsidRPr="00562791">
        <w:rPr>
          <w:rFonts w:ascii="宋体" w:hAnsi="宋体" w:hint="eastAsia"/>
          <w:szCs w:val="21"/>
        </w:rPr>
        <w:t>体的体积</w:t>
      </w:r>
      <w:r>
        <w:rPr>
          <w:rFonts w:ascii="宋体" w:hAnsi="宋体" w:hint="eastAsia"/>
          <w:szCs w:val="21"/>
        </w:rPr>
        <w:t>为</w:t>
      </w:r>
    </w:p>
    <w:p w14:paraId="7FFA2E83" w14:textId="2DFC292D" w:rsidR="00515ED0" w:rsidRDefault="005450AB" w:rsidP="00C3362B">
      <w:pPr>
        <w:adjustRightInd w:val="0"/>
        <w:snapToGrid w:val="0"/>
        <w:spacing w:beforeLines="50" w:before="156" w:line="360" w:lineRule="auto"/>
        <w:ind w:firstLineChars="50" w:firstLine="105"/>
        <w:jc w:val="center"/>
        <w:rPr>
          <w:rFonts w:ascii="宋体" w:hAnsi="宋体"/>
          <w:szCs w:val="21"/>
        </w:rPr>
      </w:pPr>
      <w:r w:rsidRPr="00F63E93">
        <w:rPr>
          <w:rFonts w:ascii="宋体" w:hAnsi="宋体"/>
          <w:position w:val="-24"/>
          <w:szCs w:val="21"/>
        </w:rPr>
        <w:object w:dxaOrig="3680" w:dyaOrig="620" w14:anchorId="358FCF0E">
          <v:shape id="_x0000_i1157" type="#_x0000_t75" style="width:184.2pt;height:30pt" o:ole="">
            <v:imagedata r:id="rId247" o:title=""/>
          </v:shape>
          <o:OLEObject Type="Embed" ProgID="Equation.DSMT4" ShapeID="_x0000_i1157" DrawAspect="Content" ObjectID="_1668275781" r:id="rId248"/>
        </w:object>
      </w:r>
    </w:p>
    <w:p w14:paraId="3DC46A61" w14:textId="4DF559A8" w:rsidR="005450AB" w:rsidRDefault="005450AB" w:rsidP="00C3362B">
      <w:pPr>
        <w:adjustRightInd w:val="0"/>
        <w:snapToGrid w:val="0"/>
        <w:spacing w:beforeLines="50" w:before="156"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因此，所求旋转体的体积为</w:t>
      </w:r>
    </w:p>
    <w:p w14:paraId="4D223195" w14:textId="0CD709BC" w:rsidR="00515ED0" w:rsidRDefault="005450AB" w:rsidP="00C3362B">
      <w:pPr>
        <w:adjustRightInd w:val="0"/>
        <w:snapToGrid w:val="0"/>
        <w:spacing w:beforeLines="50" w:before="156" w:line="360" w:lineRule="auto"/>
        <w:ind w:firstLineChars="50" w:firstLine="105"/>
        <w:jc w:val="center"/>
        <w:rPr>
          <w:rFonts w:ascii="宋体" w:hAnsi="宋体"/>
          <w:szCs w:val="21"/>
        </w:rPr>
      </w:pPr>
      <w:r w:rsidRPr="00F63E93">
        <w:rPr>
          <w:rFonts w:ascii="宋体" w:hAnsi="宋体"/>
          <w:position w:val="-24"/>
          <w:szCs w:val="21"/>
        </w:rPr>
        <w:object w:dxaOrig="3040" w:dyaOrig="620" w14:anchorId="30F56720">
          <v:shape id="_x0000_i1158" type="#_x0000_t75" style="width:151.8pt;height:30pt" o:ole="">
            <v:imagedata r:id="rId249" o:title=""/>
          </v:shape>
          <o:OLEObject Type="Embed" ProgID="Equation.DSMT4" ShapeID="_x0000_i1158" DrawAspect="Content" ObjectID="_1668275782" r:id="rId250"/>
        </w:object>
      </w:r>
      <w:r>
        <w:rPr>
          <w:rFonts w:ascii="宋体" w:hAnsi="宋体"/>
          <w:szCs w:val="21"/>
        </w:rPr>
        <w:t>.</w:t>
      </w:r>
    </w:p>
    <w:p w14:paraId="60131E25" w14:textId="77777777" w:rsidR="00515ED0" w:rsidRDefault="00515ED0" w:rsidP="00C3362B">
      <w:pPr>
        <w:adjustRightInd w:val="0"/>
        <w:snapToGrid w:val="0"/>
        <w:spacing w:beforeLines="50" w:before="156" w:line="360" w:lineRule="auto"/>
        <w:ind w:firstLineChars="50" w:firstLine="105"/>
        <w:rPr>
          <w:rFonts w:ascii="宋体" w:hAnsi="宋体"/>
          <w:szCs w:val="21"/>
        </w:rPr>
      </w:pPr>
    </w:p>
    <w:p w14:paraId="15F7B771" w14:textId="77777777" w:rsidR="00515ED0" w:rsidRDefault="00515ED0" w:rsidP="00515ED0">
      <w:pPr>
        <w:adjustRightInd w:val="0"/>
        <w:snapToGrid w:val="0"/>
        <w:spacing w:beforeLines="50" w:before="156"/>
        <w:ind w:firstLineChars="50" w:firstLine="105"/>
        <w:rPr>
          <w:rFonts w:ascii="宋体" w:hAnsi="宋体"/>
          <w:szCs w:val="21"/>
        </w:rPr>
      </w:pPr>
    </w:p>
    <w:p w14:paraId="49EFC49C" w14:textId="7B152059" w:rsidR="00E23E6C" w:rsidRPr="00644D95" w:rsidRDefault="004B0353" w:rsidP="00644D95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noProof/>
          <w:sz w:val="24"/>
        </w:rPr>
        <w:drawing>
          <wp:inline distT="0" distB="0" distL="0" distR="0" wp14:anchorId="498AAD32" wp14:editId="682341A3">
            <wp:extent cx="1485900" cy="371475"/>
            <wp:effectExtent l="0" t="0" r="0" b="9525"/>
            <wp:docPr id="9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D95" w:rsidRPr="00644D95">
        <w:rPr>
          <w:rFonts w:ascii="宋体" w:hAnsi="宋体" w:hint="eastAsia"/>
          <w:noProof/>
          <w:szCs w:val="21"/>
        </w:rPr>
        <w:t>五</w:t>
      </w:r>
      <w:r w:rsidR="00644D95" w:rsidRPr="00644D95">
        <w:rPr>
          <w:rFonts w:ascii="宋体" w:hAnsi="宋体" w:hint="eastAsia"/>
          <w:szCs w:val="21"/>
        </w:rPr>
        <w:t>、(</w:t>
      </w:r>
      <w:r w:rsidR="00644D95" w:rsidRPr="00644D95">
        <w:rPr>
          <w:rFonts w:ascii="宋体" w:hAnsi="宋体"/>
          <w:szCs w:val="21"/>
        </w:rPr>
        <w:t>10</w:t>
      </w:r>
      <w:r w:rsidR="00644D95" w:rsidRPr="00644D95">
        <w:rPr>
          <w:rFonts w:ascii="宋体" w:hAnsi="宋体" w:hint="eastAsia"/>
          <w:szCs w:val="21"/>
        </w:rPr>
        <w:t>分</w:t>
      </w:r>
      <w:r w:rsidR="00644D95" w:rsidRPr="00644D95">
        <w:rPr>
          <w:rFonts w:ascii="宋体" w:hAnsi="宋体"/>
          <w:szCs w:val="21"/>
        </w:rPr>
        <w:t>)</w:t>
      </w:r>
      <w:r w:rsidR="00644D95" w:rsidRPr="00644D95">
        <w:rPr>
          <w:rFonts w:ascii="宋体" w:hAnsi="宋体" w:hint="eastAsia"/>
          <w:szCs w:val="21"/>
        </w:rPr>
        <w:t xml:space="preserve"> 设函数</w:t>
      </w:r>
      <w:r w:rsidR="00644D95" w:rsidRPr="00644D95">
        <w:rPr>
          <w:rFonts w:ascii="宋体" w:hAnsi="宋体"/>
          <w:position w:val="-10"/>
          <w:szCs w:val="21"/>
        </w:rPr>
        <w:object w:dxaOrig="540" w:dyaOrig="320" w14:anchorId="08304644">
          <v:shape id="_x0000_i1159" type="#_x0000_t75" style="width:30pt;height:17.4pt" o:ole="">
            <v:imagedata r:id="rId251" o:title=""/>
          </v:shape>
          <o:OLEObject Type="Embed" ProgID="Equation.DSMT4" ShapeID="_x0000_i1159" DrawAspect="Content" ObjectID="_1668275783" r:id="rId252"/>
        </w:object>
      </w:r>
      <w:r w:rsidR="00644D95" w:rsidRPr="00644D95">
        <w:rPr>
          <w:rFonts w:ascii="宋体" w:hAnsi="宋体" w:hint="eastAsia"/>
          <w:szCs w:val="21"/>
        </w:rPr>
        <w:t>在</w:t>
      </w:r>
      <w:r w:rsidR="00644D95" w:rsidRPr="00644D95">
        <w:rPr>
          <w:rFonts w:ascii="宋体" w:hAnsi="宋体"/>
          <w:position w:val="-10"/>
          <w:szCs w:val="21"/>
        </w:rPr>
        <w:object w:dxaOrig="600" w:dyaOrig="320" w14:anchorId="3F04413F">
          <v:shape id="_x0000_i1160" type="#_x0000_t75" style="width:33pt;height:17.4pt" o:ole="">
            <v:imagedata r:id="rId253" o:title=""/>
          </v:shape>
          <o:OLEObject Type="Embed" ProgID="Equation.DSMT4" ShapeID="_x0000_i1160" DrawAspect="Content" ObjectID="_1668275784" r:id="rId254"/>
        </w:object>
      </w:r>
      <w:r w:rsidR="00644D95" w:rsidRPr="00644D95">
        <w:rPr>
          <w:rFonts w:ascii="宋体" w:hAnsi="宋体" w:hint="eastAsia"/>
          <w:szCs w:val="21"/>
        </w:rPr>
        <w:t>上具有三阶导数，且</w:t>
      </w:r>
      <w:r w:rsidR="00C36047" w:rsidRPr="00644D95">
        <w:rPr>
          <w:rFonts w:ascii="宋体" w:hAnsi="宋体"/>
          <w:position w:val="-10"/>
          <w:szCs w:val="21"/>
        </w:rPr>
        <w:object w:dxaOrig="1560" w:dyaOrig="320" w14:anchorId="2147DD9D">
          <v:shape id="_x0000_i1161" type="#_x0000_t75" style="width:85.8pt;height:17.4pt" o:ole="">
            <v:imagedata r:id="rId255" o:title=""/>
          </v:shape>
          <o:OLEObject Type="Embed" ProgID="Equation.DSMT4" ShapeID="_x0000_i1161" DrawAspect="Content" ObjectID="_1668275785" r:id="rId256"/>
        </w:object>
      </w:r>
      <w:r w:rsidR="00644D95" w:rsidRPr="00644D95">
        <w:rPr>
          <w:rFonts w:ascii="宋体" w:hAnsi="宋体"/>
          <w:szCs w:val="21"/>
        </w:rPr>
        <w:t>.</w:t>
      </w:r>
      <w:r w:rsidR="00644D95" w:rsidRPr="00644D95">
        <w:rPr>
          <w:rFonts w:ascii="宋体" w:hAnsi="宋体" w:hint="eastAsia"/>
          <w:szCs w:val="21"/>
        </w:rPr>
        <w:t>令</w:t>
      </w:r>
      <w:r w:rsidR="00644D95" w:rsidRPr="00644D95">
        <w:rPr>
          <w:rFonts w:ascii="宋体" w:hAnsi="宋体"/>
          <w:position w:val="-10"/>
          <w:szCs w:val="21"/>
        </w:rPr>
        <w:object w:dxaOrig="2020" w:dyaOrig="360" w14:anchorId="5D0D8DB3">
          <v:shape id="_x0000_i1162" type="#_x0000_t75" style="width:111.6pt;height:19.8pt" o:ole="">
            <v:imagedata r:id="rId257" o:title=""/>
          </v:shape>
          <o:OLEObject Type="Embed" ProgID="Equation.DSMT4" ShapeID="_x0000_i1162" DrawAspect="Content" ObjectID="_1668275786" r:id="rId258"/>
        </w:object>
      </w:r>
      <w:r w:rsidR="00644D95" w:rsidRPr="00644D95">
        <w:rPr>
          <w:rFonts w:ascii="宋体" w:hAnsi="宋体"/>
          <w:szCs w:val="21"/>
        </w:rPr>
        <w:t>.</w:t>
      </w:r>
      <w:r w:rsidR="00644D95" w:rsidRPr="00644D95">
        <w:rPr>
          <w:rFonts w:ascii="宋体" w:hAnsi="宋体" w:hint="eastAsia"/>
          <w:szCs w:val="21"/>
        </w:rPr>
        <w:t>证明</w:t>
      </w:r>
      <w:r w:rsidR="004A370C" w:rsidRPr="00644D95">
        <w:rPr>
          <w:rFonts w:ascii="宋体" w:hAnsi="宋体"/>
          <w:position w:val="-10"/>
          <w:szCs w:val="21"/>
        </w:rPr>
        <w:object w:dxaOrig="700" w:dyaOrig="320" w14:anchorId="6C01F8AC">
          <v:shape id="_x0000_i1163" type="#_x0000_t75" style="width:38.4pt;height:17.4pt" o:ole="">
            <v:imagedata r:id="rId259" o:title=""/>
          </v:shape>
          <o:OLEObject Type="Embed" ProgID="Equation.DSMT4" ShapeID="_x0000_i1163" DrawAspect="Content" ObjectID="_1668275787" r:id="rId260"/>
        </w:object>
      </w:r>
      <w:r w:rsidR="00644D95" w:rsidRPr="00644D95">
        <w:rPr>
          <w:rFonts w:ascii="宋体" w:hAnsi="宋体" w:hint="eastAsia"/>
          <w:szCs w:val="21"/>
        </w:rPr>
        <w:t>在</w:t>
      </w:r>
      <w:r w:rsidR="00644D95" w:rsidRPr="00644D95">
        <w:rPr>
          <w:rFonts w:ascii="宋体" w:hAnsi="宋体"/>
          <w:position w:val="-10"/>
          <w:szCs w:val="21"/>
        </w:rPr>
        <w:object w:dxaOrig="620" w:dyaOrig="320" w14:anchorId="22ADC6DD">
          <v:shape id="_x0000_i1164" type="#_x0000_t75" style="width:34.2pt;height:17.4pt" o:ole="">
            <v:imagedata r:id="rId261" o:title=""/>
          </v:shape>
          <o:OLEObject Type="Embed" ProgID="Equation.DSMT4" ShapeID="_x0000_i1164" DrawAspect="Content" ObjectID="_1668275788" r:id="rId262"/>
        </w:object>
      </w:r>
      <w:r w:rsidR="00644D95" w:rsidRPr="00644D95">
        <w:rPr>
          <w:rFonts w:ascii="宋体" w:hAnsi="宋体" w:hint="eastAsia"/>
          <w:szCs w:val="21"/>
        </w:rPr>
        <w:t>内至少存在一个零点.</w:t>
      </w:r>
    </w:p>
    <w:p w14:paraId="782B5D68" w14:textId="77777777" w:rsidR="00C36047" w:rsidRDefault="00C36047" w:rsidP="00C3362B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14:paraId="50F91497" w14:textId="7486F329" w:rsidR="00A542A2" w:rsidRDefault="00E23E6C" w:rsidP="00C3362B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</w:rPr>
        <w:t>证明</w:t>
      </w:r>
      <w:r w:rsidR="009D2CA9" w:rsidRPr="000D3E5B">
        <w:rPr>
          <w:rFonts w:ascii="宋体" w:hAnsi="宋体"/>
          <w:b/>
          <w:szCs w:val="21"/>
        </w:rPr>
        <w:t xml:space="preserve">: </w:t>
      </w:r>
      <w:r w:rsidR="00644D95">
        <w:rPr>
          <w:rFonts w:ascii="宋体" w:hAnsi="宋体" w:hint="eastAsia"/>
          <w:bCs/>
          <w:szCs w:val="21"/>
        </w:rPr>
        <w:t>因为</w:t>
      </w:r>
      <w:r w:rsidR="00644D95" w:rsidRPr="007014BC">
        <w:rPr>
          <w:rFonts w:ascii="宋体" w:hAnsi="宋体"/>
          <w:position w:val="-10"/>
          <w:szCs w:val="21"/>
        </w:rPr>
        <w:object w:dxaOrig="560" w:dyaOrig="320" w14:anchorId="217F3D72">
          <v:shape id="_x0000_i1165" type="#_x0000_t75" style="width:28.2pt;height:15.6pt" o:ole="">
            <v:imagedata r:id="rId263" o:title=""/>
          </v:shape>
          <o:OLEObject Type="Embed" ProgID="Equation.DSMT4" ShapeID="_x0000_i1165" DrawAspect="Content" ObjectID="_1668275789" r:id="rId264"/>
        </w:object>
      </w:r>
      <w:r w:rsidR="00271866">
        <w:rPr>
          <w:rFonts w:ascii="宋体" w:hAnsi="宋体" w:hint="eastAsia"/>
          <w:szCs w:val="21"/>
        </w:rPr>
        <w:t>在</w:t>
      </w:r>
      <w:r w:rsidR="00644D95" w:rsidRPr="00644D95">
        <w:rPr>
          <w:rFonts w:ascii="宋体" w:hAnsi="宋体"/>
          <w:position w:val="-10"/>
          <w:szCs w:val="21"/>
        </w:rPr>
        <w:object w:dxaOrig="600" w:dyaOrig="320" w14:anchorId="10DD3762">
          <v:shape id="_x0000_i1166" type="#_x0000_t75" style="width:33pt;height:17.4pt" o:ole="">
            <v:imagedata r:id="rId253" o:title=""/>
          </v:shape>
          <o:OLEObject Type="Embed" ProgID="Equation.DSMT4" ShapeID="_x0000_i1166" DrawAspect="Content" ObjectID="_1668275790" r:id="rId265"/>
        </w:object>
      </w:r>
      <w:r w:rsidR="00271866">
        <w:rPr>
          <w:rFonts w:ascii="宋体" w:hAnsi="宋体" w:hint="eastAsia"/>
          <w:szCs w:val="21"/>
        </w:rPr>
        <w:t>上连续，在</w:t>
      </w:r>
      <w:r w:rsidR="00644D95" w:rsidRPr="00644D95">
        <w:rPr>
          <w:rFonts w:ascii="宋体" w:hAnsi="宋体"/>
          <w:position w:val="-10"/>
          <w:szCs w:val="21"/>
        </w:rPr>
        <w:object w:dxaOrig="620" w:dyaOrig="320" w14:anchorId="7DB7C838">
          <v:shape id="_x0000_i1167" type="#_x0000_t75" style="width:34.2pt;height:17.4pt" o:ole="">
            <v:imagedata r:id="rId261" o:title=""/>
          </v:shape>
          <o:OLEObject Type="Embed" ProgID="Equation.DSMT4" ShapeID="_x0000_i1167" DrawAspect="Content" ObjectID="_1668275791" r:id="rId266"/>
        </w:object>
      </w:r>
      <w:r w:rsidR="00271866">
        <w:rPr>
          <w:rFonts w:ascii="宋体" w:hAnsi="宋体" w:hint="eastAsia"/>
          <w:szCs w:val="21"/>
        </w:rPr>
        <w:t>内可导，</w:t>
      </w:r>
      <w:r w:rsidR="004A370C" w:rsidRPr="00644D95">
        <w:rPr>
          <w:rFonts w:ascii="宋体" w:hAnsi="宋体"/>
          <w:position w:val="-10"/>
          <w:szCs w:val="21"/>
        </w:rPr>
        <w:object w:dxaOrig="1579" w:dyaOrig="320" w14:anchorId="0E72C87E">
          <v:shape id="_x0000_i1168" type="#_x0000_t75" style="width:87pt;height:17.4pt" o:ole="">
            <v:imagedata r:id="rId267" o:title=""/>
          </v:shape>
          <o:OLEObject Type="Embed" ProgID="Equation.DSMT4" ShapeID="_x0000_i1168" DrawAspect="Content" ObjectID="_1668275792" r:id="rId268"/>
        </w:object>
      </w:r>
      <w:r w:rsidR="00644D95">
        <w:rPr>
          <w:rFonts w:ascii="宋体" w:hAnsi="宋体" w:hint="eastAsia"/>
          <w:szCs w:val="21"/>
        </w:rPr>
        <w:t>，</w:t>
      </w:r>
      <w:r w:rsidR="00271866">
        <w:rPr>
          <w:rFonts w:ascii="宋体" w:hAnsi="宋体" w:hint="eastAsia"/>
          <w:szCs w:val="21"/>
        </w:rPr>
        <w:t>由</w:t>
      </w:r>
      <w:r w:rsidR="00644D95">
        <w:rPr>
          <w:rFonts w:ascii="宋体" w:hAnsi="宋体" w:hint="eastAsia"/>
          <w:szCs w:val="21"/>
        </w:rPr>
        <w:t>罗尔</w:t>
      </w:r>
      <w:r w:rsidR="00271866">
        <w:rPr>
          <w:rFonts w:ascii="宋体" w:hAnsi="宋体" w:hint="eastAsia"/>
          <w:szCs w:val="21"/>
        </w:rPr>
        <w:t>中值定理知，至少存在一点</w:t>
      </w:r>
      <w:r w:rsidR="004A370C" w:rsidRPr="00644D95">
        <w:rPr>
          <w:rFonts w:ascii="宋体" w:hAnsi="宋体"/>
          <w:position w:val="-14"/>
          <w:szCs w:val="21"/>
        </w:rPr>
        <w:object w:dxaOrig="999" w:dyaOrig="380" w14:anchorId="321873AC">
          <v:shape id="_x0000_i1169" type="#_x0000_t75" style="width:49.2pt;height:18.6pt" o:ole="">
            <v:imagedata r:id="rId269" o:title=""/>
          </v:shape>
          <o:OLEObject Type="Embed" ProgID="Equation.DSMT4" ShapeID="_x0000_i1169" DrawAspect="Content" ObjectID="_1668275793" r:id="rId270"/>
        </w:object>
      </w:r>
      <w:r w:rsidR="00271866">
        <w:rPr>
          <w:rFonts w:ascii="宋体" w:hAnsi="宋体" w:hint="eastAsia"/>
          <w:szCs w:val="21"/>
        </w:rPr>
        <w:t>，使得</w:t>
      </w:r>
      <w:r w:rsidR="00644D95" w:rsidRPr="00644D95">
        <w:rPr>
          <w:rFonts w:ascii="宋体" w:hAnsi="宋体"/>
          <w:position w:val="-14"/>
          <w:szCs w:val="21"/>
        </w:rPr>
        <w:object w:dxaOrig="1040" w:dyaOrig="380" w14:anchorId="05A93CC1">
          <v:shape id="_x0000_i1170" type="#_x0000_t75" style="width:51pt;height:18.6pt" o:ole="">
            <v:imagedata r:id="rId271" o:title=""/>
          </v:shape>
          <o:OLEObject Type="Embed" ProgID="Equation.DSMT4" ShapeID="_x0000_i1170" DrawAspect="Content" ObjectID="_1668275794" r:id="rId272"/>
        </w:object>
      </w:r>
      <w:r w:rsidR="00644D95">
        <w:rPr>
          <w:rFonts w:ascii="宋体" w:hAnsi="宋体" w:hint="eastAsia"/>
          <w:szCs w:val="21"/>
        </w:rPr>
        <w:t>.</w:t>
      </w:r>
    </w:p>
    <w:p w14:paraId="6012FF7C" w14:textId="625D56CE" w:rsidR="00271866" w:rsidRDefault="004A370C" w:rsidP="004A370C">
      <w:pPr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</w:t>
      </w:r>
      <w:r w:rsidRPr="00644D95">
        <w:rPr>
          <w:rFonts w:ascii="宋体" w:hAnsi="宋体"/>
          <w:position w:val="-10"/>
          <w:szCs w:val="21"/>
        </w:rPr>
        <w:object w:dxaOrig="3580" w:dyaOrig="360" w14:anchorId="2053CB94">
          <v:shape id="_x0000_i1171" type="#_x0000_t75" style="width:197.4pt;height:19.8pt" o:ole="">
            <v:imagedata r:id="rId273" o:title=""/>
          </v:shape>
          <o:OLEObject Type="Embed" ProgID="Equation.DSMT4" ShapeID="_x0000_i1171" DrawAspect="Content" ObjectID="_1668275795" r:id="rId274"/>
        </w:object>
      </w:r>
      <w:r>
        <w:rPr>
          <w:rFonts w:ascii="宋体" w:hAnsi="宋体" w:hint="eastAsia"/>
          <w:szCs w:val="21"/>
        </w:rPr>
        <w:t>，得</w:t>
      </w:r>
      <w:r w:rsidRPr="004A370C">
        <w:rPr>
          <w:rFonts w:ascii="宋体" w:hAnsi="宋体"/>
          <w:position w:val="-10"/>
          <w:szCs w:val="21"/>
        </w:rPr>
        <w:object w:dxaOrig="960" w:dyaOrig="320" w14:anchorId="5D657F11">
          <v:shape id="_x0000_i1172" type="#_x0000_t75" style="width:47.4pt;height:15.6pt" o:ole="">
            <v:imagedata r:id="rId275" o:title=""/>
          </v:shape>
          <o:OLEObject Type="Embed" ProgID="Equation.DSMT4" ShapeID="_x0000_i1172" DrawAspect="Content" ObjectID="_1668275796" r:id="rId276"/>
        </w:objec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于是</w:t>
      </w:r>
      <w:r w:rsidRPr="00644D95">
        <w:rPr>
          <w:rFonts w:ascii="宋体" w:hAnsi="宋体"/>
          <w:position w:val="-14"/>
          <w:szCs w:val="21"/>
        </w:rPr>
        <w:object w:dxaOrig="1820" w:dyaOrig="380" w14:anchorId="27AA9915">
          <v:shape id="_x0000_i1173" type="#_x0000_t75" style="width:89.4pt;height:18.6pt" o:ole="">
            <v:imagedata r:id="rId277" o:title=""/>
          </v:shape>
          <o:OLEObject Type="Embed" ProgID="Equation.DSMT4" ShapeID="_x0000_i1173" DrawAspect="Content" ObjectID="_1668275797" r:id="rId278"/>
        </w:objec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由罗尔中值定理知，至少存在一点</w:t>
      </w:r>
      <w:r w:rsidRPr="00644D95">
        <w:rPr>
          <w:rFonts w:ascii="宋体" w:hAnsi="宋体"/>
          <w:position w:val="-14"/>
          <w:szCs w:val="21"/>
        </w:rPr>
        <w:object w:dxaOrig="1140" w:dyaOrig="380" w14:anchorId="4260F295">
          <v:shape id="_x0000_i1174" type="#_x0000_t75" style="width:55.8pt;height:18.6pt" o:ole="">
            <v:imagedata r:id="rId279" o:title=""/>
          </v:shape>
          <o:OLEObject Type="Embed" ProgID="Equation.DSMT4" ShapeID="_x0000_i1174" DrawAspect="Content" ObjectID="_1668275798" r:id="rId280"/>
        </w:object>
      </w:r>
      <w:r>
        <w:rPr>
          <w:rFonts w:ascii="宋体" w:hAnsi="宋体" w:hint="eastAsia"/>
          <w:szCs w:val="21"/>
        </w:rPr>
        <w:t>，使得</w:t>
      </w:r>
      <w:r w:rsidRPr="00644D95">
        <w:rPr>
          <w:rFonts w:ascii="宋体" w:hAnsi="宋体"/>
          <w:position w:val="-14"/>
          <w:szCs w:val="21"/>
        </w:rPr>
        <w:object w:dxaOrig="1120" w:dyaOrig="380" w14:anchorId="1C470C48">
          <v:shape id="_x0000_i1175" type="#_x0000_t75" style="width:55.2pt;height:18.6pt" o:ole="">
            <v:imagedata r:id="rId281" o:title=""/>
          </v:shape>
          <o:OLEObject Type="Embed" ProgID="Equation.DSMT4" ShapeID="_x0000_i1175" DrawAspect="Content" ObjectID="_1668275799" r:id="rId282"/>
        </w:object>
      </w:r>
      <w:r>
        <w:rPr>
          <w:rFonts w:ascii="宋体" w:hAnsi="宋体" w:hint="eastAsia"/>
          <w:szCs w:val="21"/>
        </w:rPr>
        <w:t>.</w:t>
      </w:r>
    </w:p>
    <w:p w14:paraId="00BD9D58" w14:textId="1C2BB2DF" w:rsidR="00F128C0" w:rsidRDefault="004A370C" w:rsidP="00C36047">
      <w:pPr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</w:t>
      </w:r>
      <w:r w:rsidRPr="00644D95">
        <w:rPr>
          <w:rFonts w:ascii="宋体" w:hAnsi="宋体"/>
          <w:position w:val="-10"/>
          <w:szCs w:val="21"/>
        </w:rPr>
        <w:object w:dxaOrig="4540" w:dyaOrig="360" w14:anchorId="627D4532">
          <v:shape id="_x0000_i1176" type="#_x0000_t75" style="width:250.2pt;height:19.8pt" o:ole="">
            <v:imagedata r:id="rId283" o:title=""/>
          </v:shape>
          <o:OLEObject Type="Embed" ProgID="Equation.DSMT4" ShapeID="_x0000_i1176" DrawAspect="Content" ObjectID="_1668275800" r:id="rId284"/>
        </w:object>
      </w:r>
      <w:r w:rsidR="00C36047">
        <w:rPr>
          <w:rFonts w:ascii="宋体" w:hAnsi="宋体" w:hint="eastAsia"/>
          <w:szCs w:val="21"/>
        </w:rPr>
        <w:t>，得</w:t>
      </w:r>
      <w:r w:rsidR="00C36047" w:rsidRPr="004A370C">
        <w:rPr>
          <w:rFonts w:ascii="宋体" w:hAnsi="宋体"/>
          <w:position w:val="-10"/>
          <w:szCs w:val="21"/>
        </w:rPr>
        <w:object w:dxaOrig="999" w:dyaOrig="320" w14:anchorId="4D3866D3">
          <v:shape id="_x0000_i1177" type="#_x0000_t75" style="width:49.2pt;height:15.6pt" o:ole="">
            <v:imagedata r:id="rId285" o:title=""/>
          </v:shape>
          <o:OLEObject Type="Embed" ProgID="Equation.DSMT4" ShapeID="_x0000_i1177" DrawAspect="Content" ObjectID="_1668275801" r:id="rId286"/>
        </w:object>
      </w:r>
      <w:r w:rsidR="00C36047">
        <w:rPr>
          <w:rFonts w:ascii="宋体" w:hAnsi="宋体"/>
          <w:szCs w:val="21"/>
        </w:rPr>
        <w:t>.</w:t>
      </w:r>
      <w:r w:rsidR="00C36047">
        <w:rPr>
          <w:rFonts w:ascii="宋体" w:hAnsi="宋体" w:hint="eastAsia"/>
          <w:szCs w:val="21"/>
        </w:rPr>
        <w:t>于是</w:t>
      </w:r>
      <w:r w:rsidR="00C36047" w:rsidRPr="00644D95">
        <w:rPr>
          <w:rFonts w:ascii="宋体" w:hAnsi="宋体"/>
          <w:position w:val="-14"/>
          <w:szCs w:val="21"/>
        </w:rPr>
        <w:object w:dxaOrig="1939" w:dyaOrig="380" w14:anchorId="07CD82E6">
          <v:shape id="_x0000_i1178" type="#_x0000_t75" style="width:95.4pt;height:18.6pt" o:ole="">
            <v:imagedata r:id="rId287" o:title=""/>
          </v:shape>
          <o:OLEObject Type="Embed" ProgID="Equation.DSMT4" ShapeID="_x0000_i1178" DrawAspect="Content" ObjectID="_1668275802" r:id="rId288"/>
        </w:object>
      </w:r>
      <w:r w:rsidR="00C36047">
        <w:rPr>
          <w:rFonts w:ascii="宋体" w:hAnsi="宋体"/>
          <w:szCs w:val="21"/>
        </w:rPr>
        <w:t>.</w:t>
      </w:r>
      <w:r w:rsidR="00C36047">
        <w:rPr>
          <w:rFonts w:ascii="宋体" w:hAnsi="宋体" w:hint="eastAsia"/>
          <w:szCs w:val="21"/>
        </w:rPr>
        <w:t>由罗尔中值定理知，至少存在一点</w:t>
      </w:r>
      <w:r w:rsidR="00C36047" w:rsidRPr="00644D95">
        <w:rPr>
          <w:rFonts w:ascii="宋体" w:hAnsi="宋体"/>
          <w:position w:val="-14"/>
          <w:szCs w:val="21"/>
        </w:rPr>
        <w:object w:dxaOrig="1820" w:dyaOrig="380" w14:anchorId="722367A6">
          <v:shape id="_x0000_i1179" type="#_x0000_t75" style="width:89.4pt;height:18.6pt" o:ole="">
            <v:imagedata r:id="rId289" o:title=""/>
          </v:shape>
          <o:OLEObject Type="Embed" ProgID="Equation.DSMT4" ShapeID="_x0000_i1179" DrawAspect="Content" ObjectID="_1668275803" r:id="rId290"/>
        </w:object>
      </w:r>
      <w:r w:rsidR="00C36047">
        <w:rPr>
          <w:rFonts w:ascii="宋体" w:hAnsi="宋体" w:hint="eastAsia"/>
          <w:szCs w:val="21"/>
        </w:rPr>
        <w:t>，使得</w:t>
      </w:r>
      <w:r w:rsidR="00C36047" w:rsidRPr="00C36047">
        <w:rPr>
          <w:rFonts w:ascii="宋体" w:hAnsi="宋体"/>
          <w:position w:val="-10"/>
          <w:szCs w:val="21"/>
        </w:rPr>
        <w:object w:dxaOrig="1060" w:dyaOrig="320" w14:anchorId="534C510D">
          <v:shape id="_x0000_i1180" type="#_x0000_t75" style="width:52.2pt;height:15.6pt" o:ole="">
            <v:imagedata r:id="rId291" o:title=""/>
          </v:shape>
          <o:OLEObject Type="Embed" ProgID="Equation.DSMT4" ShapeID="_x0000_i1180" DrawAspect="Content" ObjectID="_1668275804" r:id="rId292"/>
        </w:object>
      </w:r>
      <w:r w:rsidR="00F128C0">
        <w:rPr>
          <w:rFonts w:ascii="宋体" w:hAnsi="宋体"/>
          <w:szCs w:val="21"/>
        </w:rPr>
        <w:t>.</w:t>
      </w:r>
    </w:p>
    <w:p w14:paraId="241C61C2" w14:textId="47CEAFB5" w:rsidR="00656E3B" w:rsidRDefault="00656E3B" w:rsidP="00C3362B">
      <w:pPr>
        <w:adjustRightInd w:val="0"/>
        <w:snapToGrid w:val="0"/>
        <w:spacing w:line="360" w:lineRule="auto"/>
        <w:rPr>
          <w:rFonts w:ascii="Symbol" w:hAnsi="Symbol" w:hint="eastAsia"/>
          <w:szCs w:val="21"/>
        </w:rPr>
      </w:pPr>
    </w:p>
    <w:p w14:paraId="5A2D948D" w14:textId="21A8D40B" w:rsidR="00656E3B" w:rsidRDefault="00656E3B" w:rsidP="0055355F">
      <w:pPr>
        <w:spacing w:line="360" w:lineRule="auto"/>
        <w:rPr>
          <w:rFonts w:ascii="Symbol" w:hAnsi="Symbol" w:hint="eastAsia"/>
          <w:szCs w:val="21"/>
        </w:rPr>
      </w:pPr>
    </w:p>
    <w:p w14:paraId="22E6FD8B" w14:textId="77777777" w:rsidR="00656E3B" w:rsidRPr="00656E3B" w:rsidRDefault="00656E3B" w:rsidP="0055355F">
      <w:pPr>
        <w:spacing w:line="360" w:lineRule="auto"/>
        <w:rPr>
          <w:rFonts w:ascii="Symbol" w:hAnsi="Symbol" w:hint="eastAsia"/>
          <w:szCs w:val="21"/>
        </w:rPr>
      </w:pPr>
    </w:p>
    <w:p w14:paraId="1B1E100B" w14:textId="77777777" w:rsidR="00A542A2" w:rsidRDefault="00A542A2" w:rsidP="0055355F">
      <w:pPr>
        <w:spacing w:line="360" w:lineRule="auto"/>
        <w:rPr>
          <w:rFonts w:ascii="Symbol" w:hAnsi="Symbol" w:hint="eastAsia"/>
          <w:szCs w:val="21"/>
        </w:rPr>
      </w:pPr>
    </w:p>
    <w:p w14:paraId="6B5A2D97" w14:textId="77777777" w:rsidR="00A542A2" w:rsidRDefault="00A542A2" w:rsidP="0055355F">
      <w:pPr>
        <w:spacing w:line="360" w:lineRule="auto"/>
        <w:rPr>
          <w:rFonts w:ascii="Symbol" w:hAnsi="Symbol" w:hint="eastAsia"/>
          <w:szCs w:val="21"/>
        </w:rPr>
      </w:pPr>
    </w:p>
    <w:p w14:paraId="7D93F183" w14:textId="77777777" w:rsidR="00A542A2" w:rsidRDefault="00A542A2" w:rsidP="0055355F">
      <w:pPr>
        <w:spacing w:line="360" w:lineRule="auto"/>
        <w:rPr>
          <w:rFonts w:ascii="Symbol" w:hAnsi="Symbol" w:hint="eastAsia"/>
          <w:szCs w:val="21"/>
        </w:rPr>
      </w:pPr>
    </w:p>
    <w:p w14:paraId="2FA531F1" w14:textId="77777777" w:rsidR="00A542A2" w:rsidRPr="007479D9" w:rsidRDefault="00A542A2" w:rsidP="0055355F">
      <w:pPr>
        <w:spacing w:line="360" w:lineRule="auto"/>
        <w:rPr>
          <w:rFonts w:ascii="Symbol" w:hAnsi="Symbol" w:hint="eastAsia"/>
          <w:szCs w:val="21"/>
        </w:rPr>
      </w:pPr>
    </w:p>
    <w:sectPr w:rsidR="00A542A2" w:rsidRPr="007479D9" w:rsidSect="002D7BC3">
      <w:footerReference w:type="default" r:id="rId293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74234" w14:textId="77777777" w:rsidR="00937897" w:rsidRDefault="00937897">
      <w:r>
        <w:separator/>
      </w:r>
    </w:p>
  </w:endnote>
  <w:endnote w:type="continuationSeparator" w:id="0">
    <w:p w14:paraId="5A5497D7" w14:textId="77777777" w:rsidR="00937897" w:rsidRDefault="0093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507E6" w14:textId="77777777" w:rsidR="00C216EF" w:rsidRDefault="00C216EF">
    <w:pPr>
      <w:pStyle w:val="a7"/>
      <w:tabs>
        <w:tab w:val="clear" w:pos="4153"/>
        <w:tab w:val="clear" w:pos="8306"/>
        <w:tab w:val="center" w:pos="8203"/>
        <w:tab w:val="right" w:pos="13320"/>
      </w:tabs>
    </w:pPr>
    <w:r>
      <w:rPr>
        <w:szCs w:val="21"/>
      </w:rPr>
      <w:tab/>
    </w: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>
      <w:rPr>
        <w:rStyle w:val="ab"/>
        <w:noProof/>
      </w:rPr>
      <w:t>3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2821E" w14:textId="77777777" w:rsidR="00937897" w:rsidRDefault="00937897">
      <w:r>
        <w:separator/>
      </w:r>
    </w:p>
  </w:footnote>
  <w:footnote w:type="continuationSeparator" w:id="0">
    <w:p w14:paraId="30560B3B" w14:textId="77777777" w:rsidR="00937897" w:rsidRDefault="00937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4FC633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47EA47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C3A25B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0A4A0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7304CC9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00C778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B4A02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8B4F9A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FF88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2F02A1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60395F"/>
    <w:multiLevelType w:val="multilevel"/>
    <w:tmpl w:val="E522C4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3DEB182A"/>
    <w:multiLevelType w:val="hybridMultilevel"/>
    <w:tmpl w:val="F2B0E26C"/>
    <w:lvl w:ilvl="0" w:tplc="D20CA4C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46FF6EAF"/>
    <w:multiLevelType w:val="hybridMultilevel"/>
    <w:tmpl w:val="EB362810"/>
    <w:lvl w:ilvl="0" w:tplc="50ECD0D4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47B2448C"/>
    <w:multiLevelType w:val="multilevel"/>
    <w:tmpl w:val="47B2448C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52D338EB"/>
    <w:multiLevelType w:val="hybridMultilevel"/>
    <w:tmpl w:val="1D083CFE"/>
    <w:lvl w:ilvl="0" w:tplc="43F0DBFE">
      <w:start w:val="5"/>
      <w:numFmt w:val="decimal"/>
      <w:lvlText w:val="%1."/>
      <w:lvlJc w:val="left"/>
      <w:pPr>
        <w:ind w:left="36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767232ED"/>
    <w:multiLevelType w:val="hybridMultilevel"/>
    <w:tmpl w:val="64BAC5EC"/>
    <w:lvl w:ilvl="0" w:tplc="AA14739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EC7"/>
    <w:rsid w:val="00000A88"/>
    <w:rsid w:val="00001B29"/>
    <w:rsid w:val="00004559"/>
    <w:rsid w:val="00011CAE"/>
    <w:rsid w:val="00012320"/>
    <w:rsid w:val="00014708"/>
    <w:rsid w:val="00017FE6"/>
    <w:rsid w:val="0002334E"/>
    <w:rsid w:val="00024AEF"/>
    <w:rsid w:val="00024D58"/>
    <w:rsid w:val="00024E1B"/>
    <w:rsid w:val="000255A9"/>
    <w:rsid w:val="00033916"/>
    <w:rsid w:val="000350B0"/>
    <w:rsid w:val="0003513A"/>
    <w:rsid w:val="00035412"/>
    <w:rsid w:val="00040123"/>
    <w:rsid w:val="00040AB3"/>
    <w:rsid w:val="00042DE1"/>
    <w:rsid w:val="000537D7"/>
    <w:rsid w:val="00053ABD"/>
    <w:rsid w:val="0005518E"/>
    <w:rsid w:val="00062582"/>
    <w:rsid w:val="00064DC5"/>
    <w:rsid w:val="000668FE"/>
    <w:rsid w:val="0007118A"/>
    <w:rsid w:val="000775CC"/>
    <w:rsid w:val="00082FB3"/>
    <w:rsid w:val="00083924"/>
    <w:rsid w:val="000944D9"/>
    <w:rsid w:val="0009474D"/>
    <w:rsid w:val="000975B7"/>
    <w:rsid w:val="00097852"/>
    <w:rsid w:val="000A112A"/>
    <w:rsid w:val="000A3A22"/>
    <w:rsid w:val="000B0C58"/>
    <w:rsid w:val="000B4141"/>
    <w:rsid w:val="000B600A"/>
    <w:rsid w:val="000B67AC"/>
    <w:rsid w:val="000B77C3"/>
    <w:rsid w:val="000C10A8"/>
    <w:rsid w:val="000C53CC"/>
    <w:rsid w:val="000D0392"/>
    <w:rsid w:val="000D0E94"/>
    <w:rsid w:val="000D3E5B"/>
    <w:rsid w:val="000D4459"/>
    <w:rsid w:val="000E1879"/>
    <w:rsid w:val="000E2E49"/>
    <w:rsid w:val="000E3B47"/>
    <w:rsid w:val="000E476A"/>
    <w:rsid w:val="000E7E89"/>
    <w:rsid w:val="000F37F9"/>
    <w:rsid w:val="000F385D"/>
    <w:rsid w:val="000F3E91"/>
    <w:rsid w:val="000F4CAD"/>
    <w:rsid w:val="00100036"/>
    <w:rsid w:val="00113EF0"/>
    <w:rsid w:val="001179F7"/>
    <w:rsid w:val="001202F9"/>
    <w:rsid w:val="0012550D"/>
    <w:rsid w:val="00135AEA"/>
    <w:rsid w:val="00135DE7"/>
    <w:rsid w:val="00136698"/>
    <w:rsid w:val="001379DC"/>
    <w:rsid w:val="00142E01"/>
    <w:rsid w:val="00144AE7"/>
    <w:rsid w:val="00146938"/>
    <w:rsid w:val="001630EB"/>
    <w:rsid w:val="00171788"/>
    <w:rsid w:val="00173572"/>
    <w:rsid w:val="00174549"/>
    <w:rsid w:val="001761D5"/>
    <w:rsid w:val="00180095"/>
    <w:rsid w:val="001821AC"/>
    <w:rsid w:val="0018426C"/>
    <w:rsid w:val="00185B11"/>
    <w:rsid w:val="0019003F"/>
    <w:rsid w:val="001913E3"/>
    <w:rsid w:val="00192D00"/>
    <w:rsid w:val="001937F9"/>
    <w:rsid w:val="00194A62"/>
    <w:rsid w:val="0019765C"/>
    <w:rsid w:val="001A5F6D"/>
    <w:rsid w:val="001B10B9"/>
    <w:rsid w:val="001B13C9"/>
    <w:rsid w:val="001C14B6"/>
    <w:rsid w:val="001C34ED"/>
    <w:rsid w:val="001C74D9"/>
    <w:rsid w:val="001D1BD9"/>
    <w:rsid w:val="001D61AF"/>
    <w:rsid w:val="001D6743"/>
    <w:rsid w:val="001D6C98"/>
    <w:rsid w:val="001E15B5"/>
    <w:rsid w:val="001E50A9"/>
    <w:rsid w:val="001E6DB3"/>
    <w:rsid w:val="001F0824"/>
    <w:rsid w:val="001F1630"/>
    <w:rsid w:val="001F255F"/>
    <w:rsid w:val="001F47CA"/>
    <w:rsid w:val="001F70C2"/>
    <w:rsid w:val="0020563E"/>
    <w:rsid w:val="00212062"/>
    <w:rsid w:val="00212FF9"/>
    <w:rsid w:val="0021535F"/>
    <w:rsid w:val="00220C9A"/>
    <w:rsid w:val="00233E7E"/>
    <w:rsid w:val="00234297"/>
    <w:rsid w:val="00243E67"/>
    <w:rsid w:val="00250B93"/>
    <w:rsid w:val="00255818"/>
    <w:rsid w:val="00255826"/>
    <w:rsid w:val="00257077"/>
    <w:rsid w:val="002576D7"/>
    <w:rsid w:val="002628DF"/>
    <w:rsid w:val="0026404E"/>
    <w:rsid w:val="00265125"/>
    <w:rsid w:val="00270FD6"/>
    <w:rsid w:val="00271432"/>
    <w:rsid w:val="00271866"/>
    <w:rsid w:val="00272999"/>
    <w:rsid w:val="00275654"/>
    <w:rsid w:val="0027602D"/>
    <w:rsid w:val="00282285"/>
    <w:rsid w:val="00282AC7"/>
    <w:rsid w:val="002833AB"/>
    <w:rsid w:val="00284C0F"/>
    <w:rsid w:val="002869EC"/>
    <w:rsid w:val="0028718F"/>
    <w:rsid w:val="002907DE"/>
    <w:rsid w:val="00290CB1"/>
    <w:rsid w:val="00294323"/>
    <w:rsid w:val="002948E0"/>
    <w:rsid w:val="00296041"/>
    <w:rsid w:val="002A7310"/>
    <w:rsid w:val="002B3EFC"/>
    <w:rsid w:val="002B46EA"/>
    <w:rsid w:val="002B4BC0"/>
    <w:rsid w:val="002C7D0B"/>
    <w:rsid w:val="002D164F"/>
    <w:rsid w:val="002D6E34"/>
    <w:rsid w:val="002D7BC3"/>
    <w:rsid w:val="002E3298"/>
    <w:rsid w:val="002E3CA8"/>
    <w:rsid w:val="002E613C"/>
    <w:rsid w:val="002E63F1"/>
    <w:rsid w:val="002F1773"/>
    <w:rsid w:val="002F7E2F"/>
    <w:rsid w:val="00301AAA"/>
    <w:rsid w:val="00302677"/>
    <w:rsid w:val="00302A4E"/>
    <w:rsid w:val="00303B9F"/>
    <w:rsid w:val="00310A5D"/>
    <w:rsid w:val="00310CD1"/>
    <w:rsid w:val="00312AE9"/>
    <w:rsid w:val="00313724"/>
    <w:rsid w:val="00315F9C"/>
    <w:rsid w:val="003167A0"/>
    <w:rsid w:val="003178B4"/>
    <w:rsid w:val="00317EF0"/>
    <w:rsid w:val="00322202"/>
    <w:rsid w:val="00324BEC"/>
    <w:rsid w:val="00325C05"/>
    <w:rsid w:val="003264E6"/>
    <w:rsid w:val="0032687D"/>
    <w:rsid w:val="00327396"/>
    <w:rsid w:val="00327B01"/>
    <w:rsid w:val="003328FD"/>
    <w:rsid w:val="00333BF6"/>
    <w:rsid w:val="0033624E"/>
    <w:rsid w:val="00341D87"/>
    <w:rsid w:val="003461CF"/>
    <w:rsid w:val="0034741B"/>
    <w:rsid w:val="003479FF"/>
    <w:rsid w:val="00351104"/>
    <w:rsid w:val="00354BB5"/>
    <w:rsid w:val="00356F35"/>
    <w:rsid w:val="00360D14"/>
    <w:rsid w:val="00361E60"/>
    <w:rsid w:val="00364F15"/>
    <w:rsid w:val="00364FDA"/>
    <w:rsid w:val="003729ED"/>
    <w:rsid w:val="00374DF0"/>
    <w:rsid w:val="00375AC6"/>
    <w:rsid w:val="0038189C"/>
    <w:rsid w:val="00383D95"/>
    <w:rsid w:val="003846B5"/>
    <w:rsid w:val="00384C10"/>
    <w:rsid w:val="00386243"/>
    <w:rsid w:val="003921B9"/>
    <w:rsid w:val="00392B9C"/>
    <w:rsid w:val="0039346E"/>
    <w:rsid w:val="00393B6A"/>
    <w:rsid w:val="003948F7"/>
    <w:rsid w:val="003966DF"/>
    <w:rsid w:val="003970F8"/>
    <w:rsid w:val="003A7BAC"/>
    <w:rsid w:val="003A7E7D"/>
    <w:rsid w:val="003B11B1"/>
    <w:rsid w:val="003B2708"/>
    <w:rsid w:val="003B5683"/>
    <w:rsid w:val="003B7CBD"/>
    <w:rsid w:val="003C031F"/>
    <w:rsid w:val="003C0896"/>
    <w:rsid w:val="003C142F"/>
    <w:rsid w:val="003C38D1"/>
    <w:rsid w:val="003D2716"/>
    <w:rsid w:val="003D43F8"/>
    <w:rsid w:val="003D73CE"/>
    <w:rsid w:val="003E2D5D"/>
    <w:rsid w:val="003E3773"/>
    <w:rsid w:val="003E4621"/>
    <w:rsid w:val="003F200D"/>
    <w:rsid w:val="004000C7"/>
    <w:rsid w:val="0040031E"/>
    <w:rsid w:val="0040557B"/>
    <w:rsid w:val="00405804"/>
    <w:rsid w:val="004115D5"/>
    <w:rsid w:val="00412049"/>
    <w:rsid w:val="00415651"/>
    <w:rsid w:val="004166A0"/>
    <w:rsid w:val="00421CCE"/>
    <w:rsid w:val="004234E8"/>
    <w:rsid w:val="00423C19"/>
    <w:rsid w:val="00424677"/>
    <w:rsid w:val="00430381"/>
    <w:rsid w:val="00430BED"/>
    <w:rsid w:val="004315FA"/>
    <w:rsid w:val="004316E5"/>
    <w:rsid w:val="00433076"/>
    <w:rsid w:val="0043774E"/>
    <w:rsid w:val="00440F8A"/>
    <w:rsid w:val="00445E7C"/>
    <w:rsid w:val="0045042A"/>
    <w:rsid w:val="00450EFF"/>
    <w:rsid w:val="0045653D"/>
    <w:rsid w:val="00457F18"/>
    <w:rsid w:val="00461BE2"/>
    <w:rsid w:val="00462E01"/>
    <w:rsid w:val="004632CE"/>
    <w:rsid w:val="004633A4"/>
    <w:rsid w:val="00466AC0"/>
    <w:rsid w:val="00470B0A"/>
    <w:rsid w:val="00470B5A"/>
    <w:rsid w:val="00471D2D"/>
    <w:rsid w:val="00473CD8"/>
    <w:rsid w:val="00474A60"/>
    <w:rsid w:val="00480F5D"/>
    <w:rsid w:val="004828B8"/>
    <w:rsid w:val="004930C2"/>
    <w:rsid w:val="004934A0"/>
    <w:rsid w:val="00496AE8"/>
    <w:rsid w:val="00497612"/>
    <w:rsid w:val="0049766B"/>
    <w:rsid w:val="004A1ECB"/>
    <w:rsid w:val="004A370C"/>
    <w:rsid w:val="004B0353"/>
    <w:rsid w:val="004B06B9"/>
    <w:rsid w:val="004B13B6"/>
    <w:rsid w:val="004B2F34"/>
    <w:rsid w:val="004B3020"/>
    <w:rsid w:val="004B36CC"/>
    <w:rsid w:val="004C1C9E"/>
    <w:rsid w:val="004C234A"/>
    <w:rsid w:val="004C2A08"/>
    <w:rsid w:val="004C2D4D"/>
    <w:rsid w:val="004C320F"/>
    <w:rsid w:val="004C4EE5"/>
    <w:rsid w:val="004C6C3D"/>
    <w:rsid w:val="004C6D5E"/>
    <w:rsid w:val="004D2A0C"/>
    <w:rsid w:val="004D2EA5"/>
    <w:rsid w:val="004D391C"/>
    <w:rsid w:val="004D4F70"/>
    <w:rsid w:val="004D796E"/>
    <w:rsid w:val="004E0014"/>
    <w:rsid w:val="004E0043"/>
    <w:rsid w:val="004E0178"/>
    <w:rsid w:val="004E1183"/>
    <w:rsid w:val="004E197E"/>
    <w:rsid w:val="004E46B9"/>
    <w:rsid w:val="004E4823"/>
    <w:rsid w:val="004E62B4"/>
    <w:rsid w:val="004E6CCF"/>
    <w:rsid w:val="004E7F11"/>
    <w:rsid w:val="004F046A"/>
    <w:rsid w:val="004F29A9"/>
    <w:rsid w:val="004F29AB"/>
    <w:rsid w:val="004F4656"/>
    <w:rsid w:val="004F6554"/>
    <w:rsid w:val="00500FA6"/>
    <w:rsid w:val="00502A56"/>
    <w:rsid w:val="0050381B"/>
    <w:rsid w:val="00503CF2"/>
    <w:rsid w:val="0050662B"/>
    <w:rsid w:val="0051401B"/>
    <w:rsid w:val="005152EA"/>
    <w:rsid w:val="00515ED0"/>
    <w:rsid w:val="0051798E"/>
    <w:rsid w:val="00520C91"/>
    <w:rsid w:val="005210CB"/>
    <w:rsid w:val="00521830"/>
    <w:rsid w:val="005230D3"/>
    <w:rsid w:val="00523601"/>
    <w:rsid w:val="005255BF"/>
    <w:rsid w:val="00525BA6"/>
    <w:rsid w:val="005306E4"/>
    <w:rsid w:val="00533C4F"/>
    <w:rsid w:val="00533FC4"/>
    <w:rsid w:val="00537D11"/>
    <w:rsid w:val="00542885"/>
    <w:rsid w:val="0054415E"/>
    <w:rsid w:val="005450AB"/>
    <w:rsid w:val="005464F2"/>
    <w:rsid w:val="00547DC6"/>
    <w:rsid w:val="00550DFB"/>
    <w:rsid w:val="00551E9E"/>
    <w:rsid w:val="0055355F"/>
    <w:rsid w:val="005540BB"/>
    <w:rsid w:val="00562626"/>
    <w:rsid w:val="00562791"/>
    <w:rsid w:val="00562864"/>
    <w:rsid w:val="00563629"/>
    <w:rsid w:val="0056387E"/>
    <w:rsid w:val="0056399F"/>
    <w:rsid w:val="00563AED"/>
    <w:rsid w:val="00565BCB"/>
    <w:rsid w:val="0057239B"/>
    <w:rsid w:val="00572A30"/>
    <w:rsid w:val="00572BF0"/>
    <w:rsid w:val="00575546"/>
    <w:rsid w:val="00582345"/>
    <w:rsid w:val="005856C6"/>
    <w:rsid w:val="0059073B"/>
    <w:rsid w:val="00590E8C"/>
    <w:rsid w:val="00591CC0"/>
    <w:rsid w:val="00593C1B"/>
    <w:rsid w:val="005975CE"/>
    <w:rsid w:val="005A0DF9"/>
    <w:rsid w:val="005A133C"/>
    <w:rsid w:val="005A23BB"/>
    <w:rsid w:val="005A330E"/>
    <w:rsid w:val="005A4920"/>
    <w:rsid w:val="005A5299"/>
    <w:rsid w:val="005A5B07"/>
    <w:rsid w:val="005A72A6"/>
    <w:rsid w:val="005B3854"/>
    <w:rsid w:val="005B49DF"/>
    <w:rsid w:val="005B534E"/>
    <w:rsid w:val="005B5C75"/>
    <w:rsid w:val="005C2BD5"/>
    <w:rsid w:val="005C2F84"/>
    <w:rsid w:val="005C6C4B"/>
    <w:rsid w:val="005D265B"/>
    <w:rsid w:val="005D3756"/>
    <w:rsid w:val="005D50C5"/>
    <w:rsid w:val="005D6C4F"/>
    <w:rsid w:val="005E0767"/>
    <w:rsid w:val="005E1931"/>
    <w:rsid w:val="005E2633"/>
    <w:rsid w:val="005E2C28"/>
    <w:rsid w:val="005E5863"/>
    <w:rsid w:val="005F0793"/>
    <w:rsid w:val="005F3201"/>
    <w:rsid w:val="005F5DF9"/>
    <w:rsid w:val="00603C28"/>
    <w:rsid w:val="0060617F"/>
    <w:rsid w:val="00606372"/>
    <w:rsid w:val="00606461"/>
    <w:rsid w:val="00607873"/>
    <w:rsid w:val="00607EA1"/>
    <w:rsid w:val="00614AB4"/>
    <w:rsid w:val="006152CD"/>
    <w:rsid w:val="006178D1"/>
    <w:rsid w:val="00621C23"/>
    <w:rsid w:val="00622581"/>
    <w:rsid w:val="006244D6"/>
    <w:rsid w:val="00627966"/>
    <w:rsid w:val="006329CD"/>
    <w:rsid w:val="00636056"/>
    <w:rsid w:val="00644D70"/>
    <w:rsid w:val="00644D95"/>
    <w:rsid w:val="006479C5"/>
    <w:rsid w:val="006535A1"/>
    <w:rsid w:val="00653E8C"/>
    <w:rsid w:val="00655414"/>
    <w:rsid w:val="006565C0"/>
    <w:rsid w:val="00656E3B"/>
    <w:rsid w:val="00660C26"/>
    <w:rsid w:val="006617B3"/>
    <w:rsid w:val="00664A17"/>
    <w:rsid w:val="00664D99"/>
    <w:rsid w:val="00665E5A"/>
    <w:rsid w:val="006671BA"/>
    <w:rsid w:val="00667EE7"/>
    <w:rsid w:val="00670744"/>
    <w:rsid w:val="00672962"/>
    <w:rsid w:val="00673984"/>
    <w:rsid w:val="0067549C"/>
    <w:rsid w:val="006812B3"/>
    <w:rsid w:val="006879EB"/>
    <w:rsid w:val="00690FF2"/>
    <w:rsid w:val="00692117"/>
    <w:rsid w:val="00693904"/>
    <w:rsid w:val="00693964"/>
    <w:rsid w:val="00695767"/>
    <w:rsid w:val="00695DC2"/>
    <w:rsid w:val="006970F3"/>
    <w:rsid w:val="006A13DF"/>
    <w:rsid w:val="006A1C20"/>
    <w:rsid w:val="006A2352"/>
    <w:rsid w:val="006A66BE"/>
    <w:rsid w:val="006A78B6"/>
    <w:rsid w:val="006B09D3"/>
    <w:rsid w:val="006B1172"/>
    <w:rsid w:val="006B1CB3"/>
    <w:rsid w:val="006B7BCD"/>
    <w:rsid w:val="006C1301"/>
    <w:rsid w:val="006C1A42"/>
    <w:rsid w:val="006C38D1"/>
    <w:rsid w:val="006C3EF2"/>
    <w:rsid w:val="006D57C4"/>
    <w:rsid w:val="006D5F52"/>
    <w:rsid w:val="006E776D"/>
    <w:rsid w:val="006F4904"/>
    <w:rsid w:val="006F732D"/>
    <w:rsid w:val="00700F3D"/>
    <w:rsid w:val="00701196"/>
    <w:rsid w:val="007014BC"/>
    <w:rsid w:val="007103F7"/>
    <w:rsid w:val="00711681"/>
    <w:rsid w:val="007134D6"/>
    <w:rsid w:val="00713E67"/>
    <w:rsid w:val="007151BB"/>
    <w:rsid w:val="0071528D"/>
    <w:rsid w:val="00715E6E"/>
    <w:rsid w:val="00717182"/>
    <w:rsid w:val="0071719F"/>
    <w:rsid w:val="00717D15"/>
    <w:rsid w:val="00720A64"/>
    <w:rsid w:val="00720BF2"/>
    <w:rsid w:val="007221FF"/>
    <w:rsid w:val="007230C6"/>
    <w:rsid w:val="00724A58"/>
    <w:rsid w:val="00726293"/>
    <w:rsid w:val="007312DF"/>
    <w:rsid w:val="007318C0"/>
    <w:rsid w:val="00731992"/>
    <w:rsid w:val="00735E41"/>
    <w:rsid w:val="00736F06"/>
    <w:rsid w:val="00741D51"/>
    <w:rsid w:val="0074266C"/>
    <w:rsid w:val="00742C84"/>
    <w:rsid w:val="007473F7"/>
    <w:rsid w:val="007479D9"/>
    <w:rsid w:val="007528C1"/>
    <w:rsid w:val="00752CEB"/>
    <w:rsid w:val="00753DCB"/>
    <w:rsid w:val="0075461F"/>
    <w:rsid w:val="00764068"/>
    <w:rsid w:val="00764DB3"/>
    <w:rsid w:val="007656F2"/>
    <w:rsid w:val="0077254D"/>
    <w:rsid w:val="00773153"/>
    <w:rsid w:val="00775685"/>
    <w:rsid w:val="007760BE"/>
    <w:rsid w:val="00783852"/>
    <w:rsid w:val="00784F79"/>
    <w:rsid w:val="00787E8F"/>
    <w:rsid w:val="00791C0A"/>
    <w:rsid w:val="007934DA"/>
    <w:rsid w:val="00794981"/>
    <w:rsid w:val="00795A0F"/>
    <w:rsid w:val="00796A98"/>
    <w:rsid w:val="007A0EE9"/>
    <w:rsid w:val="007A0F51"/>
    <w:rsid w:val="007A1C0D"/>
    <w:rsid w:val="007A2E8A"/>
    <w:rsid w:val="007A5F70"/>
    <w:rsid w:val="007A7E85"/>
    <w:rsid w:val="007B0B13"/>
    <w:rsid w:val="007B1F86"/>
    <w:rsid w:val="007B2068"/>
    <w:rsid w:val="007B48D3"/>
    <w:rsid w:val="007B65A8"/>
    <w:rsid w:val="007B7664"/>
    <w:rsid w:val="007C0F75"/>
    <w:rsid w:val="007C22D0"/>
    <w:rsid w:val="007C2F9F"/>
    <w:rsid w:val="007C3230"/>
    <w:rsid w:val="007C46E2"/>
    <w:rsid w:val="007D01C6"/>
    <w:rsid w:val="007D32CD"/>
    <w:rsid w:val="007D4A70"/>
    <w:rsid w:val="007D4F21"/>
    <w:rsid w:val="007E0B14"/>
    <w:rsid w:val="007E0C61"/>
    <w:rsid w:val="007E1632"/>
    <w:rsid w:val="007E175A"/>
    <w:rsid w:val="007E19DA"/>
    <w:rsid w:val="007E356F"/>
    <w:rsid w:val="007E48F6"/>
    <w:rsid w:val="007F33AF"/>
    <w:rsid w:val="007F37BA"/>
    <w:rsid w:val="007F4B66"/>
    <w:rsid w:val="007F65D8"/>
    <w:rsid w:val="007F7AB0"/>
    <w:rsid w:val="00801A2F"/>
    <w:rsid w:val="0080478C"/>
    <w:rsid w:val="008053E4"/>
    <w:rsid w:val="0080626D"/>
    <w:rsid w:val="008075C2"/>
    <w:rsid w:val="00814B87"/>
    <w:rsid w:val="00815DFA"/>
    <w:rsid w:val="00817D29"/>
    <w:rsid w:val="00821777"/>
    <w:rsid w:val="00825B42"/>
    <w:rsid w:val="00833BD0"/>
    <w:rsid w:val="00834717"/>
    <w:rsid w:val="0083619C"/>
    <w:rsid w:val="00837018"/>
    <w:rsid w:val="0083743E"/>
    <w:rsid w:val="00840CBC"/>
    <w:rsid w:val="008439D9"/>
    <w:rsid w:val="008445E9"/>
    <w:rsid w:val="00844B23"/>
    <w:rsid w:val="0084770B"/>
    <w:rsid w:val="00850812"/>
    <w:rsid w:val="00852216"/>
    <w:rsid w:val="008540C6"/>
    <w:rsid w:val="008603B5"/>
    <w:rsid w:val="00863589"/>
    <w:rsid w:val="0086494B"/>
    <w:rsid w:val="00872BDF"/>
    <w:rsid w:val="00873DA3"/>
    <w:rsid w:val="00876270"/>
    <w:rsid w:val="00877BD2"/>
    <w:rsid w:val="00877ED3"/>
    <w:rsid w:val="008815A0"/>
    <w:rsid w:val="00884090"/>
    <w:rsid w:val="008A1204"/>
    <w:rsid w:val="008A2868"/>
    <w:rsid w:val="008A2C98"/>
    <w:rsid w:val="008A2F8F"/>
    <w:rsid w:val="008A4F03"/>
    <w:rsid w:val="008A5749"/>
    <w:rsid w:val="008B062E"/>
    <w:rsid w:val="008B15B3"/>
    <w:rsid w:val="008B318B"/>
    <w:rsid w:val="008B4C7C"/>
    <w:rsid w:val="008B7625"/>
    <w:rsid w:val="008B76A4"/>
    <w:rsid w:val="008B7AB4"/>
    <w:rsid w:val="008C7E80"/>
    <w:rsid w:val="008D1A19"/>
    <w:rsid w:val="008D3F8B"/>
    <w:rsid w:val="008E08A0"/>
    <w:rsid w:val="008E3340"/>
    <w:rsid w:val="008E60A1"/>
    <w:rsid w:val="008E6E24"/>
    <w:rsid w:val="008E6EA3"/>
    <w:rsid w:val="008E72FC"/>
    <w:rsid w:val="008E7CC2"/>
    <w:rsid w:val="008F0AA6"/>
    <w:rsid w:val="008F0E34"/>
    <w:rsid w:val="008F1E1C"/>
    <w:rsid w:val="008F225C"/>
    <w:rsid w:val="008F37B1"/>
    <w:rsid w:val="008F6EC7"/>
    <w:rsid w:val="00905002"/>
    <w:rsid w:val="009058BE"/>
    <w:rsid w:val="009146CE"/>
    <w:rsid w:val="009161AB"/>
    <w:rsid w:val="009251E2"/>
    <w:rsid w:val="00925917"/>
    <w:rsid w:val="00925FED"/>
    <w:rsid w:val="00931224"/>
    <w:rsid w:val="00931A59"/>
    <w:rsid w:val="0093233B"/>
    <w:rsid w:val="0093337D"/>
    <w:rsid w:val="0093443B"/>
    <w:rsid w:val="0093645F"/>
    <w:rsid w:val="0093775B"/>
    <w:rsid w:val="00937897"/>
    <w:rsid w:val="00940B14"/>
    <w:rsid w:val="00940E90"/>
    <w:rsid w:val="00942252"/>
    <w:rsid w:val="009424CF"/>
    <w:rsid w:val="009450E4"/>
    <w:rsid w:val="00946762"/>
    <w:rsid w:val="0095063E"/>
    <w:rsid w:val="00950AC8"/>
    <w:rsid w:val="00951D87"/>
    <w:rsid w:val="00951EFE"/>
    <w:rsid w:val="009531AB"/>
    <w:rsid w:val="00955202"/>
    <w:rsid w:val="009576F6"/>
    <w:rsid w:val="009614C3"/>
    <w:rsid w:val="00963492"/>
    <w:rsid w:val="009653D1"/>
    <w:rsid w:val="009671A3"/>
    <w:rsid w:val="00970A5C"/>
    <w:rsid w:val="009744BD"/>
    <w:rsid w:val="00974BE0"/>
    <w:rsid w:val="009814CF"/>
    <w:rsid w:val="009856DD"/>
    <w:rsid w:val="009871C5"/>
    <w:rsid w:val="00987B41"/>
    <w:rsid w:val="009931B8"/>
    <w:rsid w:val="009933B8"/>
    <w:rsid w:val="00993A12"/>
    <w:rsid w:val="00997818"/>
    <w:rsid w:val="009A3E03"/>
    <w:rsid w:val="009A546C"/>
    <w:rsid w:val="009A5D0B"/>
    <w:rsid w:val="009B0B08"/>
    <w:rsid w:val="009B1085"/>
    <w:rsid w:val="009B1289"/>
    <w:rsid w:val="009B38F0"/>
    <w:rsid w:val="009B7FDF"/>
    <w:rsid w:val="009C26AC"/>
    <w:rsid w:val="009C3235"/>
    <w:rsid w:val="009C35D9"/>
    <w:rsid w:val="009C4F70"/>
    <w:rsid w:val="009C58AC"/>
    <w:rsid w:val="009C699B"/>
    <w:rsid w:val="009C6DFC"/>
    <w:rsid w:val="009D2CA9"/>
    <w:rsid w:val="009D511F"/>
    <w:rsid w:val="009D5A19"/>
    <w:rsid w:val="009D63B4"/>
    <w:rsid w:val="009E2840"/>
    <w:rsid w:val="009E2A92"/>
    <w:rsid w:val="009E5667"/>
    <w:rsid w:val="009E5F32"/>
    <w:rsid w:val="009E649F"/>
    <w:rsid w:val="009F10DE"/>
    <w:rsid w:val="009F4CB3"/>
    <w:rsid w:val="00A003DE"/>
    <w:rsid w:val="00A016D7"/>
    <w:rsid w:val="00A043F4"/>
    <w:rsid w:val="00A043FA"/>
    <w:rsid w:val="00A109EC"/>
    <w:rsid w:val="00A1232A"/>
    <w:rsid w:val="00A14E0F"/>
    <w:rsid w:val="00A2740B"/>
    <w:rsid w:val="00A2759A"/>
    <w:rsid w:val="00A306D4"/>
    <w:rsid w:val="00A30ADE"/>
    <w:rsid w:val="00A33357"/>
    <w:rsid w:val="00A356F3"/>
    <w:rsid w:val="00A35F7C"/>
    <w:rsid w:val="00A4100F"/>
    <w:rsid w:val="00A42A99"/>
    <w:rsid w:val="00A4342F"/>
    <w:rsid w:val="00A43983"/>
    <w:rsid w:val="00A47D78"/>
    <w:rsid w:val="00A47F78"/>
    <w:rsid w:val="00A508D9"/>
    <w:rsid w:val="00A52170"/>
    <w:rsid w:val="00A542A2"/>
    <w:rsid w:val="00A62463"/>
    <w:rsid w:val="00A70261"/>
    <w:rsid w:val="00A751A8"/>
    <w:rsid w:val="00A82535"/>
    <w:rsid w:val="00A8478C"/>
    <w:rsid w:val="00A848C8"/>
    <w:rsid w:val="00A90868"/>
    <w:rsid w:val="00A915DE"/>
    <w:rsid w:val="00A92EE0"/>
    <w:rsid w:val="00A945EB"/>
    <w:rsid w:val="00A96FC0"/>
    <w:rsid w:val="00AA14F2"/>
    <w:rsid w:val="00AA3B18"/>
    <w:rsid w:val="00AA6679"/>
    <w:rsid w:val="00AB218E"/>
    <w:rsid w:val="00AB2491"/>
    <w:rsid w:val="00AB36FC"/>
    <w:rsid w:val="00AC08A7"/>
    <w:rsid w:val="00AC1718"/>
    <w:rsid w:val="00AC4E39"/>
    <w:rsid w:val="00AC57EC"/>
    <w:rsid w:val="00AC6280"/>
    <w:rsid w:val="00AC7C5C"/>
    <w:rsid w:val="00AD28B1"/>
    <w:rsid w:val="00AD5E4D"/>
    <w:rsid w:val="00AE0809"/>
    <w:rsid w:val="00AE3737"/>
    <w:rsid w:val="00AE42B4"/>
    <w:rsid w:val="00AF0757"/>
    <w:rsid w:val="00AF6E9D"/>
    <w:rsid w:val="00AF726F"/>
    <w:rsid w:val="00B01078"/>
    <w:rsid w:val="00B01722"/>
    <w:rsid w:val="00B06ABB"/>
    <w:rsid w:val="00B11448"/>
    <w:rsid w:val="00B168D0"/>
    <w:rsid w:val="00B2156D"/>
    <w:rsid w:val="00B2407B"/>
    <w:rsid w:val="00B32FC3"/>
    <w:rsid w:val="00B34191"/>
    <w:rsid w:val="00B41071"/>
    <w:rsid w:val="00B41B9A"/>
    <w:rsid w:val="00B52D2D"/>
    <w:rsid w:val="00B53CFE"/>
    <w:rsid w:val="00B542F8"/>
    <w:rsid w:val="00B5668E"/>
    <w:rsid w:val="00B57A24"/>
    <w:rsid w:val="00B65A97"/>
    <w:rsid w:val="00B66A23"/>
    <w:rsid w:val="00B67D74"/>
    <w:rsid w:val="00B71D6C"/>
    <w:rsid w:val="00B71F83"/>
    <w:rsid w:val="00B74321"/>
    <w:rsid w:val="00B74E5E"/>
    <w:rsid w:val="00B80C6F"/>
    <w:rsid w:val="00B829C9"/>
    <w:rsid w:val="00B85735"/>
    <w:rsid w:val="00B872CD"/>
    <w:rsid w:val="00B9392B"/>
    <w:rsid w:val="00BA0205"/>
    <w:rsid w:val="00BA047C"/>
    <w:rsid w:val="00BA07AA"/>
    <w:rsid w:val="00BA10A2"/>
    <w:rsid w:val="00BA12BB"/>
    <w:rsid w:val="00BB2ED2"/>
    <w:rsid w:val="00BB6F72"/>
    <w:rsid w:val="00BB786A"/>
    <w:rsid w:val="00BC0B45"/>
    <w:rsid w:val="00BC1094"/>
    <w:rsid w:val="00BC237D"/>
    <w:rsid w:val="00BC26A1"/>
    <w:rsid w:val="00BC285D"/>
    <w:rsid w:val="00BC4BE0"/>
    <w:rsid w:val="00BC77BB"/>
    <w:rsid w:val="00BC788F"/>
    <w:rsid w:val="00BC7D55"/>
    <w:rsid w:val="00BD05F3"/>
    <w:rsid w:val="00BD1133"/>
    <w:rsid w:val="00BD5862"/>
    <w:rsid w:val="00BD6019"/>
    <w:rsid w:val="00BD7295"/>
    <w:rsid w:val="00BE39AA"/>
    <w:rsid w:val="00BE6B7D"/>
    <w:rsid w:val="00BF3AC3"/>
    <w:rsid w:val="00C01E4F"/>
    <w:rsid w:val="00C02A40"/>
    <w:rsid w:val="00C03B40"/>
    <w:rsid w:val="00C113EA"/>
    <w:rsid w:val="00C11495"/>
    <w:rsid w:val="00C166AE"/>
    <w:rsid w:val="00C167BC"/>
    <w:rsid w:val="00C20BE5"/>
    <w:rsid w:val="00C216EF"/>
    <w:rsid w:val="00C23216"/>
    <w:rsid w:val="00C261FA"/>
    <w:rsid w:val="00C31743"/>
    <w:rsid w:val="00C31768"/>
    <w:rsid w:val="00C3362B"/>
    <w:rsid w:val="00C339A2"/>
    <w:rsid w:val="00C354B1"/>
    <w:rsid w:val="00C36047"/>
    <w:rsid w:val="00C4552D"/>
    <w:rsid w:val="00C50ACA"/>
    <w:rsid w:val="00C51462"/>
    <w:rsid w:val="00C57EDF"/>
    <w:rsid w:val="00C60C82"/>
    <w:rsid w:val="00C61002"/>
    <w:rsid w:val="00C61790"/>
    <w:rsid w:val="00C6189B"/>
    <w:rsid w:val="00C63511"/>
    <w:rsid w:val="00C636FF"/>
    <w:rsid w:val="00C64468"/>
    <w:rsid w:val="00C73B1A"/>
    <w:rsid w:val="00C74807"/>
    <w:rsid w:val="00C759C0"/>
    <w:rsid w:val="00C83CC4"/>
    <w:rsid w:val="00C83E41"/>
    <w:rsid w:val="00C84E21"/>
    <w:rsid w:val="00C86A88"/>
    <w:rsid w:val="00C90FE1"/>
    <w:rsid w:val="00C91A65"/>
    <w:rsid w:val="00C94CA0"/>
    <w:rsid w:val="00C97EDC"/>
    <w:rsid w:val="00CA10F9"/>
    <w:rsid w:val="00CA2452"/>
    <w:rsid w:val="00CA2B87"/>
    <w:rsid w:val="00CA5014"/>
    <w:rsid w:val="00CB16AA"/>
    <w:rsid w:val="00CB53B6"/>
    <w:rsid w:val="00CB7AD6"/>
    <w:rsid w:val="00CC1F8D"/>
    <w:rsid w:val="00CC35DC"/>
    <w:rsid w:val="00CC642F"/>
    <w:rsid w:val="00CC685B"/>
    <w:rsid w:val="00CC7F43"/>
    <w:rsid w:val="00CE0291"/>
    <w:rsid w:val="00CE086B"/>
    <w:rsid w:val="00CE129E"/>
    <w:rsid w:val="00CE14F2"/>
    <w:rsid w:val="00CE7A56"/>
    <w:rsid w:val="00CF027C"/>
    <w:rsid w:val="00CF17C0"/>
    <w:rsid w:val="00CF370E"/>
    <w:rsid w:val="00CF6612"/>
    <w:rsid w:val="00CF779C"/>
    <w:rsid w:val="00D013A7"/>
    <w:rsid w:val="00D01BAA"/>
    <w:rsid w:val="00D02F20"/>
    <w:rsid w:val="00D06E53"/>
    <w:rsid w:val="00D10312"/>
    <w:rsid w:val="00D10AC4"/>
    <w:rsid w:val="00D11320"/>
    <w:rsid w:val="00D13618"/>
    <w:rsid w:val="00D14108"/>
    <w:rsid w:val="00D2327A"/>
    <w:rsid w:val="00D24111"/>
    <w:rsid w:val="00D245E0"/>
    <w:rsid w:val="00D24BD5"/>
    <w:rsid w:val="00D31DE3"/>
    <w:rsid w:val="00D34057"/>
    <w:rsid w:val="00D35655"/>
    <w:rsid w:val="00D37C1B"/>
    <w:rsid w:val="00D40A2F"/>
    <w:rsid w:val="00D41AD6"/>
    <w:rsid w:val="00D4214B"/>
    <w:rsid w:val="00D42C19"/>
    <w:rsid w:val="00D436DF"/>
    <w:rsid w:val="00D509B2"/>
    <w:rsid w:val="00D56632"/>
    <w:rsid w:val="00D6358F"/>
    <w:rsid w:val="00D66A58"/>
    <w:rsid w:val="00D677B6"/>
    <w:rsid w:val="00D70393"/>
    <w:rsid w:val="00D711DE"/>
    <w:rsid w:val="00D7311A"/>
    <w:rsid w:val="00D73236"/>
    <w:rsid w:val="00D750A9"/>
    <w:rsid w:val="00D76080"/>
    <w:rsid w:val="00D77359"/>
    <w:rsid w:val="00D823CB"/>
    <w:rsid w:val="00D83C4C"/>
    <w:rsid w:val="00D91FDB"/>
    <w:rsid w:val="00D977B7"/>
    <w:rsid w:val="00DA026B"/>
    <w:rsid w:val="00DA0E06"/>
    <w:rsid w:val="00DA167B"/>
    <w:rsid w:val="00DA1CA7"/>
    <w:rsid w:val="00DA2220"/>
    <w:rsid w:val="00DA3B1B"/>
    <w:rsid w:val="00DA7B26"/>
    <w:rsid w:val="00DB08A8"/>
    <w:rsid w:val="00DB1D22"/>
    <w:rsid w:val="00DB3038"/>
    <w:rsid w:val="00DB6492"/>
    <w:rsid w:val="00DB6932"/>
    <w:rsid w:val="00DC02A9"/>
    <w:rsid w:val="00DC2B79"/>
    <w:rsid w:val="00DC575E"/>
    <w:rsid w:val="00DC6AF9"/>
    <w:rsid w:val="00DD07E8"/>
    <w:rsid w:val="00DD1833"/>
    <w:rsid w:val="00DD3AA0"/>
    <w:rsid w:val="00DD4D35"/>
    <w:rsid w:val="00DD6765"/>
    <w:rsid w:val="00DD7B61"/>
    <w:rsid w:val="00DE1243"/>
    <w:rsid w:val="00DE6F71"/>
    <w:rsid w:val="00DF1EB7"/>
    <w:rsid w:val="00DF2A09"/>
    <w:rsid w:val="00DF6A53"/>
    <w:rsid w:val="00DF73F2"/>
    <w:rsid w:val="00DF7E3F"/>
    <w:rsid w:val="00E01690"/>
    <w:rsid w:val="00E061B2"/>
    <w:rsid w:val="00E06B56"/>
    <w:rsid w:val="00E06BA1"/>
    <w:rsid w:val="00E10F24"/>
    <w:rsid w:val="00E11C8F"/>
    <w:rsid w:val="00E20CEB"/>
    <w:rsid w:val="00E23E6C"/>
    <w:rsid w:val="00E25481"/>
    <w:rsid w:val="00E25DB7"/>
    <w:rsid w:val="00E34C07"/>
    <w:rsid w:val="00E35791"/>
    <w:rsid w:val="00E35AC9"/>
    <w:rsid w:val="00E35D88"/>
    <w:rsid w:val="00E35E2D"/>
    <w:rsid w:val="00E4172F"/>
    <w:rsid w:val="00E425DB"/>
    <w:rsid w:val="00E45E73"/>
    <w:rsid w:val="00E45F47"/>
    <w:rsid w:val="00E473D4"/>
    <w:rsid w:val="00E47675"/>
    <w:rsid w:val="00E5113F"/>
    <w:rsid w:val="00E51804"/>
    <w:rsid w:val="00E548C1"/>
    <w:rsid w:val="00E54AB1"/>
    <w:rsid w:val="00E6560C"/>
    <w:rsid w:val="00E77808"/>
    <w:rsid w:val="00E81C57"/>
    <w:rsid w:val="00E84AB5"/>
    <w:rsid w:val="00E85E89"/>
    <w:rsid w:val="00E86D80"/>
    <w:rsid w:val="00E9074C"/>
    <w:rsid w:val="00E9089D"/>
    <w:rsid w:val="00E90ECD"/>
    <w:rsid w:val="00E946B1"/>
    <w:rsid w:val="00EA1192"/>
    <w:rsid w:val="00EA600B"/>
    <w:rsid w:val="00EA62D8"/>
    <w:rsid w:val="00EB29F7"/>
    <w:rsid w:val="00EB3B0C"/>
    <w:rsid w:val="00EC032B"/>
    <w:rsid w:val="00EC0378"/>
    <w:rsid w:val="00EC1172"/>
    <w:rsid w:val="00EC2D27"/>
    <w:rsid w:val="00EC492F"/>
    <w:rsid w:val="00EC506E"/>
    <w:rsid w:val="00EC7FF0"/>
    <w:rsid w:val="00ED138B"/>
    <w:rsid w:val="00ED66BB"/>
    <w:rsid w:val="00ED7363"/>
    <w:rsid w:val="00EE5EA6"/>
    <w:rsid w:val="00EE687F"/>
    <w:rsid w:val="00EE7BDC"/>
    <w:rsid w:val="00EF1752"/>
    <w:rsid w:val="00EF235D"/>
    <w:rsid w:val="00EF2A17"/>
    <w:rsid w:val="00EF2D40"/>
    <w:rsid w:val="00EF3AE3"/>
    <w:rsid w:val="00EF3CE1"/>
    <w:rsid w:val="00EF517C"/>
    <w:rsid w:val="00EF58B6"/>
    <w:rsid w:val="00F017B3"/>
    <w:rsid w:val="00F02306"/>
    <w:rsid w:val="00F05360"/>
    <w:rsid w:val="00F06BEC"/>
    <w:rsid w:val="00F07C18"/>
    <w:rsid w:val="00F11D75"/>
    <w:rsid w:val="00F128C0"/>
    <w:rsid w:val="00F12FA2"/>
    <w:rsid w:val="00F155FE"/>
    <w:rsid w:val="00F20CAA"/>
    <w:rsid w:val="00F21613"/>
    <w:rsid w:val="00F22FF4"/>
    <w:rsid w:val="00F23E2F"/>
    <w:rsid w:val="00F258C5"/>
    <w:rsid w:val="00F27F52"/>
    <w:rsid w:val="00F36032"/>
    <w:rsid w:val="00F36552"/>
    <w:rsid w:val="00F37E19"/>
    <w:rsid w:val="00F40A4E"/>
    <w:rsid w:val="00F44D09"/>
    <w:rsid w:val="00F45397"/>
    <w:rsid w:val="00F47578"/>
    <w:rsid w:val="00F51E6D"/>
    <w:rsid w:val="00F52E2B"/>
    <w:rsid w:val="00F54338"/>
    <w:rsid w:val="00F60E1E"/>
    <w:rsid w:val="00F60F37"/>
    <w:rsid w:val="00F63164"/>
    <w:rsid w:val="00F63E93"/>
    <w:rsid w:val="00F661CF"/>
    <w:rsid w:val="00F67980"/>
    <w:rsid w:val="00F75E3C"/>
    <w:rsid w:val="00F77A7E"/>
    <w:rsid w:val="00F87842"/>
    <w:rsid w:val="00F87E51"/>
    <w:rsid w:val="00F911AA"/>
    <w:rsid w:val="00F92EC6"/>
    <w:rsid w:val="00F94452"/>
    <w:rsid w:val="00F94641"/>
    <w:rsid w:val="00F96A2D"/>
    <w:rsid w:val="00FA111C"/>
    <w:rsid w:val="00FA49D5"/>
    <w:rsid w:val="00FA55A7"/>
    <w:rsid w:val="00FA5DB6"/>
    <w:rsid w:val="00FB2003"/>
    <w:rsid w:val="00FB3071"/>
    <w:rsid w:val="00FB410C"/>
    <w:rsid w:val="00FB4DFB"/>
    <w:rsid w:val="00FB6152"/>
    <w:rsid w:val="00FB66E2"/>
    <w:rsid w:val="00FC55B5"/>
    <w:rsid w:val="00FC615D"/>
    <w:rsid w:val="00FC6972"/>
    <w:rsid w:val="00FD2488"/>
    <w:rsid w:val="00FD5436"/>
    <w:rsid w:val="00FE0808"/>
    <w:rsid w:val="00FE174F"/>
    <w:rsid w:val="00FE3C8E"/>
    <w:rsid w:val="00FE7002"/>
    <w:rsid w:val="00FE7992"/>
    <w:rsid w:val="00FE7B0A"/>
    <w:rsid w:val="00FF205B"/>
    <w:rsid w:val="00FF4DAD"/>
    <w:rsid w:val="00FF5CAF"/>
    <w:rsid w:val="055339E7"/>
    <w:rsid w:val="26DF57ED"/>
    <w:rsid w:val="322104B7"/>
    <w:rsid w:val="5A1832BD"/>
    <w:rsid w:val="612C20BD"/>
    <w:rsid w:val="66524AC0"/>
    <w:rsid w:val="79840116"/>
    <w:rsid w:val="7F1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18C5E"/>
  <w15:docId w15:val="{1F55E326-D570-48C5-90B8-70A89615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B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rsid w:val="002D7BC3"/>
    <w:pPr>
      <w:shd w:val="clear" w:color="auto" w:fill="000080"/>
    </w:pPr>
    <w:rPr>
      <w:kern w:val="0"/>
      <w:sz w:val="2"/>
      <w:szCs w:val="20"/>
    </w:rPr>
  </w:style>
  <w:style w:type="character" w:customStyle="1" w:styleId="a4">
    <w:name w:val="文档结构图 字符"/>
    <w:link w:val="a3"/>
    <w:uiPriority w:val="99"/>
    <w:semiHidden/>
    <w:locked/>
    <w:rsid w:val="002D7BC3"/>
    <w:rPr>
      <w:rFonts w:cs="Times New Roman"/>
      <w:sz w:val="2"/>
    </w:rPr>
  </w:style>
  <w:style w:type="paragraph" w:styleId="a5">
    <w:name w:val="Plain Text"/>
    <w:basedOn w:val="a"/>
    <w:link w:val="a6"/>
    <w:uiPriority w:val="99"/>
    <w:rsid w:val="002D7BC3"/>
    <w:rPr>
      <w:rFonts w:ascii="宋体" w:hAnsi="Courier New"/>
      <w:kern w:val="0"/>
      <w:szCs w:val="21"/>
    </w:rPr>
  </w:style>
  <w:style w:type="character" w:customStyle="1" w:styleId="a6">
    <w:name w:val="纯文本 字符"/>
    <w:link w:val="a5"/>
    <w:uiPriority w:val="99"/>
    <w:semiHidden/>
    <w:locked/>
    <w:rsid w:val="002D7BC3"/>
    <w:rPr>
      <w:rFonts w:ascii="宋体" w:hAnsi="Courier New" w:cs="Times New Roman"/>
      <w:sz w:val="21"/>
    </w:rPr>
  </w:style>
  <w:style w:type="paragraph" w:styleId="a7">
    <w:name w:val="footer"/>
    <w:basedOn w:val="a"/>
    <w:link w:val="a8"/>
    <w:uiPriority w:val="99"/>
    <w:rsid w:val="002D7BC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8">
    <w:name w:val="页脚 字符"/>
    <w:link w:val="a7"/>
    <w:uiPriority w:val="99"/>
    <w:semiHidden/>
    <w:locked/>
    <w:rsid w:val="002D7BC3"/>
    <w:rPr>
      <w:rFonts w:cs="Times New Roman"/>
      <w:sz w:val="18"/>
    </w:rPr>
  </w:style>
  <w:style w:type="paragraph" w:styleId="a9">
    <w:name w:val="header"/>
    <w:basedOn w:val="a"/>
    <w:link w:val="aa"/>
    <w:uiPriority w:val="99"/>
    <w:rsid w:val="002D7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a">
    <w:name w:val="页眉 字符"/>
    <w:link w:val="a9"/>
    <w:uiPriority w:val="99"/>
    <w:semiHidden/>
    <w:locked/>
    <w:rsid w:val="002D7BC3"/>
    <w:rPr>
      <w:rFonts w:cs="Times New Roman"/>
      <w:sz w:val="18"/>
    </w:rPr>
  </w:style>
  <w:style w:type="paragraph" w:styleId="HTML">
    <w:name w:val="HTML Preformatted"/>
    <w:basedOn w:val="a"/>
    <w:link w:val="HTML0"/>
    <w:uiPriority w:val="99"/>
    <w:rsid w:val="002D7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locked/>
    <w:rsid w:val="002D7BC3"/>
    <w:rPr>
      <w:rFonts w:ascii="Courier New" w:hAnsi="Courier New" w:cs="Times New Roman"/>
      <w:sz w:val="20"/>
    </w:rPr>
  </w:style>
  <w:style w:type="character" w:styleId="ab">
    <w:name w:val="page number"/>
    <w:uiPriority w:val="99"/>
    <w:rsid w:val="002D7BC3"/>
    <w:rPr>
      <w:rFonts w:cs="Times New Roman"/>
    </w:rPr>
  </w:style>
  <w:style w:type="paragraph" w:customStyle="1" w:styleId="a20">
    <w:name w:val="a2"/>
    <w:basedOn w:val="a"/>
    <w:uiPriority w:val="99"/>
    <w:rsid w:val="002D7BC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Char">
    <w:name w:val="屏幕 Char"/>
    <w:link w:val="ac"/>
    <w:uiPriority w:val="99"/>
    <w:locked/>
    <w:rsid w:val="002D7BC3"/>
    <w:rPr>
      <w:rFonts w:eastAsia="宋体"/>
      <w:sz w:val="18"/>
      <w:lang w:val="en-US" w:eastAsia="zh-CN"/>
    </w:rPr>
  </w:style>
  <w:style w:type="paragraph" w:customStyle="1" w:styleId="ac">
    <w:name w:val="屏幕"/>
    <w:basedOn w:val="a"/>
    <w:link w:val="Char"/>
    <w:uiPriority w:val="99"/>
    <w:rsid w:val="002D7BC3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customStyle="1" w:styleId="ad">
    <w:name w:val="图号"/>
    <w:basedOn w:val="a"/>
    <w:uiPriority w:val="99"/>
    <w:rsid w:val="002D7BC3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p1">
    <w:name w:val="p1"/>
    <w:uiPriority w:val="99"/>
    <w:rsid w:val="002D7BC3"/>
    <w:rPr>
      <w:rFonts w:ascii="宋体" w:eastAsia="宋体" w:hAnsi="宋体"/>
      <w:sz w:val="18"/>
    </w:rPr>
  </w:style>
  <w:style w:type="character" w:styleId="ae">
    <w:name w:val="Placeholder Text"/>
    <w:uiPriority w:val="99"/>
    <w:semiHidden/>
    <w:rsid w:val="002D7BC3"/>
    <w:rPr>
      <w:rFonts w:cs="Times New Roman"/>
      <w:color w:val="808080"/>
    </w:rPr>
  </w:style>
  <w:style w:type="paragraph" w:styleId="af">
    <w:name w:val="List Paragraph"/>
    <w:basedOn w:val="a"/>
    <w:uiPriority w:val="99"/>
    <w:qFormat/>
    <w:rsid w:val="002D7BC3"/>
    <w:pPr>
      <w:ind w:firstLineChars="200" w:firstLine="420"/>
    </w:pPr>
  </w:style>
  <w:style w:type="character" w:customStyle="1" w:styleId="Char0">
    <w:name w:val="纯文本 Char"/>
    <w:link w:val="1"/>
    <w:uiPriority w:val="99"/>
    <w:semiHidden/>
    <w:locked/>
    <w:rsid w:val="002D7BC3"/>
    <w:rPr>
      <w:rFonts w:ascii="宋体" w:eastAsia="宋体" w:hAnsi="Courier New"/>
      <w:kern w:val="2"/>
      <w:sz w:val="21"/>
    </w:rPr>
  </w:style>
  <w:style w:type="paragraph" w:customStyle="1" w:styleId="1">
    <w:name w:val="纯文本1"/>
    <w:basedOn w:val="a"/>
    <w:link w:val="Char0"/>
    <w:uiPriority w:val="99"/>
    <w:rsid w:val="002D7BC3"/>
    <w:rPr>
      <w:rFonts w:ascii="宋体" w:hAnsi="Courier New"/>
      <w:szCs w:val="20"/>
    </w:rPr>
  </w:style>
  <w:style w:type="paragraph" w:styleId="af0">
    <w:name w:val="Balloon Text"/>
    <w:basedOn w:val="a"/>
    <w:link w:val="af1"/>
    <w:uiPriority w:val="99"/>
    <w:semiHidden/>
    <w:locked/>
    <w:rsid w:val="00726293"/>
    <w:rPr>
      <w:sz w:val="18"/>
      <w:szCs w:val="18"/>
    </w:rPr>
  </w:style>
  <w:style w:type="character" w:customStyle="1" w:styleId="af1">
    <w:name w:val="批注框文本 字符"/>
    <w:link w:val="af0"/>
    <w:uiPriority w:val="99"/>
    <w:semiHidden/>
    <w:locked/>
    <w:rsid w:val="00726293"/>
    <w:rPr>
      <w:rFonts w:cs="Times New Roman"/>
      <w:kern w:val="2"/>
      <w:sz w:val="18"/>
    </w:rPr>
  </w:style>
  <w:style w:type="table" w:styleId="af2">
    <w:name w:val="Table Grid"/>
    <w:basedOn w:val="a1"/>
    <w:uiPriority w:val="59"/>
    <w:locked/>
    <w:rsid w:val="007D4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2.wmf"/><Relationship Id="rId247" Type="http://schemas.openxmlformats.org/officeDocument/2006/relationships/image" Target="media/image109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44.bin"/><Relationship Id="rId289" Type="http://schemas.openxmlformats.org/officeDocument/2006/relationships/image" Target="media/image12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5.wmf"/><Relationship Id="rId216" Type="http://schemas.openxmlformats.org/officeDocument/2006/relationships/image" Target="media/image98.wmf"/><Relationship Id="rId237" Type="http://schemas.openxmlformats.org/officeDocument/2006/relationships/image" Target="media/image107.wmf"/><Relationship Id="rId258" Type="http://schemas.openxmlformats.org/officeDocument/2006/relationships/oleObject" Target="embeddings/oleObject138.bin"/><Relationship Id="rId279" Type="http://schemas.openxmlformats.org/officeDocument/2006/relationships/image" Target="media/image124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55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9.bin"/><Relationship Id="rId248" Type="http://schemas.openxmlformats.org/officeDocument/2006/relationships/oleObject" Target="embeddings/oleObject133.bin"/><Relationship Id="rId269" Type="http://schemas.openxmlformats.org/officeDocument/2006/relationships/image" Target="media/image119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50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13.bin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259" Type="http://schemas.openxmlformats.org/officeDocument/2006/relationships/image" Target="media/image11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45.bin"/><Relationship Id="rId291" Type="http://schemas.openxmlformats.org/officeDocument/2006/relationships/image" Target="media/image130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3.wmf"/><Relationship Id="rId249" Type="http://schemas.openxmlformats.org/officeDocument/2006/relationships/image" Target="media/image11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9.bin"/><Relationship Id="rId281" Type="http://schemas.openxmlformats.org/officeDocument/2006/relationships/image" Target="media/image125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2.bin"/><Relationship Id="rId213" Type="http://schemas.openxmlformats.org/officeDocument/2006/relationships/image" Target="media/image97.wmf"/><Relationship Id="rId218" Type="http://schemas.openxmlformats.org/officeDocument/2006/relationships/oleObject" Target="embeddings/oleObject114.bin"/><Relationship Id="rId234" Type="http://schemas.openxmlformats.org/officeDocument/2006/relationships/image" Target="media/image106.wmf"/><Relationship Id="rId239" Type="http://schemas.openxmlformats.org/officeDocument/2006/relationships/oleObject" Target="embeddings/oleObject12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34.bin"/><Relationship Id="rId255" Type="http://schemas.openxmlformats.org/officeDocument/2006/relationships/image" Target="media/image113.wmf"/><Relationship Id="rId271" Type="http://schemas.openxmlformats.org/officeDocument/2006/relationships/image" Target="media/image120.wmf"/><Relationship Id="rId276" Type="http://schemas.openxmlformats.org/officeDocument/2006/relationships/oleObject" Target="embeddings/oleObject148.bin"/><Relationship Id="rId292" Type="http://schemas.openxmlformats.org/officeDocument/2006/relationships/oleObject" Target="embeddings/oleObject156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3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7.bin"/><Relationship Id="rId245" Type="http://schemas.openxmlformats.org/officeDocument/2006/relationships/oleObject" Target="embeddings/oleObject131.bin"/><Relationship Id="rId261" Type="http://schemas.openxmlformats.org/officeDocument/2006/relationships/image" Target="media/image116.wmf"/><Relationship Id="rId266" Type="http://schemas.openxmlformats.org/officeDocument/2006/relationships/oleObject" Target="embeddings/oleObject143.bin"/><Relationship Id="rId287" Type="http://schemas.openxmlformats.org/officeDocument/2006/relationships/image" Target="media/image128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4.bin"/><Relationship Id="rId282" Type="http://schemas.openxmlformats.org/officeDocument/2006/relationships/oleObject" Target="embeddings/oleObject15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219" Type="http://schemas.openxmlformats.org/officeDocument/2006/relationships/image" Target="media/image99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0" Type="http://schemas.openxmlformats.org/officeDocument/2006/relationships/image" Target="media/image104.wmf"/><Relationship Id="rId235" Type="http://schemas.openxmlformats.org/officeDocument/2006/relationships/oleObject" Target="embeddings/oleObject123.bin"/><Relationship Id="rId251" Type="http://schemas.openxmlformats.org/officeDocument/2006/relationships/image" Target="media/image111.wmf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72" Type="http://schemas.openxmlformats.org/officeDocument/2006/relationships/oleObject" Target="embeddings/oleObject146.bin"/><Relationship Id="rId293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4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5.bin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8.bin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262" Type="http://schemas.openxmlformats.org/officeDocument/2006/relationships/oleObject" Target="embeddings/oleObject140.bin"/><Relationship Id="rId283" Type="http://schemas.openxmlformats.org/officeDocument/2006/relationships/image" Target="media/image1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49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5.bin"/><Relationship Id="rId273" Type="http://schemas.openxmlformats.org/officeDocument/2006/relationships/image" Target="media/image121.wmf"/><Relationship Id="rId294" Type="http://schemas.openxmlformats.org/officeDocument/2006/relationships/fontTable" Target="fontTable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image" Target="media/image100.wmf"/><Relationship Id="rId242" Type="http://schemas.openxmlformats.org/officeDocument/2006/relationships/image" Target="media/image108.wmf"/><Relationship Id="rId263" Type="http://schemas.openxmlformats.org/officeDocument/2006/relationships/image" Target="media/image117.wmf"/><Relationship Id="rId284" Type="http://schemas.openxmlformats.org/officeDocument/2006/relationships/oleObject" Target="embeddings/oleObject15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3.wmf"/><Relationship Id="rId165" Type="http://schemas.openxmlformats.org/officeDocument/2006/relationships/image" Target="media/image78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5.wmf"/><Relationship Id="rId253" Type="http://schemas.openxmlformats.org/officeDocument/2006/relationships/image" Target="media/image112.wmf"/><Relationship Id="rId274" Type="http://schemas.openxmlformats.org/officeDocument/2006/relationships/oleObject" Target="embeddings/oleObject147.bin"/><Relationship Id="rId295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8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9.bin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image" Target="media/image122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3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2.bin"/><Relationship Id="rId286" Type="http://schemas.openxmlformats.org/officeDocument/2006/relationships/oleObject" Target="embeddings/oleObject153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考试卷摸板.dot</Template>
  <TotalTime>2567</TotalTime>
  <Pages>4</Pages>
  <Words>783</Words>
  <Characters>4467</Characters>
  <Application>Microsoft Office Word</Application>
  <DocSecurity>0</DocSecurity>
  <Lines>37</Lines>
  <Paragraphs>10</Paragraphs>
  <ScaleCrop>false</ScaleCrop>
  <Company>新世纪高级中学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neuqjwc</dc:creator>
  <cp:keywords/>
  <dc:description/>
  <cp:lastModifiedBy>john</cp:lastModifiedBy>
  <cp:revision>56</cp:revision>
  <cp:lastPrinted>2019-12-31T07:46:00Z</cp:lastPrinted>
  <dcterms:created xsi:type="dcterms:W3CDTF">2019-12-20T11:23:00Z</dcterms:created>
  <dcterms:modified xsi:type="dcterms:W3CDTF">2020-11-30T13:02:00Z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-1250982434</vt:i4>
  </property>
  <property fmtid="{D5CDD505-2E9C-101B-9397-08002B2CF9AE}" pid="3" name="KSOProductBuildVer">
    <vt:lpwstr>2052-10.1.0.6930</vt:lpwstr>
  </property>
</Properties>
</file>